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0D3F00" w:rsidP="00F26180">
      <w:pPr>
        <w:topLinePunct w:val="0"/>
        <w:spacing w:before="0" w:after="0" w:line="240" w:lineRule="auto"/>
        <w:ind w:left="0"/>
        <w:jc w:val="center"/>
        <w:rPr>
          <w:b/>
          <w:bCs/>
          <w:noProof/>
          <w:sz w:val="48"/>
          <w:szCs w:val="48"/>
        </w:rPr>
      </w:pPr>
      <w:r w:rsidRPr="000D3F00">
        <w:rPr>
          <w:b/>
          <w:bCs/>
          <w:noProof/>
          <w:sz w:val="48"/>
          <w:szCs w:val="48"/>
        </w:rPr>
        <w:t>Comprehensive Application of Routing and Switching Technologies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952775" w:rsidP="00F26180">
      <w:pPr>
        <w:ind w:left="0"/>
        <w:jc w:val="center"/>
      </w:pPr>
      <w:r w:rsidRPr="00952775">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A16D2">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7A16D2">
        <w:tc>
          <w:tcPr>
            <w:tcW w:w="9655" w:type="dxa"/>
            <w:shd w:val="clear" w:color="auto" w:fill="auto"/>
          </w:tcPr>
          <w:p w:rsidR="00F26180" w:rsidRPr="00981D7A" w:rsidRDefault="00F26180" w:rsidP="007A16D2">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7A16D2">
            <w:pPr>
              <w:widowControl w:val="0"/>
              <w:topLinePunct w:val="0"/>
              <w:spacing w:before="80" w:after="80"/>
              <w:ind w:left="0"/>
              <w:jc w:val="both"/>
              <w:rPr>
                <w:b/>
                <w:bCs/>
                <w:spacing w:val="-4"/>
                <w:sz w:val="22"/>
                <w:szCs w:val="22"/>
              </w:rPr>
            </w:pPr>
          </w:p>
          <w:p w:rsidR="00F26180" w:rsidRPr="00981D7A" w:rsidRDefault="00F26180" w:rsidP="007A16D2">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7A16D2">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7A16D2">
            <w:pPr>
              <w:topLinePunct w:val="0"/>
              <w:spacing w:before="80" w:after="80"/>
              <w:ind w:left="0"/>
              <w:jc w:val="both"/>
              <w:rPr>
                <w:rFonts w:cs="Arial"/>
                <w:snapToGrid w:val="0"/>
                <w:sz w:val="20"/>
              </w:rPr>
            </w:pPr>
          </w:p>
          <w:p w:rsidR="00F26180" w:rsidRPr="00981D7A" w:rsidRDefault="00F26180" w:rsidP="007A16D2">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7A16D2">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7A16D2">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7A16D2">
        <w:trPr>
          <w:trHeight w:val="634"/>
        </w:trPr>
        <w:tc>
          <w:tcPr>
            <w:tcW w:w="9640" w:type="dxa"/>
            <w:gridSpan w:val="2"/>
            <w:shd w:val="clear" w:color="auto" w:fill="auto"/>
          </w:tcPr>
          <w:p w:rsidR="00F26180" w:rsidRPr="00981D7A" w:rsidRDefault="00F26180" w:rsidP="007A16D2">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7A16D2">
        <w:trPr>
          <w:trHeight w:val="371"/>
        </w:trPr>
        <w:tc>
          <w:tcPr>
            <w:tcW w:w="1155" w:type="dxa"/>
            <w:shd w:val="clear" w:color="auto" w:fill="auto"/>
          </w:tcPr>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7A16D2">
        <w:trPr>
          <w:trHeight w:val="337"/>
        </w:trPr>
        <w:tc>
          <w:tcPr>
            <w:tcW w:w="1155" w:type="dxa"/>
            <w:shd w:val="clear" w:color="auto" w:fill="auto"/>
          </w:tcPr>
          <w:p w:rsidR="00F26180" w:rsidRPr="00981D7A" w:rsidRDefault="00F26180" w:rsidP="007A16D2">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B87A93" w:rsidP="007A16D2">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F706E0" w:rsidP="00F706E0">
      <w:pPr>
        <w:pStyle w:val="1"/>
      </w:pPr>
      <w:r w:rsidRPr="00F706E0">
        <w:lastRenderedPageBreak/>
        <w:t>Comprehensive Application of Routing and Switching Technologies</w:t>
      </w:r>
    </w:p>
    <w:p w:rsidR="005C7218" w:rsidRPr="005C7218" w:rsidRDefault="005C7218" w:rsidP="005C7218">
      <w:pPr>
        <w:pStyle w:val="2"/>
      </w:pPr>
      <w:r w:rsidRPr="005C7218">
        <w:t>Background</w:t>
      </w:r>
    </w:p>
    <w:p w:rsidR="000226D8" w:rsidRPr="001D4801" w:rsidRDefault="000226D8" w:rsidP="000226D8">
      <w:pPr>
        <w:rPr>
          <w:szCs w:val="21"/>
        </w:rPr>
      </w:pPr>
      <w:r w:rsidRPr="001D4801">
        <w:rPr>
          <w:szCs w:val="21"/>
        </w:rPr>
        <w:t>You are the network administrator of an enterprise and now you need to set up an enterprise network. The enterprise has a headquarters and two branches. The networking requirements are as follows:</w:t>
      </w:r>
    </w:p>
    <w:p w:rsidR="000226D8" w:rsidRDefault="000226D8" w:rsidP="000226D8">
      <w:pPr>
        <w:pStyle w:val="ItemList"/>
      </w:pPr>
      <w:r>
        <w:t>The headquarters has two departments, which belong to different VLANs.</w:t>
      </w:r>
    </w:p>
    <w:p w:rsidR="000226D8" w:rsidRDefault="000226D8" w:rsidP="000226D8">
      <w:pPr>
        <w:pStyle w:val="ItemList"/>
      </w:pPr>
      <w:r>
        <w:t>The IP addresses of all hosts in the headquarters are on the same network segment, and different departments cannot communicate with each other.</w:t>
      </w:r>
    </w:p>
    <w:p w:rsidR="000226D8" w:rsidRDefault="000226D8" w:rsidP="000226D8">
      <w:pPr>
        <w:pStyle w:val="ItemList"/>
      </w:pPr>
      <w:r>
        <w:t>Managers of the two departments at the headquarters can communicate with each other.</w:t>
      </w:r>
    </w:p>
    <w:p w:rsidR="000226D8" w:rsidRDefault="000226D8" w:rsidP="000226D8">
      <w:pPr>
        <w:pStyle w:val="ItemList"/>
      </w:pPr>
      <w:r>
        <w:t>The headquarters and branches communicate with each other through static routes.</w:t>
      </w:r>
    </w:p>
    <w:p w:rsidR="005826BD" w:rsidRDefault="000226D8" w:rsidP="00172799">
      <w:pPr>
        <w:pStyle w:val="ItemList"/>
      </w:pPr>
      <w:r>
        <w:t>All routers can be remotely logged in.</w:t>
      </w:r>
    </w:p>
    <w:p w:rsidR="00172799" w:rsidRPr="00172799" w:rsidRDefault="00172799" w:rsidP="003A5F82">
      <w:r w:rsidRPr="00172799">
        <w:t>The IP address planning and interface planning c</w:t>
      </w:r>
      <w:r w:rsidR="003A5F82">
        <w:t>an be referred in the appendix.</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0226D8" w:rsidRPr="00DC04B0" w:rsidRDefault="000226D8" w:rsidP="000226D8">
      <w:pPr>
        <w:pStyle w:val="ItemList"/>
      </w:pPr>
      <w:r>
        <w:t>Master the method of configuring IP addresses.</w:t>
      </w:r>
    </w:p>
    <w:p w:rsidR="000226D8" w:rsidRDefault="000226D8" w:rsidP="000226D8">
      <w:pPr>
        <w:pStyle w:val="ItemList"/>
      </w:pPr>
      <w:r>
        <w:t>Master the method of configuring VLANs.</w:t>
      </w:r>
    </w:p>
    <w:p w:rsidR="000226D8" w:rsidRPr="00DC04B0" w:rsidRDefault="000226D8" w:rsidP="000226D8">
      <w:pPr>
        <w:pStyle w:val="ItemList"/>
      </w:pPr>
      <w:r>
        <w:t>Master the method of configuring static routes.</w:t>
      </w:r>
    </w:p>
    <w:p w:rsidR="000226D8" w:rsidRDefault="000226D8" w:rsidP="000226D8">
      <w:pPr>
        <w:pStyle w:val="ItemList"/>
      </w:pPr>
      <w:r>
        <w:t xml:space="preserve">Master the method of setting up </w:t>
      </w:r>
      <w:r>
        <w:rPr>
          <w:rFonts w:hint="eastAsia"/>
        </w:rPr>
        <w:t>a</w:t>
      </w:r>
      <w:r>
        <w:t xml:space="preserve"> Telnet login environment.</w:t>
      </w:r>
    </w:p>
    <w:p w:rsidR="000226D8" w:rsidRDefault="000226D8" w:rsidP="000226D8">
      <w:pPr>
        <w:pStyle w:val="ItemList"/>
      </w:pPr>
      <w:r>
        <w:t>Master the method of setting up an STelnet login environment.</w:t>
      </w:r>
    </w:p>
    <w:p w:rsidR="000226D8" w:rsidRDefault="000226D8" w:rsidP="000226D8">
      <w:pPr>
        <w:pStyle w:val="ItemList"/>
      </w:pPr>
      <w:r>
        <w:t>Master the method of managing device resources.</w:t>
      </w:r>
    </w:p>
    <w:p w:rsidR="000226D8" w:rsidRDefault="000226D8" w:rsidP="000226D8">
      <w:pPr>
        <w:pStyle w:val="ItemList"/>
      </w:pPr>
      <w:r>
        <w:t>Master the software upgrade operations.</w:t>
      </w:r>
    </w:p>
    <w:p w:rsidR="005826BD" w:rsidRDefault="000226D8" w:rsidP="000226D8">
      <w:pPr>
        <w:pStyle w:val="ItemList"/>
      </w:pPr>
      <w:r>
        <w:t>Master the operation and management of patches.</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w:t>
      </w:r>
      <w:r w:rsidR="008C5954">
        <w:t>T</w:t>
      </w:r>
      <w:r w:rsidRPr="00EB072C">
        <w:t xml:space="preserve">opology </w:t>
      </w:r>
    </w:p>
    <w:p w:rsidR="00507715" w:rsidRPr="00EB072C" w:rsidRDefault="000226D8" w:rsidP="00EB072C">
      <w:r>
        <w:rPr>
          <w:noProof/>
        </w:rPr>
        <w:drawing>
          <wp:inline distT="0" distB="0" distL="0" distR="0" wp14:anchorId="085BC6A4" wp14:editId="43E02E4F">
            <wp:extent cx="4572000" cy="4257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4257675"/>
                    </a:xfrm>
                    <a:prstGeom prst="rect">
                      <a:avLst/>
                    </a:prstGeom>
                  </pic:spPr>
                </pic:pic>
              </a:graphicData>
            </a:graphic>
          </wp:inline>
        </w:drawing>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B663EB" w:rsidRDefault="00B663EB" w:rsidP="00B663EB">
      <w:pPr>
        <w:pStyle w:val="affff"/>
        <w:numPr>
          <w:ilvl w:val="0"/>
          <w:numId w:val="33"/>
        </w:numPr>
        <w:ind w:firstLineChars="0"/>
      </w:pPr>
      <w:r>
        <w:t>Complete basic configurations.</w:t>
      </w:r>
    </w:p>
    <w:p w:rsidR="00B663EB" w:rsidRDefault="00B663EB" w:rsidP="00B663EB">
      <w:pPr>
        <w:pStyle w:val="affff"/>
        <w:numPr>
          <w:ilvl w:val="0"/>
          <w:numId w:val="33"/>
        </w:numPr>
        <w:ind w:firstLineChars="0"/>
      </w:pPr>
      <w:r>
        <w:t>Configure LAG</w:t>
      </w:r>
      <w:r w:rsidR="00E94E66">
        <w:rPr>
          <w:rFonts w:hint="eastAsia"/>
        </w:rPr>
        <w:t>（</w:t>
      </w:r>
      <w:r w:rsidR="00E94E66">
        <w:t>L</w:t>
      </w:r>
      <w:r w:rsidR="00E94E66">
        <w:rPr>
          <w:rFonts w:hint="eastAsia"/>
        </w:rPr>
        <w:t>ink</w:t>
      </w:r>
      <w:r w:rsidR="00E94E66">
        <w:t xml:space="preserve"> Aggregation</w:t>
      </w:r>
      <w:r w:rsidR="00E94E66">
        <w:rPr>
          <w:rFonts w:hint="eastAsia"/>
        </w:rPr>
        <w:t>）</w:t>
      </w:r>
      <w:r>
        <w:t>.</w:t>
      </w:r>
    </w:p>
    <w:p w:rsidR="00B663EB" w:rsidRDefault="00B663EB" w:rsidP="00B663EB">
      <w:pPr>
        <w:pStyle w:val="affff"/>
        <w:numPr>
          <w:ilvl w:val="0"/>
          <w:numId w:val="33"/>
        </w:numPr>
        <w:ind w:firstLineChars="0"/>
      </w:pPr>
      <w:r>
        <w:t>Create VLANs based on ports.</w:t>
      </w:r>
    </w:p>
    <w:p w:rsidR="00B663EB" w:rsidRDefault="00B663EB" w:rsidP="00B663EB">
      <w:pPr>
        <w:pStyle w:val="affff"/>
        <w:numPr>
          <w:ilvl w:val="0"/>
          <w:numId w:val="33"/>
        </w:numPr>
        <w:ind w:firstLineChars="0"/>
      </w:pPr>
      <w:r>
        <w:t>Plan IP addresses.</w:t>
      </w:r>
    </w:p>
    <w:p w:rsidR="00B663EB" w:rsidRDefault="00B663EB" w:rsidP="00B663EB">
      <w:pPr>
        <w:pStyle w:val="affff"/>
        <w:numPr>
          <w:ilvl w:val="0"/>
          <w:numId w:val="33"/>
        </w:numPr>
        <w:ind w:firstLineChars="0"/>
      </w:pPr>
      <w:r>
        <w:t>Configure static routes.</w:t>
      </w:r>
    </w:p>
    <w:p w:rsidR="00B663EB" w:rsidRDefault="00B663EB" w:rsidP="00B663EB">
      <w:pPr>
        <w:pStyle w:val="affff"/>
        <w:numPr>
          <w:ilvl w:val="0"/>
          <w:numId w:val="33"/>
        </w:numPr>
        <w:ind w:firstLineChars="0"/>
      </w:pPr>
      <w:r>
        <w:t>Configure Telnet login.</w:t>
      </w:r>
    </w:p>
    <w:p w:rsidR="00B663EB" w:rsidRDefault="00B663EB" w:rsidP="00B663EB">
      <w:pPr>
        <w:pStyle w:val="affff"/>
        <w:numPr>
          <w:ilvl w:val="0"/>
          <w:numId w:val="33"/>
        </w:numPr>
        <w:ind w:firstLineChars="0"/>
      </w:pPr>
      <w:r>
        <w:t>Configure STelnet login.</w:t>
      </w:r>
    </w:p>
    <w:p w:rsidR="00B663EB" w:rsidRDefault="00B663EB" w:rsidP="00B663EB">
      <w:pPr>
        <w:pStyle w:val="affff"/>
        <w:numPr>
          <w:ilvl w:val="0"/>
          <w:numId w:val="33"/>
        </w:numPr>
        <w:ind w:firstLineChars="0"/>
      </w:pPr>
      <w:r>
        <w:lastRenderedPageBreak/>
        <w:t>Configure web login.</w:t>
      </w:r>
    </w:p>
    <w:p w:rsidR="00B663EB" w:rsidRDefault="00B663EB" w:rsidP="00B663EB">
      <w:pPr>
        <w:pStyle w:val="affff"/>
        <w:numPr>
          <w:ilvl w:val="0"/>
          <w:numId w:val="33"/>
        </w:numPr>
        <w:ind w:firstLineChars="0"/>
      </w:pPr>
      <w:r>
        <w:t>Set up an FTP server.</w:t>
      </w:r>
    </w:p>
    <w:p w:rsidR="00D969F6" w:rsidRPr="00FF0EE4" w:rsidRDefault="00B663EB" w:rsidP="00E73C83">
      <w:pPr>
        <w:pStyle w:val="affff"/>
        <w:numPr>
          <w:ilvl w:val="0"/>
          <w:numId w:val="33"/>
        </w:numPr>
        <w:ind w:firstLineChars="0"/>
      </w:pPr>
      <w:r>
        <w:t>Back up resources such as electronic labels and configuration files.</w:t>
      </w:r>
    </w:p>
    <w:p w:rsidR="00F26180" w:rsidRDefault="00F26180" w:rsidP="00F26180">
      <w:pPr>
        <w:pStyle w:val="3"/>
        <w:rPr>
          <w:rFonts w:cs="Huawei Sans"/>
        </w:rPr>
      </w:pPr>
      <w:r w:rsidRPr="001D7232">
        <w:rPr>
          <w:rFonts w:cs="Huawei Sans"/>
        </w:rPr>
        <w:t>Procedure</w:t>
      </w:r>
    </w:p>
    <w:p w:rsidR="007A16D2" w:rsidRPr="0041474E" w:rsidRDefault="007A16D2" w:rsidP="007A16D2">
      <w:pPr>
        <w:pStyle w:val="afffe"/>
      </w:pPr>
      <w:r>
        <w:t>Complete basic configurations, such as the device name and interface description. The configurations on the HQ-R are used as an example. Basic configurations of other devices can be completed in a similar manner.</w:t>
      </w:r>
    </w:p>
    <w:p w:rsidR="007A16D2" w:rsidRPr="00C9536B" w:rsidRDefault="007A16D2" w:rsidP="007A16D2">
      <w:pPr>
        <w:pStyle w:val="2f2"/>
        <w:rPr>
          <w:rFonts w:hint="eastAsia"/>
        </w:rPr>
      </w:pPr>
      <w:r>
        <w:t xml:space="preserve">&lt;Huawei&gt;system-view </w:t>
      </w:r>
    </w:p>
    <w:p w:rsidR="007A16D2" w:rsidRPr="00C9536B" w:rsidRDefault="007A16D2" w:rsidP="007A16D2">
      <w:pPr>
        <w:pStyle w:val="2f2"/>
        <w:rPr>
          <w:rFonts w:hint="eastAsia"/>
        </w:rPr>
      </w:pPr>
      <w:r>
        <w:t>Enter system view, return user view with Ctrl+Z.</w:t>
      </w:r>
    </w:p>
    <w:p w:rsidR="007A16D2" w:rsidRPr="00C9536B" w:rsidRDefault="007A16D2" w:rsidP="007A16D2">
      <w:pPr>
        <w:pStyle w:val="2f2"/>
        <w:rPr>
          <w:rFonts w:hint="eastAsia"/>
        </w:rPr>
      </w:pPr>
      <w:r>
        <w:t>[Huawei]sysname HQ-R</w:t>
      </w:r>
    </w:p>
    <w:p w:rsidR="007A16D2" w:rsidRPr="00C9536B" w:rsidRDefault="007A16D2" w:rsidP="007A16D2">
      <w:pPr>
        <w:pStyle w:val="2f2"/>
        <w:rPr>
          <w:rFonts w:hint="eastAsia"/>
        </w:rPr>
      </w:pPr>
      <w:r>
        <w:t>[HQ-R]interface GigabitEthernet 0/0/0</w:t>
      </w:r>
    </w:p>
    <w:p w:rsidR="007A16D2" w:rsidRPr="00C9536B" w:rsidRDefault="007A16D2" w:rsidP="007A16D2">
      <w:pPr>
        <w:pStyle w:val="2f2"/>
        <w:rPr>
          <w:rFonts w:hint="eastAsia"/>
        </w:rPr>
      </w:pPr>
      <w:r>
        <w:t xml:space="preserve">[HQ-R-GigabitEthernet0/0/0]description to-B2-R </w:t>
      </w:r>
    </w:p>
    <w:p w:rsidR="007A16D2" w:rsidRPr="00C9536B" w:rsidRDefault="007A16D2" w:rsidP="007A16D2">
      <w:pPr>
        <w:pStyle w:val="2f2"/>
        <w:rPr>
          <w:rFonts w:hint="eastAsia"/>
        </w:rPr>
      </w:pPr>
      <w:r>
        <w:t>[HQ-R-GigabitEthernet0/0/0]quit</w:t>
      </w:r>
    </w:p>
    <w:p w:rsidR="007A16D2" w:rsidRPr="00C9536B" w:rsidRDefault="007A16D2" w:rsidP="007A16D2">
      <w:pPr>
        <w:pStyle w:val="2f2"/>
        <w:rPr>
          <w:rFonts w:hint="eastAsia"/>
        </w:rPr>
      </w:pPr>
      <w:r>
        <w:t>[HQ-R]interface GigabitEthernet 0/0/1</w:t>
      </w:r>
    </w:p>
    <w:p w:rsidR="007A16D2" w:rsidRPr="00C9536B" w:rsidRDefault="007A16D2" w:rsidP="007A16D2">
      <w:pPr>
        <w:pStyle w:val="2f2"/>
        <w:rPr>
          <w:rFonts w:hint="eastAsia"/>
        </w:rPr>
      </w:pPr>
      <w:r>
        <w:t xml:space="preserve">[HQ-R-GigabitEthernet0/0/1]description to-B1-R </w:t>
      </w:r>
    </w:p>
    <w:p w:rsidR="007A16D2" w:rsidRPr="00C9536B" w:rsidRDefault="007A16D2" w:rsidP="007A16D2">
      <w:pPr>
        <w:pStyle w:val="2f2"/>
        <w:rPr>
          <w:rFonts w:hint="eastAsia"/>
        </w:rPr>
      </w:pPr>
      <w:r>
        <w:t>[HQ-R-GigabitEthernet0/0/0]quit</w:t>
      </w:r>
    </w:p>
    <w:p w:rsidR="007A16D2" w:rsidRPr="00C9536B" w:rsidRDefault="007A16D2" w:rsidP="007A16D2">
      <w:pPr>
        <w:pStyle w:val="2f2"/>
        <w:rPr>
          <w:rFonts w:hint="eastAsia"/>
        </w:rPr>
      </w:pPr>
      <w:r>
        <w:t>[HQ-R]interface GigabitEthernet 0/0/2</w:t>
      </w:r>
    </w:p>
    <w:p w:rsidR="007A16D2" w:rsidRPr="00C9536B" w:rsidRDefault="007A16D2" w:rsidP="007A16D2">
      <w:pPr>
        <w:pStyle w:val="2f2"/>
        <w:rPr>
          <w:rFonts w:hint="eastAsia"/>
        </w:rPr>
      </w:pPr>
      <w:r>
        <w:t xml:space="preserve">[HQ-R-GigabitEthernet0/0/2]description to-HQ-S-1 </w:t>
      </w:r>
    </w:p>
    <w:p w:rsidR="007A16D2" w:rsidRPr="00C9536B" w:rsidRDefault="007A16D2" w:rsidP="007A16D2">
      <w:pPr>
        <w:pStyle w:val="2f2"/>
        <w:rPr>
          <w:rFonts w:hint="eastAsia"/>
        </w:rPr>
      </w:pPr>
      <w:r>
        <w:t>[HQ-R-GigabitEthernet0/0/0]quit</w:t>
      </w:r>
    </w:p>
    <w:p w:rsidR="007A16D2" w:rsidRDefault="007A16D2" w:rsidP="007A16D2">
      <w:pPr>
        <w:pStyle w:val="afffe"/>
      </w:pPr>
      <w:r>
        <w:t>Configure LAG. Configure the Eth-Trunk to work in static LACP mode and configure HQ-S-1 as the LACP Actor.</w:t>
      </w:r>
    </w:p>
    <w:p w:rsidR="007A16D2" w:rsidRDefault="007A16D2" w:rsidP="00023C85">
      <w:pPr>
        <w:pStyle w:val="2f2"/>
      </w:pPr>
      <w:r>
        <w:t>[HQ-S-1]</w:t>
      </w:r>
    </w:p>
    <w:p w:rsidR="00023C85" w:rsidRPr="00925EF4" w:rsidRDefault="00023C85" w:rsidP="00023C85">
      <w:pPr>
        <w:pStyle w:val="2f2"/>
        <w:rPr>
          <w:rFonts w:hint="eastAsia"/>
        </w:rPr>
      </w:pPr>
    </w:p>
    <w:p w:rsidR="00023C85" w:rsidRPr="00925EF4" w:rsidRDefault="007A16D2" w:rsidP="00023C85">
      <w:pPr>
        <w:pStyle w:val="2f2"/>
        <w:rPr>
          <w:rFonts w:hint="eastAsia"/>
        </w:rPr>
      </w:pPr>
      <w:r>
        <w:t>[HQ-S-2]</w:t>
      </w:r>
    </w:p>
    <w:p w:rsidR="007A16D2" w:rsidRDefault="007A16D2" w:rsidP="007A16D2">
      <w:pPr>
        <w:pStyle w:val="afffe"/>
      </w:pPr>
      <w:r>
        <w:t>Create VLANs based on ports.</w:t>
      </w:r>
    </w:p>
    <w:p w:rsidR="007A16D2" w:rsidRPr="00E06A75" w:rsidRDefault="007A16D2" w:rsidP="007A16D2">
      <w:r>
        <w:rPr>
          <w:rFonts w:hint="eastAsia"/>
        </w:rPr>
        <w:t>#</w:t>
      </w:r>
      <w:r>
        <w:t>Configure HQ-S-1.</w:t>
      </w:r>
    </w:p>
    <w:p w:rsidR="00023C85" w:rsidRPr="005B517E" w:rsidRDefault="00023C85" w:rsidP="00023C85">
      <w:pPr>
        <w:pStyle w:val="2f2"/>
        <w:rPr>
          <w:rFonts w:hint="eastAsia"/>
        </w:rPr>
      </w:pPr>
      <w:r>
        <w:t>[HQ-S-1]</w:t>
      </w:r>
    </w:p>
    <w:p w:rsidR="007A16D2" w:rsidRDefault="007A16D2" w:rsidP="007A16D2">
      <w:r>
        <w:rPr>
          <w:rFonts w:hint="eastAsia"/>
        </w:rPr>
        <w:t>#</w:t>
      </w:r>
      <w:r>
        <w:t>Configure HQ-S-2.</w:t>
      </w:r>
    </w:p>
    <w:p w:rsidR="00023C85" w:rsidRPr="005B517E" w:rsidRDefault="00023C85" w:rsidP="00023C85">
      <w:pPr>
        <w:pStyle w:val="2f2"/>
        <w:rPr>
          <w:rFonts w:hint="eastAsia"/>
        </w:rPr>
      </w:pPr>
      <w:r>
        <w:t>[HQ-S-2]</w:t>
      </w:r>
    </w:p>
    <w:p w:rsidR="007A16D2" w:rsidRDefault="007A16D2" w:rsidP="007A16D2">
      <w:pPr>
        <w:pStyle w:val="afffe"/>
      </w:pPr>
      <w:r>
        <w:t xml:space="preserve">Perform IPv4 addressing. Configure IP addresses according to </w:t>
      </w:r>
      <w:r>
        <w:fldChar w:fldCharType="begin"/>
      </w:r>
      <w:r>
        <w:instrText xml:space="preserve"> REF _Ref56530553 \r \h </w:instrText>
      </w:r>
      <w:r>
        <w:fldChar w:fldCharType="separate"/>
      </w:r>
      <w:r>
        <w:t>Table 1-2</w:t>
      </w:r>
      <w:r>
        <w:fldChar w:fldCharType="end"/>
      </w:r>
      <w:r>
        <w:t>.</w:t>
      </w:r>
    </w:p>
    <w:p w:rsidR="007A16D2" w:rsidRDefault="007A16D2" w:rsidP="007A16D2">
      <w:r>
        <w:rPr>
          <w:rFonts w:hint="eastAsia"/>
        </w:rPr>
        <w:t>#</w:t>
      </w:r>
      <w:r>
        <w:t>Configure B1-R.</w:t>
      </w:r>
    </w:p>
    <w:p w:rsidR="00023C85" w:rsidRPr="00B003C4" w:rsidRDefault="00023C85" w:rsidP="00023C85">
      <w:pPr>
        <w:pStyle w:val="2f2"/>
        <w:rPr>
          <w:rFonts w:hint="eastAsia"/>
        </w:rPr>
      </w:pPr>
      <w:r>
        <w:t>[B1-R]</w:t>
      </w:r>
    </w:p>
    <w:p w:rsidR="007A16D2" w:rsidRDefault="007A16D2" w:rsidP="007A16D2">
      <w:r>
        <w:rPr>
          <w:rFonts w:hint="eastAsia"/>
        </w:rPr>
        <w:t>#</w:t>
      </w:r>
      <w:r>
        <w:t>Configure B2-R.</w:t>
      </w:r>
    </w:p>
    <w:p w:rsidR="00023C85" w:rsidRDefault="00023C85" w:rsidP="00023C85">
      <w:pPr>
        <w:pStyle w:val="2f2"/>
        <w:rPr>
          <w:rFonts w:hint="eastAsia"/>
        </w:rPr>
      </w:pPr>
      <w:r>
        <w:t>[B2-R]</w:t>
      </w:r>
    </w:p>
    <w:p w:rsidR="007A16D2" w:rsidRDefault="007A16D2" w:rsidP="007A16D2">
      <w:r>
        <w:rPr>
          <w:rFonts w:hint="eastAsia"/>
        </w:rPr>
        <w:t>#</w:t>
      </w:r>
      <w:r>
        <w:t>Configure HQ-R.</w:t>
      </w:r>
    </w:p>
    <w:p w:rsidR="00023C85" w:rsidRPr="009C351A" w:rsidRDefault="00023C85" w:rsidP="00023C85">
      <w:pPr>
        <w:pStyle w:val="2f2"/>
        <w:rPr>
          <w:rFonts w:hint="eastAsia"/>
        </w:rPr>
      </w:pPr>
      <w:r>
        <w:t>[HQ-R]</w:t>
      </w:r>
    </w:p>
    <w:p w:rsidR="007A16D2" w:rsidRDefault="007A16D2" w:rsidP="007A16D2">
      <w:pPr>
        <w:pStyle w:val="1f"/>
        <w:ind w:left="2100"/>
        <w:rPr>
          <w:rFonts w:hint="eastAsia"/>
        </w:rPr>
      </w:pPr>
    </w:p>
    <w:p w:rsidR="007A16D2" w:rsidRDefault="007A16D2" w:rsidP="007A16D2">
      <w:r>
        <w:rPr>
          <w:rFonts w:hint="eastAsia"/>
        </w:rPr>
        <w:lastRenderedPageBreak/>
        <w:t>#</w:t>
      </w:r>
      <w:r>
        <w:t>The IP address of the manager of department 1 is used as an example. IP addresses of other PCs can be configured in a similar manner.</w:t>
      </w:r>
    </w:p>
    <w:p w:rsidR="007A16D2" w:rsidRDefault="007A16D2" w:rsidP="007A16D2">
      <w:pPr>
        <w:pStyle w:val="Diagram"/>
      </w:pPr>
      <w:r>
        <w:t>IP address configuration on a PC</w:t>
      </w:r>
    </w:p>
    <w:p w:rsidR="007A16D2" w:rsidRDefault="007A16D2" w:rsidP="007A16D2">
      <w:pPr>
        <w:jc w:val="center"/>
      </w:pPr>
      <w:r>
        <w:rPr>
          <w:noProof/>
        </w:rPr>
        <w:drawing>
          <wp:inline distT="0" distB="0" distL="0" distR="0" wp14:anchorId="573A0A7B" wp14:editId="68B0EF3E">
            <wp:extent cx="2490716" cy="2828332"/>
            <wp:effectExtent l="19050" t="19050"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9668" cy="2838497"/>
                    </a:xfrm>
                    <a:prstGeom prst="rect">
                      <a:avLst/>
                    </a:prstGeom>
                    <a:ln>
                      <a:solidFill>
                        <a:schemeClr val="bg1">
                          <a:lumMod val="85000"/>
                        </a:schemeClr>
                      </a:solidFill>
                    </a:ln>
                  </pic:spPr>
                </pic:pic>
              </a:graphicData>
            </a:graphic>
          </wp:inline>
        </w:drawing>
      </w:r>
    </w:p>
    <w:p w:rsidR="007A16D2" w:rsidRDefault="007A16D2" w:rsidP="007A16D2"/>
    <w:p w:rsidR="007A16D2" w:rsidRDefault="007A16D2" w:rsidP="007A16D2">
      <w:pPr>
        <w:pStyle w:val="afffe"/>
      </w:pPr>
      <w:r>
        <w:t>Configure static routes. Assume that traffic from branches to the Internet needs to traverse HQ-R.</w:t>
      </w:r>
    </w:p>
    <w:p w:rsidR="007A16D2" w:rsidRDefault="007A16D2" w:rsidP="007A16D2">
      <w:r>
        <w:rPr>
          <w:rFonts w:hint="eastAsia"/>
        </w:rPr>
        <w:t>#</w:t>
      </w:r>
      <w:r>
        <w:t xml:space="preserve">Configure HQ-R. In the topology shown in </w:t>
      </w:r>
      <w:r>
        <w:fldChar w:fldCharType="begin"/>
      </w:r>
      <w:r>
        <w:instrText xml:space="preserve"> REF _Ref56530658 \r \h </w:instrText>
      </w:r>
      <w:r>
        <w:fldChar w:fldCharType="separate"/>
      </w:r>
      <w:r>
        <w:t>Figure 1-1</w:t>
      </w:r>
      <w:r>
        <w:fldChar w:fldCharType="end"/>
      </w:r>
      <w:r>
        <w:t>, network-wide interworking is required. The following static routes need to be configured on HQ-R:</w:t>
      </w:r>
    </w:p>
    <w:p w:rsidR="00023C85" w:rsidRPr="005B517E" w:rsidRDefault="00023C85" w:rsidP="00023C85">
      <w:pPr>
        <w:pStyle w:val="2f2"/>
        <w:rPr>
          <w:rFonts w:hint="eastAsia"/>
        </w:rPr>
      </w:pPr>
      <w:r>
        <w:t>[HQ-R]</w:t>
      </w:r>
    </w:p>
    <w:p w:rsidR="007A16D2" w:rsidRDefault="007A16D2" w:rsidP="007A16D2">
      <w:r>
        <w:rPr>
          <w:rFonts w:hint="eastAsia"/>
        </w:rPr>
        <w:t>#</w:t>
      </w:r>
      <w:r>
        <w:t xml:space="preserve">Configure B1-R. In the topology shown in </w:t>
      </w:r>
      <w:r w:rsidR="00023C85" w:rsidRPr="00023C85">
        <w:t>Figure 1-1,</w:t>
      </w:r>
      <w:r>
        <w:t xml:space="preserve"> configure a default route destined for HQ-R on B2-R. In addition, there is a direct link 10.0.23.0/24 between the two branches. Therefore, floating routes are used for communication between the branches. The primary route is the link between B1-R and B2-R, and the backup route is the link that traverses B1-R, HQ-R, and B2-R. The configuration is as follows:</w:t>
      </w:r>
    </w:p>
    <w:p w:rsidR="00023C85" w:rsidRPr="00176750" w:rsidRDefault="00023C85" w:rsidP="00023C85">
      <w:pPr>
        <w:pStyle w:val="2f2"/>
        <w:rPr>
          <w:rFonts w:hint="eastAsia"/>
        </w:rPr>
      </w:pPr>
      <w:r>
        <w:t>[B1-R]</w:t>
      </w:r>
    </w:p>
    <w:p w:rsidR="007A16D2" w:rsidRDefault="007A16D2" w:rsidP="007A16D2">
      <w:r>
        <w:rPr>
          <w:rFonts w:hint="eastAsia"/>
        </w:rPr>
        <w:t>#</w:t>
      </w:r>
      <w:r>
        <w:t>Configure B2-R. Similar to the configuration on B1-R, configure a default route destined for HQ-R on B2-R. Floating routes are used for communication between the branches. The primary route is the link between B2-R and B1-R, and the backup route is the link that traverses B2-R, HQ-R, and B1-R. The configuration is as follows:</w:t>
      </w:r>
    </w:p>
    <w:p w:rsidR="00023C85" w:rsidRPr="00D8420E" w:rsidRDefault="00023C85" w:rsidP="00023C85">
      <w:pPr>
        <w:pStyle w:val="2f2"/>
        <w:rPr>
          <w:rFonts w:hint="eastAsia"/>
        </w:rPr>
      </w:pPr>
      <w:r>
        <w:t>[B2-R]</w:t>
      </w:r>
    </w:p>
    <w:p w:rsidR="007A16D2" w:rsidRDefault="007A16D2" w:rsidP="007A16D2">
      <w:pPr>
        <w:pStyle w:val="afffe"/>
      </w:pPr>
      <w:r>
        <w:lastRenderedPageBreak/>
        <w:t>Configure Telnet login.</w:t>
      </w:r>
    </w:p>
    <w:p w:rsidR="007A16D2" w:rsidRDefault="007A16D2" w:rsidP="007A16D2">
      <w:r>
        <w:rPr>
          <w:rFonts w:hint="eastAsia"/>
        </w:rPr>
        <w:t>#</w:t>
      </w:r>
      <w:r>
        <w:t xml:space="preserve">Configure B1-R to use password authentication for Telnet login, and set the password to </w:t>
      </w:r>
      <w:r>
        <w:rPr>
          <w:b/>
          <w:bCs/>
        </w:rPr>
        <w:t>huawei@B1</w:t>
      </w:r>
      <w:r>
        <w:t xml:space="preserve">. Set the default user privilege level to level 0 and the super password to </w:t>
      </w:r>
      <w:r>
        <w:rPr>
          <w:b/>
          <w:bCs/>
        </w:rPr>
        <w:t>Huawei@B1</w:t>
      </w:r>
      <w:r>
        <w:t>.</w:t>
      </w:r>
    </w:p>
    <w:p w:rsidR="00023C85" w:rsidRDefault="00023C85" w:rsidP="00023C85">
      <w:pPr>
        <w:pStyle w:val="2f2"/>
        <w:rPr>
          <w:rFonts w:hint="eastAsia"/>
        </w:rPr>
      </w:pPr>
      <w:r>
        <w:t>[B1-R]</w:t>
      </w:r>
    </w:p>
    <w:p w:rsidR="007A16D2" w:rsidRDefault="007A16D2" w:rsidP="007A16D2">
      <w:r>
        <w:rPr>
          <w:rFonts w:hint="eastAsia"/>
        </w:rPr>
        <w:t>#</w:t>
      </w:r>
      <w:r>
        <w:t xml:space="preserve">Configure B2-R to use AAA local authentication for Telnet login. Set the user name to </w:t>
      </w:r>
      <w:r>
        <w:rPr>
          <w:b/>
          <w:bCs/>
        </w:rPr>
        <w:t>huawei</w:t>
      </w:r>
      <w:r>
        <w:t xml:space="preserve"> and password to </w:t>
      </w:r>
      <w:r>
        <w:rPr>
          <w:b/>
          <w:bCs/>
        </w:rPr>
        <w:t>huawei@B2</w:t>
      </w:r>
      <w:r>
        <w:t xml:space="preserve">. Set the default user privilege level to level 0 and the super password to </w:t>
      </w:r>
      <w:r>
        <w:rPr>
          <w:b/>
          <w:bCs/>
        </w:rPr>
        <w:t>Huawei@B2</w:t>
      </w:r>
      <w:r>
        <w:t>.</w:t>
      </w:r>
    </w:p>
    <w:p w:rsidR="00023C85" w:rsidRPr="00095FB8" w:rsidRDefault="007A16D2" w:rsidP="00023C85">
      <w:pPr>
        <w:pStyle w:val="2f2"/>
        <w:rPr>
          <w:rFonts w:hint="eastAsia"/>
        </w:rPr>
      </w:pPr>
      <w:r>
        <w:t>[B2-R]</w:t>
      </w:r>
    </w:p>
    <w:p w:rsidR="007A16D2" w:rsidRDefault="007A16D2" w:rsidP="007A16D2">
      <w:pPr>
        <w:pStyle w:val="afffe"/>
      </w:pPr>
      <w:r>
        <w:t xml:space="preserve">Configure STelnet login. Configure HQ-R to allow STelnet login, configure AAA local authentication for VTY user interfaces, and configure password authentication for SSH users. The default user privilege level is level 0. Set the user name to </w:t>
      </w:r>
      <w:r>
        <w:rPr>
          <w:b/>
          <w:bCs/>
        </w:rPr>
        <w:t>huawei</w:t>
      </w:r>
      <w:r>
        <w:t xml:space="preserve">, password to </w:t>
      </w:r>
      <w:r>
        <w:rPr>
          <w:b/>
          <w:bCs/>
        </w:rPr>
        <w:t>huawei@HQ</w:t>
      </w:r>
      <w:r>
        <w:t xml:space="preserve">, and super password to </w:t>
      </w:r>
      <w:r>
        <w:rPr>
          <w:b/>
          <w:bCs/>
        </w:rPr>
        <w:t>Huawei@HQ</w:t>
      </w:r>
      <w:r>
        <w:t>.</w:t>
      </w:r>
    </w:p>
    <w:p w:rsidR="007A16D2" w:rsidRDefault="007A16D2" w:rsidP="007A16D2">
      <w:r>
        <w:rPr>
          <w:rFonts w:hint="eastAsia"/>
        </w:rPr>
        <w:t>#</w:t>
      </w:r>
      <w:r>
        <w:t>Configure a user for STelnet login in the AAA view.</w:t>
      </w:r>
    </w:p>
    <w:p w:rsidR="00023C85" w:rsidRPr="00FC52C6" w:rsidRDefault="00023C85" w:rsidP="00023C85">
      <w:pPr>
        <w:pStyle w:val="2f2"/>
        <w:rPr>
          <w:rFonts w:hint="eastAsia"/>
        </w:rPr>
      </w:pPr>
      <w:r>
        <w:t>[HQ-R]</w:t>
      </w:r>
    </w:p>
    <w:p w:rsidR="007A16D2" w:rsidRDefault="007A16D2" w:rsidP="007A16D2">
      <w:r>
        <w:rPr>
          <w:rFonts w:hint="eastAsia"/>
        </w:rPr>
        <w:t>#</w:t>
      </w:r>
      <w:r>
        <w:t>Configure the VTY user interface.</w:t>
      </w:r>
    </w:p>
    <w:p w:rsidR="00023C85" w:rsidRPr="00FC52C6" w:rsidRDefault="00023C85" w:rsidP="00023C85">
      <w:pPr>
        <w:pStyle w:val="2f2"/>
        <w:rPr>
          <w:rFonts w:hint="eastAsia"/>
        </w:rPr>
      </w:pPr>
      <w:r>
        <w:t>[HQR]</w:t>
      </w:r>
    </w:p>
    <w:p w:rsidR="007A16D2" w:rsidRDefault="007A16D2" w:rsidP="007A16D2">
      <w:r>
        <w:rPr>
          <w:rFonts w:hint="eastAsia"/>
        </w:rPr>
        <w:t>#</w:t>
      </w:r>
      <w:r>
        <w:t>Enable the STelnet server function, and create a local RSA key.</w:t>
      </w:r>
    </w:p>
    <w:p w:rsidR="00023C85" w:rsidRPr="008142F1" w:rsidRDefault="00023C85" w:rsidP="00023C85">
      <w:pPr>
        <w:pStyle w:val="2f2"/>
        <w:rPr>
          <w:rFonts w:hint="eastAsia"/>
        </w:rPr>
      </w:pPr>
      <w:r>
        <w:t>[HQ-R]</w:t>
      </w:r>
    </w:p>
    <w:p w:rsidR="007A16D2" w:rsidRDefault="00D771E7" w:rsidP="00D771E7">
      <w:r>
        <w:rPr>
          <w:rFonts w:hint="eastAsia"/>
        </w:rPr>
        <w:t>#</w:t>
      </w:r>
      <w:r w:rsidR="007A16D2">
        <w:t>Configure the password authentication mode for the SSH user.</w:t>
      </w:r>
    </w:p>
    <w:p w:rsidR="007A16D2" w:rsidRPr="00394B25" w:rsidRDefault="007A16D2" w:rsidP="00D771E7">
      <w:pPr>
        <w:pStyle w:val="2f2"/>
        <w:rPr>
          <w:rFonts w:hint="eastAsia"/>
        </w:rPr>
      </w:pPr>
      <w:r>
        <w:t>[</w:t>
      </w:r>
      <w:r w:rsidR="00023C85">
        <w:t>HQ-R]</w:t>
      </w:r>
    </w:p>
    <w:p w:rsidR="007A16D2" w:rsidRPr="00DA677E" w:rsidRDefault="007A16D2" w:rsidP="00D771E7">
      <w:pPr>
        <w:pStyle w:val="afffe"/>
      </w:pPr>
      <w:r>
        <w:t xml:space="preserve">Configure web login. Configure B1-R to allow web login. Set the user name to </w:t>
      </w:r>
      <w:r>
        <w:rPr>
          <w:b/>
          <w:bCs/>
        </w:rPr>
        <w:t>webuser</w:t>
      </w:r>
      <w:r>
        <w:t xml:space="preserve">, password to </w:t>
      </w:r>
      <w:r>
        <w:rPr>
          <w:b/>
          <w:bCs/>
        </w:rPr>
        <w:t>huawei123</w:t>
      </w:r>
      <w:r>
        <w:t xml:space="preserve">, and HTTPS port number to </w:t>
      </w:r>
      <w:r>
        <w:rPr>
          <w:b/>
          <w:bCs/>
        </w:rPr>
        <w:t>8443</w:t>
      </w:r>
      <w:r>
        <w:t>.</w:t>
      </w:r>
    </w:p>
    <w:p w:rsidR="00023C85" w:rsidRDefault="007A16D2" w:rsidP="00023C85">
      <w:pPr>
        <w:pStyle w:val="2f2"/>
        <w:rPr>
          <w:rFonts w:hint="eastAsia"/>
        </w:rPr>
      </w:pPr>
      <w:r>
        <w:t>[B1-</w:t>
      </w:r>
      <w:r w:rsidR="00023C85">
        <w:t>R]</w:t>
      </w:r>
    </w:p>
    <w:p w:rsidR="007A16D2" w:rsidRDefault="007A16D2" w:rsidP="007A16D2">
      <w:r>
        <w:t>Note: When you enable the HTTPS service, the system may display a message indicating that no SSL policy is configured and the service cannot be enabled. In this case, you can create an SSL policy and bind it to the HTTPS service. Then, enable the HTTPS service again.</w:t>
      </w:r>
    </w:p>
    <w:p w:rsidR="007A16D2" w:rsidRPr="00F618E5" w:rsidRDefault="007A16D2" w:rsidP="00D771E7">
      <w:pPr>
        <w:pStyle w:val="2f2"/>
        <w:rPr>
          <w:rFonts w:hint="eastAsia"/>
        </w:rPr>
      </w:pPr>
      <w:r>
        <w:t>[B1-R]pki realm default</w:t>
      </w:r>
    </w:p>
    <w:p w:rsidR="007A16D2" w:rsidRPr="00F618E5" w:rsidRDefault="007A16D2" w:rsidP="00D771E7">
      <w:pPr>
        <w:pStyle w:val="2f2"/>
        <w:rPr>
          <w:rFonts w:hint="eastAsia"/>
        </w:rPr>
      </w:pPr>
      <w:r>
        <w:t>[B1-R-pki-realm-default] enrollment self-signed</w:t>
      </w:r>
    </w:p>
    <w:p w:rsidR="007A16D2" w:rsidRPr="00F618E5" w:rsidRDefault="007A16D2" w:rsidP="00D771E7">
      <w:pPr>
        <w:pStyle w:val="2f2"/>
        <w:rPr>
          <w:rFonts w:hint="eastAsia"/>
        </w:rPr>
      </w:pPr>
      <w:r>
        <w:t>[B1-R-pki-realm-default]quit</w:t>
      </w:r>
    </w:p>
    <w:p w:rsidR="007A16D2" w:rsidRPr="00F618E5" w:rsidRDefault="007A16D2" w:rsidP="00D771E7">
      <w:pPr>
        <w:pStyle w:val="2f2"/>
        <w:rPr>
          <w:rFonts w:hint="eastAsia"/>
        </w:rPr>
      </w:pPr>
      <w:r>
        <w:t>[B1-R]ssl policy default type server</w:t>
      </w:r>
    </w:p>
    <w:p w:rsidR="007A16D2" w:rsidRPr="00F618E5" w:rsidRDefault="007A16D2" w:rsidP="00D771E7">
      <w:pPr>
        <w:pStyle w:val="2f2"/>
        <w:rPr>
          <w:rFonts w:hint="eastAsia"/>
        </w:rPr>
      </w:pPr>
      <w:r>
        <w:t>[B1-R-ssl-policy-default] pki-realm default</w:t>
      </w:r>
    </w:p>
    <w:p w:rsidR="007A16D2" w:rsidRPr="00614496" w:rsidRDefault="007A16D2" w:rsidP="00D771E7">
      <w:pPr>
        <w:pStyle w:val="2f2"/>
        <w:rPr>
          <w:rFonts w:hint="eastAsia"/>
        </w:rPr>
      </w:pPr>
      <w:r>
        <w:t>[B1-R-ssl-policy-default]quit</w:t>
      </w:r>
    </w:p>
    <w:p w:rsidR="00023C85" w:rsidRPr="00F618E5" w:rsidRDefault="007A16D2" w:rsidP="00023C85">
      <w:pPr>
        <w:pStyle w:val="2f2"/>
        <w:rPr>
          <w:rFonts w:hint="eastAsia"/>
        </w:rPr>
      </w:pPr>
      <w:r>
        <w:t>[B1-R]http secure-server  ssl-policy  default</w:t>
      </w:r>
    </w:p>
    <w:p w:rsidR="007A16D2" w:rsidRPr="00DA677E" w:rsidRDefault="007A16D2" w:rsidP="007A16D2">
      <w:pPr>
        <w:rPr>
          <w:highlight w:val="yellow"/>
        </w:rPr>
      </w:pPr>
    </w:p>
    <w:p w:rsidR="007A16D2" w:rsidRDefault="007A16D2" w:rsidP="00D771E7">
      <w:pPr>
        <w:pStyle w:val="afffe"/>
      </w:pPr>
      <w:r>
        <w:lastRenderedPageBreak/>
        <w:t xml:space="preserve">Set up an FTP server. The configurations on devices are similar. To simplify operations, you only need to complete the configurations on HQ-R. Set up an FTP server on HQ-R. Set the FTP user name to </w:t>
      </w:r>
      <w:r>
        <w:rPr>
          <w:b/>
          <w:bCs/>
        </w:rPr>
        <w:t>ftpuser</w:t>
      </w:r>
      <w:r>
        <w:t xml:space="preserve"> and the password to </w:t>
      </w:r>
      <w:r>
        <w:rPr>
          <w:b/>
          <w:bCs/>
        </w:rPr>
        <w:t>huawei123</w:t>
      </w:r>
      <w:r>
        <w:t>.</w:t>
      </w:r>
    </w:p>
    <w:p w:rsidR="007A16D2" w:rsidRDefault="00023C85" w:rsidP="00023C85">
      <w:pPr>
        <w:pStyle w:val="2f2"/>
        <w:rPr>
          <w:rFonts w:hint="eastAsia"/>
        </w:rPr>
      </w:pPr>
      <w:r>
        <w:t>[HQ-R]</w:t>
      </w:r>
    </w:p>
    <w:p w:rsidR="007A16D2" w:rsidRDefault="007A16D2" w:rsidP="00D771E7">
      <w:pPr>
        <w:pStyle w:val="afffe"/>
      </w:pPr>
      <w:r>
        <w:t>Back up resources such as electronic labels and configuration files.</w:t>
      </w:r>
    </w:p>
    <w:p w:rsidR="007A16D2" w:rsidRPr="00607FA2" w:rsidRDefault="00D771E7" w:rsidP="00D771E7">
      <w:r>
        <w:rPr>
          <w:rFonts w:hint="eastAsia"/>
        </w:rPr>
        <w:t>#</w:t>
      </w:r>
      <w:r w:rsidR="007A16D2">
        <w:t xml:space="preserve">Back up the electronic label on HQ-R to the local computer. The recommended backup file name is </w:t>
      </w:r>
      <w:r w:rsidR="007A16D2">
        <w:rPr>
          <w:i/>
          <w:iCs/>
        </w:rPr>
        <w:t>device</w:t>
      </w:r>
      <w:r w:rsidR="007A16D2">
        <w:t>-elabel-</w:t>
      </w:r>
      <w:r w:rsidR="007A16D2">
        <w:rPr>
          <w:i/>
          <w:iCs/>
        </w:rPr>
        <w:t>date</w:t>
      </w:r>
      <w:r w:rsidR="007A16D2">
        <w:t>.</w:t>
      </w:r>
    </w:p>
    <w:p w:rsidR="007A16D2" w:rsidRDefault="00023C85" w:rsidP="00D771E7">
      <w:pPr>
        <w:pStyle w:val="2f2"/>
        <w:rPr>
          <w:rFonts w:hint="eastAsia"/>
        </w:rPr>
      </w:pPr>
      <w:r>
        <w:t xml:space="preserve">[HQ-R]backup elabel </w:t>
      </w:r>
      <w:r w:rsidR="007A16D2">
        <w:t>HQR-elabel-0506</w:t>
      </w:r>
    </w:p>
    <w:p w:rsidR="007A16D2" w:rsidRDefault="00357982" w:rsidP="00357982">
      <w:r>
        <w:rPr>
          <w:rFonts w:hint="eastAsia"/>
        </w:rPr>
        <w:t>#</w:t>
      </w:r>
      <w:r w:rsidR="007A16D2">
        <w:t xml:space="preserve">Back up the configuration file on HQ-R to the local computer. The recommended configuration file name is </w:t>
      </w:r>
      <w:r w:rsidR="007A16D2">
        <w:rPr>
          <w:i/>
          <w:iCs/>
        </w:rPr>
        <w:t>device</w:t>
      </w:r>
      <w:r w:rsidR="007A16D2">
        <w:t>-cfg-</w:t>
      </w:r>
      <w:r w:rsidR="007A16D2">
        <w:rPr>
          <w:i/>
          <w:iCs/>
        </w:rPr>
        <w:t>date</w:t>
      </w:r>
      <w:r w:rsidR="007A16D2">
        <w:t>.</w:t>
      </w:r>
    </w:p>
    <w:p w:rsidR="007A16D2" w:rsidRPr="00607FA2" w:rsidRDefault="007A16D2" w:rsidP="00357982">
      <w:pPr>
        <w:pStyle w:val="2f2"/>
        <w:rPr>
          <w:rFonts w:hint="eastAsia"/>
        </w:rPr>
      </w:pPr>
      <w:r>
        <w:t>&lt;HQ-R&gt;save HQR-cfg-0506.zip</w:t>
      </w:r>
    </w:p>
    <w:p w:rsidR="007A16D2" w:rsidRPr="00607FA2" w:rsidRDefault="007A16D2" w:rsidP="00357982">
      <w:pPr>
        <w:pStyle w:val="2f2"/>
        <w:rPr>
          <w:rFonts w:hint="eastAsia"/>
        </w:rPr>
      </w:pPr>
      <w:r>
        <w:t xml:space="preserve"> Are you sure to save the configuration to HQR-cfg-0506.zip? (y/n)[n]:y</w:t>
      </w:r>
    </w:p>
    <w:p w:rsidR="007A16D2" w:rsidRPr="00607FA2" w:rsidRDefault="007A16D2" w:rsidP="00357982">
      <w:pPr>
        <w:pStyle w:val="2f2"/>
        <w:rPr>
          <w:rFonts w:hint="eastAsia"/>
        </w:rPr>
      </w:pPr>
      <w:r>
        <w:t xml:space="preserve">  It will take several minutes to save configuration file, please wait.......</w:t>
      </w:r>
    </w:p>
    <w:p w:rsidR="007A16D2" w:rsidRPr="00607FA2" w:rsidRDefault="007A16D2" w:rsidP="00357982">
      <w:pPr>
        <w:pStyle w:val="2f2"/>
        <w:rPr>
          <w:rFonts w:hint="eastAsia"/>
        </w:rPr>
      </w:pPr>
      <w:r>
        <w:t xml:space="preserve">  Configuration file had been saved successfully</w:t>
      </w:r>
    </w:p>
    <w:p w:rsidR="007A16D2" w:rsidRPr="00607FA2" w:rsidRDefault="007A16D2" w:rsidP="00357982">
      <w:pPr>
        <w:pStyle w:val="2f2"/>
        <w:rPr>
          <w:rFonts w:cs="Arial" w:hint="eastAsia"/>
          <w:sz w:val="21"/>
          <w:szCs w:val="32"/>
        </w:rPr>
      </w:pPr>
      <w:r>
        <w:t xml:space="preserve">  Note: The configuration file will take effect after being activated</w:t>
      </w:r>
    </w:p>
    <w:p w:rsidR="007A16D2" w:rsidRDefault="00357982" w:rsidP="00357982">
      <w:r>
        <w:rPr>
          <w:rFonts w:hint="eastAsia"/>
        </w:rPr>
        <w:t>#</w:t>
      </w:r>
      <w:r w:rsidR="007A16D2">
        <w:t>On the maintenance terminal, save the electronic label and configuration file to the PC.</w:t>
      </w:r>
    </w:p>
    <w:p w:rsidR="007A16D2" w:rsidRDefault="007A16D2" w:rsidP="00357982">
      <w:pPr>
        <w:pStyle w:val="2f2"/>
        <w:rPr>
          <w:rFonts w:hint="eastAsia"/>
        </w:rPr>
      </w:pPr>
      <w:r>
        <w:t>C:\Users&gt;E:</w:t>
      </w:r>
    </w:p>
    <w:p w:rsidR="007A16D2" w:rsidRPr="00607FA2" w:rsidRDefault="007A16D2" w:rsidP="00357982">
      <w:pPr>
        <w:pStyle w:val="2f2"/>
        <w:rPr>
          <w:rFonts w:hint="eastAsia"/>
        </w:rPr>
      </w:pPr>
      <w:r>
        <w:t>E:\&gt;cd backup</w:t>
      </w:r>
    </w:p>
    <w:p w:rsidR="007A16D2" w:rsidRDefault="007A16D2" w:rsidP="00357982">
      <w:pPr>
        <w:pStyle w:val="2f2"/>
        <w:rPr>
          <w:rFonts w:hint="eastAsia"/>
        </w:rPr>
      </w:pPr>
      <w:r>
        <w:t>E:\backup&gt;ftp 192.168.0.1</w:t>
      </w:r>
    </w:p>
    <w:p w:rsidR="007A16D2" w:rsidRDefault="007A16D2" w:rsidP="00357982">
      <w:pPr>
        <w:pStyle w:val="2f2"/>
        <w:rPr>
          <w:rFonts w:hint="eastAsia"/>
        </w:rPr>
      </w:pPr>
      <w:r>
        <w:t>Connected to 192.168.0.1.</w:t>
      </w:r>
    </w:p>
    <w:p w:rsidR="007A16D2" w:rsidRDefault="007A16D2" w:rsidP="00357982">
      <w:pPr>
        <w:pStyle w:val="2f2"/>
        <w:rPr>
          <w:rFonts w:hint="eastAsia"/>
        </w:rPr>
      </w:pPr>
      <w:r>
        <w:t>220 FTP service ready.</w:t>
      </w:r>
    </w:p>
    <w:p w:rsidR="007A16D2" w:rsidRDefault="007A16D2" w:rsidP="00357982">
      <w:pPr>
        <w:pStyle w:val="2f2"/>
        <w:rPr>
          <w:rFonts w:hint="eastAsia"/>
        </w:rPr>
      </w:pPr>
      <w:r>
        <w:t>530 Please login with USER and PASS.</w:t>
      </w:r>
    </w:p>
    <w:p w:rsidR="007A16D2" w:rsidRDefault="007A16D2" w:rsidP="00357982">
      <w:pPr>
        <w:pStyle w:val="2f2"/>
        <w:rPr>
          <w:rFonts w:hint="eastAsia"/>
        </w:rPr>
      </w:pPr>
      <w:r>
        <w:t>User(192.168.0.1:(none)): ftpuser</w:t>
      </w:r>
    </w:p>
    <w:p w:rsidR="007A16D2" w:rsidRDefault="007A16D2" w:rsidP="00357982">
      <w:pPr>
        <w:pStyle w:val="2f2"/>
        <w:rPr>
          <w:rFonts w:hint="eastAsia"/>
        </w:rPr>
      </w:pPr>
      <w:r>
        <w:t>331 Password required for ftpuser.</w:t>
      </w:r>
    </w:p>
    <w:p w:rsidR="007A16D2" w:rsidRDefault="007A16D2" w:rsidP="00357982">
      <w:pPr>
        <w:pStyle w:val="2f2"/>
        <w:rPr>
          <w:rFonts w:hint="eastAsia"/>
        </w:rPr>
      </w:pPr>
      <w:r>
        <w:t>Password:</w:t>
      </w:r>
    </w:p>
    <w:p w:rsidR="007A16D2" w:rsidRDefault="007A16D2" w:rsidP="00357982">
      <w:pPr>
        <w:pStyle w:val="2f2"/>
        <w:rPr>
          <w:rFonts w:hint="eastAsia"/>
        </w:rPr>
      </w:pPr>
      <w:r>
        <w:t>230 User logged in.</w:t>
      </w:r>
    </w:p>
    <w:p w:rsidR="007A16D2" w:rsidRDefault="007A16D2" w:rsidP="00357982">
      <w:pPr>
        <w:pStyle w:val="2f2"/>
        <w:rPr>
          <w:rFonts w:hint="eastAsia"/>
        </w:rPr>
      </w:pPr>
      <w:r>
        <w:t>ftp&gt; dir</w:t>
      </w:r>
    </w:p>
    <w:p w:rsidR="007A16D2" w:rsidRDefault="007A16D2" w:rsidP="00357982">
      <w:pPr>
        <w:pStyle w:val="2f2"/>
        <w:rPr>
          <w:rFonts w:hint="eastAsia"/>
        </w:rPr>
      </w:pPr>
      <w:r>
        <w:t>200 Port command okay.</w:t>
      </w:r>
    </w:p>
    <w:p w:rsidR="007A16D2" w:rsidRDefault="007A16D2" w:rsidP="00357982">
      <w:pPr>
        <w:pStyle w:val="2f2"/>
        <w:rPr>
          <w:rFonts w:hint="eastAsia"/>
        </w:rPr>
      </w:pPr>
      <w:r>
        <w:t>150 Opening ASCII mode data connection for *.</w:t>
      </w:r>
    </w:p>
    <w:p w:rsidR="007A16D2" w:rsidRDefault="007A16D2" w:rsidP="00357982">
      <w:pPr>
        <w:pStyle w:val="2f2"/>
        <w:rPr>
          <w:rFonts w:hint="eastAsia"/>
        </w:rPr>
      </w:pPr>
      <w:r>
        <w:t>-rwxrwxrwx   1 noone    nogroup      5470 May 06 12:04 hqr-elabel-0506</w:t>
      </w:r>
    </w:p>
    <w:p w:rsidR="007A16D2" w:rsidRDefault="007A16D2" w:rsidP="00357982">
      <w:pPr>
        <w:pStyle w:val="2f2"/>
        <w:rPr>
          <w:rFonts w:hint="eastAsia"/>
        </w:rPr>
      </w:pPr>
      <w:r>
        <w:t>drwxrwxrwx   1 noone    nogroup         0 May 06 04:49 dhcp</w:t>
      </w:r>
    </w:p>
    <w:p w:rsidR="007A16D2" w:rsidRDefault="007A16D2" w:rsidP="00357982">
      <w:pPr>
        <w:pStyle w:val="2f2"/>
        <w:rPr>
          <w:rFonts w:hint="eastAsia"/>
        </w:rPr>
      </w:pPr>
      <w:r>
        <w:t>-rwxrwxrwx   1 noone    nogroup    121802 May 26  2014 portalpage.zip</w:t>
      </w:r>
    </w:p>
    <w:p w:rsidR="007A16D2" w:rsidRDefault="007A16D2" w:rsidP="00357982">
      <w:pPr>
        <w:pStyle w:val="2f2"/>
        <w:rPr>
          <w:rFonts w:hint="eastAsia"/>
        </w:rPr>
      </w:pPr>
      <w:r>
        <w:t>-rwxrwxrwx   1 noone    nogroup       540 May 06 07:09 rsa_server_key.efs</w:t>
      </w:r>
    </w:p>
    <w:p w:rsidR="007A16D2" w:rsidRDefault="007A16D2" w:rsidP="00357982">
      <w:pPr>
        <w:pStyle w:val="2f2"/>
        <w:rPr>
          <w:rFonts w:hint="eastAsia"/>
        </w:rPr>
      </w:pPr>
      <w:r>
        <w:t>-rwxrwxrwx   1 noone    nogroup       684 May 06 07:09 rsa_host_key.efs</w:t>
      </w:r>
    </w:p>
    <w:p w:rsidR="007A16D2" w:rsidRDefault="007A16D2" w:rsidP="00357982">
      <w:pPr>
        <w:pStyle w:val="2f2"/>
        <w:rPr>
          <w:rFonts w:hint="eastAsia"/>
        </w:rPr>
      </w:pPr>
      <w:r>
        <w:t>-rwxrwxrwx   1 noone    nogroup       865 May 06 12:11 hqr-cfg-0506.zip</w:t>
      </w:r>
    </w:p>
    <w:p w:rsidR="007A16D2" w:rsidRDefault="007A16D2" w:rsidP="00357982">
      <w:pPr>
        <w:pStyle w:val="2f2"/>
        <w:rPr>
          <w:rFonts w:hint="eastAsia"/>
        </w:rPr>
      </w:pPr>
      <w:r>
        <w:t>-rwxrwxrwx   1 noone    nogroup      2263 May 06 04:49 statemach.efs</w:t>
      </w:r>
    </w:p>
    <w:p w:rsidR="007A16D2" w:rsidRDefault="007A16D2" w:rsidP="00357982">
      <w:pPr>
        <w:pStyle w:val="2f2"/>
        <w:rPr>
          <w:rFonts w:hint="eastAsia"/>
        </w:rPr>
      </w:pPr>
      <w:r>
        <w:t>-rwxrwxrwx   1 noone    nogroup    828482 May 26  2014 sslvpn.zip</w:t>
      </w:r>
    </w:p>
    <w:p w:rsidR="007A16D2" w:rsidRDefault="007A16D2" w:rsidP="00357982">
      <w:pPr>
        <w:pStyle w:val="2f2"/>
        <w:rPr>
          <w:rFonts w:hint="eastAsia"/>
        </w:rPr>
      </w:pPr>
      <w:r>
        <w:t>-rwxrwxrwx   1 noone    nogroup       223 May 06 04:56 private-data.txt</w:t>
      </w:r>
    </w:p>
    <w:p w:rsidR="007A16D2" w:rsidRDefault="007A16D2" w:rsidP="00357982">
      <w:pPr>
        <w:pStyle w:val="2f2"/>
        <w:rPr>
          <w:rFonts w:hint="eastAsia"/>
        </w:rPr>
      </w:pPr>
      <w:r>
        <w:t>drwxrwxrwx   1 noone    nogroup         0 May 06 12:11 .</w:t>
      </w:r>
    </w:p>
    <w:p w:rsidR="007A16D2" w:rsidRDefault="007A16D2" w:rsidP="00357982">
      <w:pPr>
        <w:pStyle w:val="2f2"/>
        <w:rPr>
          <w:rFonts w:hint="eastAsia"/>
        </w:rPr>
      </w:pPr>
      <w:r>
        <w:t>-rwxrwxrwx   1 noone    nogroup       779 May 06 07:20 vrpcfg.zip</w:t>
      </w:r>
    </w:p>
    <w:p w:rsidR="007A16D2" w:rsidRDefault="007A16D2" w:rsidP="00357982">
      <w:pPr>
        <w:pStyle w:val="2f2"/>
        <w:rPr>
          <w:rFonts w:hint="eastAsia"/>
        </w:rPr>
      </w:pPr>
      <w:r>
        <w:t>226 Transfer complete.</w:t>
      </w:r>
    </w:p>
    <w:p w:rsidR="007A16D2" w:rsidRDefault="007A16D2" w:rsidP="00357982">
      <w:pPr>
        <w:pStyle w:val="2f2"/>
        <w:rPr>
          <w:rFonts w:hint="eastAsia"/>
        </w:rPr>
      </w:pPr>
      <w:r>
        <w:t>ftp: 763 bytes received in 0.07Seconds 10.75Kbytes/sec.</w:t>
      </w:r>
    </w:p>
    <w:p w:rsidR="007A16D2" w:rsidRDefault="007A16D2" w:rsidP="00357982">
      <w:pPr>
        <w:pStyle w:val="2f2"/>
        <w:rPr>
          <w:rFonts w:hint="eastAsia"/>
        </w:rPr>
      </w:pPr>
      <w:r>
        <w:t>ftp&gt; binary</w:t>
      </w:r>
    </w:p>
    <w:p w:rsidR="007A16D2" w:rsidRDefault="007A16D2" w:rsidP="00357982">
      <w:pPr>
        <w:pStyle w:val="2f2"/>
        <w:rPr>
          <w:rFonts w:hint="eastAsia"/>
        </w:rPr>
      </w:pPr>
      <w:r>
        <w:t>200 Type set to I.</w:t>
      </w:r>
    </w:p>
    <w:p w:rsidR="007A16D2" w:rsidRDefault="007A16D2" w:rsidP="00357982">
      <w:pPr>
        <w:pStyle w:val="2f2"/>
        <w:rPr>
          <w:rFonts w:hint="eastAsia"/>
        </w:rPr>
      </w:pPr>
      <w:r>
        <w:lastRenderedPageBreak/>
        <w:t>ftp&gt; get hqr-elabel-0506</w:t>
      </w:r>
    </w:p>
    <w:p w:rsidR="007A16D2" w:rsidRDefault="007A16D2" w:rsidP="00357982">
      <w:pPr>
        <w:pStyle w:val="2f2"/>
        <w:rPr>
          <w:rFonts w:hint="eastAsia"/>
        </w:rPr>
      </w:pPr>
      <w:r>
        <w:t>200 Port command okay.</w:t>
      </w:r>
    </w:p>
    <w:p w:rsidR="007A16D2" w:rsidRDefault="007A16D2" w:rsidP="00357982">
      <w:pPr>
        <w:pStyle w:val="2f2"/>
        <w:rPr>
          <w:rFonts w:hint="eastAsia"/>
        </w:rPr>
      </w:pPr>
      <w:r>
        <w:t>150 Opening BINARY mode data connection for hqr-elabel-0506.</w:t>
      </w:r>
    </w:p>
    <w:p w:rsidR="007A16D2" w:rsidRDefault="007A16D2" w:rsidP="00357982">
      <w:pPr>
        <w:pStyle w:val="2f2"/>
        <w:rPr>
          <w:rFonts w:hint="eastAsia"/>
        </w:rPr>
      </w:pPr>
      <w:r>
        <w:t>226 Transfer complete.</w:t>
      </w:r>
    </w:p>
    <w:p w:rsidR="007A16D2" w:rsidRDefault="007A16D2" w:rsidP="00357982">
      <w:pPr>
        <w:pStyle w:val="2f2"/>
        <w:rPr>
          <w:rFonts w:hint="eastAsia"/>
        </w:rPr>
      </w:pPr>
      <w:r>
        <w:t>ftp: 5470 bytes received in 0.01Seconds 1094.00Kbytes/sec.</w:t>
      </w:r>
    </w:p>
    <w:p w:rsidR="007A16D2" w:rsidRDefault="007A16D2" w:rsidP="00357982">
      <w:pPr>
        <w:pStyle w:val="2f2"/>
        <w:rPr>
          <w:rFonts w:hint="eastAsia"/>
        </w:rPr>
      </w:pPr>
      <w:r>
        <w:t>ftp&gt; get hqr-cfg-0506.zip</w:t>
      </w:r>
    </w:p>
    <w:p w:rsidR="007A16D2" w:rsidRDefault="007A16D2" w:rsidP="00357982">
      <w:pPr>
        <w:pStyle w:val="2f2"/>
        <w:rPr>
          <w:rFonts w:hint="eastAsia"/>
        </w:rPr>
      </w:pPr>
      <w:r>
        <w:t>200 Port command okay.</w:t>
      </w:r>
    </w:p>
    <w:p w:rsidR="007A16D2" w:rsidRDefault="007A16D2" w:rsidP="00357982">
      <w:pPr>
        <w:pStyle w:val="2f2"/>
        <w:rPr>
          <w:rFonts w:hint="eastAsia"/>
        </w:rPr>
      </w:pPr>
      <w:r>
        <w:t>150 Opening BINARY mode data connection for hqr-cfg-0506.zip.</w:t>
      </w:r>
    </w:p>
    <w:p w:rsidR="007A16D2" w:rsidRDefault="007A16D2" w:rsidP="00357982">
      <w:pPr>
        <w:pStyle w:val="2f2"/>
        <w:rPr>
          <w:rFonts w:hint="eastAsia"/>
        </w:rPr>
      </w:pPr>
      <w:r>
        <w:t>226 Transfer complete.</w:t>
      </w:r>
    </w:p>
    <w:p w:rsidR="007A16D2" w:rsidRDefault="007A16D2" w:rsidP="00357982">
      <w:pPr>
        <w:pStyle w:val="2f2"/>
        <w:rPr>
          <w:rFonts w:hint="eastAsia"/>
        </w:rPr>
      </w:pPr>
      <w:r>
        <w:t>ftp: 865 bytes received in 0.00Seconds 865.00Kbytes/sec.</w:t>
      </w:r>
    </w:p>
    <w:p w:rsidR="007A16D2" w:rsidRDefault="007A16D2" w:rsidP="00357982">
      <w:pPr>
        <w:pStyle w:val="2f2"/>
        <w:rPr>
          <w:rFonts w:hint="eastAsia"/>
        </w:rPr>
      </w:pPr>
      <w:r>
        <w:t>ftp&gt; bye</w:t>
      </w:r>
    </w:p>
    <w:p w:rsidR="00925BA6" w:rsidRPr="00925BA6" w:rsidRDefault="007A16D2" w:rsidP="00AA67B0">
      <w:pPr>
        <w:pStyle w:val="2f2"/>
        <w:rPr>
          <w:rFonts w:hint="eastAsia"/>
        </w:rPr>
      </w:pPr>
      <w:r>
        <w:t>221 Server closing.</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1" w:name="_Toc38986919"/>
      <w:r w:rsidRPr="00473B8E">
        <w:rPr>
          <w:rFonts w:cs="Book Antiqua"/>
          <w:b/>
          <w:bCs/>
          <w:noProof/>
          <w:sz w:val="36"/>
          <w:szCs w:val="36"/>
          <w:lang w:eastAsia="en-US"/>
        </w:rPr>
        <w:t>Verification</w:t>
      </w:r>
      <w:bookmarkEnd w:id="1"/>
      <w:r w:rsidRPr="00473B8E">
        <w:rPr>
          <w:rFonts w:cs="Book Antiqua"/>
          <w:b/>
          <w:bCs/>
          <w:noProof/>
          <w:sz w:val="36"/>
          <w:szCs w:val="36"/>
          <w:lang w:eastAsia="en-US"/>
        </w:rPr>
        <w:t xml:space="preserve"> </w:t>
      </w:r>
    </w:p>
    <w:p w:rsidR="00AA67B0" w:rsidRDefault="00AA67B0" w:rsidP="00AA67B0">
      <w:pPr>
        <w:pStyle w:val="afffe"/>
      </w:pPr>
      <w:r>
        <w:t>Check the LAG configuration.</w:t>
      </w:r>
    </w:p>
    <w:p w:rsidR="00AA67B0" w:rsidRPr="0051634A" w:rsidRDefault="00AA67B0" w:rsidP="00AA67B0">
      <w:pPr>
        <w:pStyle w:val="2f2"/>
        <w:rPr>
          <w:rFonts w:hint="eastAsia"/>
        </w:rPr>
      </w:pPr>
      <w:r>
        <w:t>[HQ-S-1]display eth-trunk 1</w:t>
      </w:r>
    </w:p>
    <w:p w:rsidR="00AA67B0" w:rsidRPr="0051634A" w:rsidRDefault="00AA67B0" w:rsidP="00AA67B0">
      <w:pPr>
        <w:pStyle w:val="2f2"/>
        <w:rPr>
          <w:rFonts w:hint="eastAsia"/>
        </w:rPr>
      </w:pPr>
      <w:r>
        <w:t>Eth-Trunk1's state information is:</w:t>
      </w:r>
    </w:p>
    <w:p w:rsidR="00AA67B0" w:rsidRPr="0051634A" w:rsidRDefault="00AA67B0" w:rsidP="00AA67B0">
      <w:pPr>
        <w:pStyle w:val="2f2"/>
        <w:rPr>
          <w:rFonts w:hint="eastAsia"/>
        </w:rPr>
      </w:pPr>
      <w:r>
        <w:t>Local:</w:t>
      </w:r>
    </w:p>
    <w:p w:rsidR="00AA67B0" w:rsidRPr="0051634A" w:rsidRDefault="00AA67B0" w:rsidP="00AA67B0">
      <w:pPr>
        <w:pStyle w:val="2f2"/>
        <w:rPr>
          <w:rFonts w:hint="eastAsia"/>
        </w:rPr>
      </w:pPr>
      <w:r>
        <w:t xml:space="preserve">LAG ID: 1                 WorkingMode: STATIC                               </w:t>
      </w:r>
    </w:p>
    <w:p w:rsidR="00AA67B0" w:rsidRPr="0051634A" w:rsidRDefault="00AA67B0" w:rsidP="00AA67B0">
      <w:pPr>
        <w:pStyle w:val="2f2"/>
        <w:rPr>
          <w:rFonts w:hint="eastAsia"/>
        </w:rPr>
      </w:pPr>
      <w:r>
        <w:t xml:space="preserve">Preempt Delay: Disabled    </w:t>
      </w:r>
      <w:r>
        <w:tab/>
        <w:t xml:space="preserve">Hash arithmetic: According to SIP-XOR-DIP         </w:t>
      </w:r>
    </w:p>
    <w:p w:rsidR="00AA67B0" w:rsidRPr="0051634A" w:rsidRDefault="00AA67B0" w:rsidP="00AA67B0">
      <w:pPr>
        <w:pStyle w:val="2f2"/>
        <w:rPr>
          <w:rFonts w:hint="eastAsia"/>
        </w:rPr>
      </w:pPr>
      <w:r>
        <w:t xml:space="preserve">System Priority: 100        </w:t>
      </w:r>
      <w:r>
        <w:tab/>
        <w:t xml:space="preserve">System ID: 4c1f-ccd7-1786                         </w:t>
      </w:r>
    </w:p>
    <w:p w:rsidR="00AA67B0" w:rsidRPr="0051634A" w:rsidRDefault="00AA67B0" w:rsidP="00AA67B0">
      <w:pPr>
        <w:pStyle w:val="2f2"/>
        <w:rPr>
          <w:rFonts w:hint="eastAsia"/>
        </w:rPr>
      </w:pPr>
      <w:r>
        <w:t xml:space="preserve">Least Active-linknumber: 1  </w:t>
      </w:r>
      <w:r>
        <w:tab/>
        <w:t xml:space="preserve">Max Active-linknumber: 8                          </w:t>
      </w:r>
    </w:p>
    <w:p w:rsidR="00AA67B0" w:rsidRPr="0051634A" w:rsidRDefault="00AA67B0" w:rsidP="00AA67B0">
      <w:pPr>
        <w:pStyle w:val="2f2"/>
        <w:rPr>
          <w:rFonts w:hint="eastAsia"/>
        </w:rPr>
      </w:pPr>
      <w:r>
        <w:t xml:space="preserve">Operate status: up          </w:t>
      </w:r>
      <w:r>
        <w:tab/>
        <w:t xml:space="preserve">Number Of Up Port In Trunk: 2                     </w:t>
      </w:r>
    </w:p>
    <w:p w:rsidR="00AA67B0" w:rsidRPr="0051634A" w:rsidRDefault="00AA67B0" w:rsidP="00AA67B0">
      <w:pPr>
        <w:pStyle w:val="2f2"/>
        <w:rPr>
          <w:rFonts w:hint="eastAsia"/>
        </w:rPr>
      </w:pPr>
      <w:r>
        <w:t>--------------------------------------------------------------------------------</w:t>
      </w:r>
    </w:p>
    <w:p w:rsidR="00AA67B0" w:rsidRPr="0051634A" w:rsidRDefault="00AA67B0" w:rsidP="00AA67B0">
      <w:pPr>
        <w:pStyle w:val="2f2"/>
        <w:rPr>
          <w:rFonts w:hint="eastAsia"/>
        </w:rPr>
      </w:pPr>
      <w:r>
        <w:t>ActorPortName      Status   PortType PortPri PortNo PortKey PortState Weight</w:t>
      </w:r>
    </w:p>
    <w:p w:rsidR="00AA67B0" w:rsidRPr="0051634A" w:rsidRDefault="00AA67B0" w:rsidP="00AA67B0">
      <w:pPr>
        <w:pStyle w:val="2f2"/>
        <w:rPr>
          <w:rFonts w:hint="eastAsia"/>
        </w:rPr>
      </w:pPr>
      <w:r>
        <w:t xml:space="preserve">GigabitEthernet0/0/9   Selected 1GE      100     10     305     10111100  1     </w:t>
      </w:r>
    </w:p>
    <w:p w:rsidR="00AA67B0" w:rsidRPr="0051634A" w:rsidRDefault="00AA67B0" w:rsidP="00AA67B0">
      <w:pPr>
        <w:pStyle w:val="2f2"/>
        <w:rPr>
          <w:rFonts w:hint="eastAsia"/>
        </w:rPr>
      </w:pPr>
      <w:r>
        <w:t xml:space="preserve">GigabitEthernet0/0/10  Selected 1GE      100     11     305     10111100  1     </w:t>
      </w:r>
    </w:p>
    <w:p w:rsidR="00AA67B0" w:rsidRPr="0051634A" w:rsidRDefault="00AA67B0" w:rsidP="00AA67B0">
      <w:pPr>
        <w:pStyle w:val="2f2"/>
        <w:rPr>
          <w:rFonts w:hint="eastAsia"/>
        </w:rPr>
      </w:pPr>
    </w:p>
    <w:p w:rsidR="00AA67B0" w:rsidRPr="0051634A" w:rsidRDefault="00AA67B0" w:rsidP="00AA67B0">
      <w:pPr>
        <w:pStyle w:val="2f2"/>
        <w:rPr>
          <w:rFonts w:hint="eastAsia"/>
        </w:rPr>
      </w:pPr>
      <w:r>
        <w:t>Partner:</w:t>
      </w:r>
    </w:p>
    <w:p w:rsidR="00AA67B0" w:rsidRPr="0051634A" w:rsidRDefault="00AA67B0" w:rsidP="00AA67B0">
      <w:pPr>
        <w:pStyle w:val="2f2"/>
        <w:rPr>
          <w:rFonts w:hint="eastAsia"/>
        </w:rPr>
      </w:pPr>
      <w:r>
        <w:t>--------------------------------------------------------------------------------</w:t>
      </w:r>
    </w:p>
    <w:p w:rsidR="00AA67B0" w:rsidRPr="0051634A" w:rsidRDefault="00AA67B0" w:rsidP="00AA67B0">
      <w:pPr>
        <w:pStyle w:val="2f2"/>
        <w:rPr>
          <w:rFonts w:hint="eastAsia"/>
        </w:rPr>
      </w:pPr>
      <w:r>
        <w:t>ActorPortName       SysPri   SystemID        PortPri PortNo PortKey PortState</w:t>
      </w:r>
    </w:p>
    <w:p w:rsidR="00AA67B0" w:rsidRPr="0051634A" w:rsidRDefault="00AA67B0" w:rsidP="00AA67B0">
      <w:pPr>
        <w:pStyle w:val="2f2"/>
        <w:rPr>
          <w:rFonts w:hint="eastAsia"/>
        </w:rPr>
      </w:pPr>
      <w:r>
        <w:t>GigabitEthernet0/0/9   32768    4c1f-ccf9-1a68  32768   10     305     10111100</w:t>
      </w:r>
    </w:p>
    <w:p w:rsidR="00AA67B0" w:rsidRDefault="00AA67B0" w:rsidP="00AA67B0">
      <w:pPr>
        <w:pStyle w:val="2f2"/>
        <w:rPr>
          <w:rFonts w:hint="eastAsia"/>
        </w:rPr>
      </w:pPr>
      <w:r>
        <w:t>GigabitEthernet0/0/10  32768    4c1f-ccf9-1a68  32768   11     305     10111100</w:t>
      </w:r>
    </w:p>
    <w:p w:rsidR="00AA67B0" w:rsidRDefault="00AA67B0" w:rsidP="00AA67B0">
      <w:pPr>
        <w:pStyle w:val="4a"/>
        <w:ind w:firstLine="0"/>
        <w:rPr>
          <w:rFonts w:hint="eastAsia"/>
        </w:rPr>
      </w:pPr>
    </w:p>
    <w:p w:rsidR="00AA67B0" w:rsidRPr="0051634A" w:rsidRDefault="00AA67B0" w:rsidP="00AA67B0">
      <w:pPr>
        <w:pStyle w:val="2f2"/>
        <w:rPr>
          <w:rFonts w:hint="eastAsia"/>
        </w:rPr>
      </w:pPr>
      <w:r>
        <w:t>[HQ-S-2]display  eth-trunk 1</w:t>
      </w:r>
    </w:p>
    <w:p w:rsidR="00AA67B0" w:rsidRPr="0051634A" w:rsidRDefault="00AA67B0" w:rsidP="00AA67B0">
      <w:pPr>
        <w:pStyle w:val="2f2"/>
        <w:rPr>
          <w:rFonts w:hint="eastAsia"/>
        </w:rPr>
      </w:pPr>
      <w:r>
        <w:t>Eth-Trunk1's state information is:</w:t>
      </w:r>
    </w:p>
    <w:p w:rsidR="00AA67B0" w:rsidRPr="0051634A" w:rsidRDefault="00AA67B0" w:rsidP="00AA67B0">
      <w:pPr>
        <w:pStyle w:val="2f2"/>
        <w:rPr>
          <w:rFonts w:hint="eastAsia"/>
        </w:rPr>
      </w:pPr>
      <w:r>
        <w:t>Local:</w:t>
      </w:r>
    </w:p>
    <w:p w:rsidR="00AA67B0" w:rsidRPr="0051634A" w:rsidRDefault="00AA67B0" w:rsidP="00AA67B0">
      <w:pPr>
        <w:pStyle w:val="2f2"/>
        <w:rPr>
          <w:rFonts w:hint="eastAsia"/>
        </w:rPr>
      </w:pPr>
      <w:r>
        <w:t xml:space="preserve">LAG ID: 1                   WorkingMode: STATIC                               </w:t>
      </w:r>
    </w:p>
    <w:p w:rsidR="00AA67B0" w:rsidRPr="0051634A" w:rsidRDefault="00AA67B0" w:rsidP="00AA67B0">
      <w:pPr>
        <w:pStyle w:val="2f2"/>
        <w:rPr>
          <w:rFonts w:hint="eastAsia"/>
        </w:rPr>
      </w:pPr>
      <w:r>
        <w:t xml:space="preserve">Preempt Delay: Disabled     Hash arithmetic: According to SIP-XOR-DIP         </w:t>
      </w:r>
    </w:p>
    <w:p w:rsidR="00AA67B0" w:rsidRPr="0051634A" w:rsidRDefault="00AA67B0" w:rsidP="00AA67B0">
      <w:pPr>
        <w:pStyle w:val="2f2"/>
        <w:rPr>
          <w:rFonts w:hint="eastAsia"/>
        </w:rPr>
      </w:pPr>
      <w:r>
        <w:t xml:space="preserve">System Priority: 32768      System ID: 4c1f-ccf9-1a68                         </w:t>
      </w:r>
    </w:p>
    <w:p w:rsidR="00AA67B0" w:rsidRPr="0051634A" w:rsidRDefault="00AA67B0" w:rsidP="00AA67B0">
      <w:pPr>
        <w:pStyle w:val="2f2"/>
        <w:rPr>
          <w:rFonts w:hint="eastAsia"/>
        </w:rPr>
      </w:pPr>
      <w:r>
        <w:t xml:space="preserve">Least Active-linknumber: 1  Max Active-linknumber: 8                          </w:t>
      </w:r>
    </w:p>
    <w:p w:rsidR="00AA67B0" w:rsidRPr="0051634A" w:rsidRDefault="00AA67B0" w:rsidP="00AA67B0">
      <w:pPr>
        <w:pStyle w:val="2f2"/>
        <w:rPr>
          <w:rFonts w:hint="eastAsia"/>
        </w:rPr>
      </w:pPr>
      <w:r>
        <w:t xml:space="preserve">Operate status: up          Number Of Up Port In Trunk: 2                     </w:t>
      </w:r>
    </w:p>
    <w:p w:rsidR="00AA67B0" w:rsidRPr="0051634A" w:rsidRDefault="00AA67B0" w:rsidP="00AA67B0">
      <w:pPr>
        <w:pStyle w:val="2f2"/>
        <w:rPr>
          <w:rFonts w:hint="eastAsia"/>
        </w:rPr>
      </w:pPr>
      <w:r>
        <w:t>--------------------------------------------------------------------------------</w:t>
      </w:r>
    </w:p>
    <w:p w:rsidR="00AA67B0" w:rsidRPr="0051634A" w:rsidRDefault="00AA67B0" w:rsidP="00AA67B0">
      <w:pPr>
        <w:pStyle w:val="2f2"/>
        <w:rPr>
          <w:rFonts w:hint="eastAsia"/>
        </w:rPr>
      </w:pPr>
      <w:r>
        <w:t>ActorPortName       Status   PortType PortPri PortNo PortKey PortState Weight</w:t>
      </w:r>
    </w:p>
    <w:p w:rsidR="00AA67B0" w:rsidRPr="0051634A" w:rsidRDefault="00AA67B0" w:rsidP="00AA67B0">
      <w:pPr>
        <w:pStyle w:val="2f2"/>
        <w:rPr>
          <w:rFonts w:hint="eastAsia"/>
        </w:rPr>
      </w:pPr>
      <w:r>
        <w:t xml:space="preserve">GigabitEthernet0/0/9   Selected  1GE      32768   10     305     10111100  1     </w:t>
      </w:r>
    </w:p>
    <w:p w:rsidR="00AA67B0" w:rsidRPr="0051634A" w:rsidRDefault="00AA67B0" w:rsidP="00AA67B0">
      <w:pPr>
        <w:pStyle w:val="2f2"/>
        <w:rPr>
          <w:rFonts w:hint="eastAsia"/>
        </w:rPr>
      </w:pPr>
      <w:r>
        <w:t xml:space="preserve">GigabitEthernet0/0/10  Selected  1GE      32768   11     305     10111100  1     </w:t>
      </w:r>
    </w:p>
    <w:p w:rsidR="00AA67B0" w:rsidRPr="0051634A" w:rsidRDefault="00AA67B0" w:rsidP="00AA67B0">
      <w:pPr>
        <w:pStyle w:val="2f2"/>
        <w:rPr>
          <w:rFonts w:hint="eastAsia"/>
        </w:rPr>
      </w:pPr>
    </w:p>
    <w:p w:rsidR="00AA67B0" w:rsidRPr="0051634A" w:rsidRDefault="00AA67B0" w:rsidP="00AA67B0">
      <w:pPr>
        <w:pStyle w:val="2f2"/>
        <w:rPr>
          <w:rFonts w:hint="eastAsia"/>
        </w:rPr>
      </w:pPr>
      <w:r>
        <w:t>Partner:</w:t>
      </w:r>
    </w:p>
    <w:p w:rsidR="00AA67B0" w:rsidRPr="0051634A" w:rsidRDefault="00AA67B0" w:rsidP="00AA67B0">
      <w:pPr>
        <w:pStyle w:val="2f2"/>
        <w:rPr>
          <w:rFonts w:hint="eastAsia"/>
        </w:rPr>
      </w:pPr>
      <w:r>
        <w:t>--------------------------------------------------------------------------------</w:t>
      </w:r>
    </w:p>
    <w:p w:rsidR="00AA67B0" w:rsidRPr="0051634A" w:rsidRDefault="00AA67B0" w:rsidP="00AA67B0">
      <w:pPr>
        <w:pStyle w:val="2f2"/>
        <w:rPr>
          <w:rFonts w:hint="eastAsia"/>
        </w:rPr>
      </w:pPr>
      <w:r>
        <w:lastRenderedPageBreak/>
        <w:t>ActorPortName       SysPri   SystemID        PortPri PortNo PortKey PortState</w:t>
      </w:r>
    </w:p>
    <w:p w:rsidR="00AA67B0" w:rsidRPr="00F9265D" w:rsidRDefault="00AA67B0" w:rsidP="00AA67B0">
      <w:pPr>
        <w:pStyle w:val="2f2"/>
        <w:rPr>
          <w:rFonts w:hint="eastAsia"/>
        </w:rPr>
      </w:pPr>
      <w:r>
        <w:t>GigabitEthernet0/0/9   100      4c1f-ccd7-1786  100     10     305     10111100</w:t>
      </w:r>
    </w:p>
    <w:p w:rsidR="00AA67B0" w:rsidRDefault="00AA67B0" w:rsidP="00AA67B0">
      <w:pPr>
        <w:pStyle w:val="2f2"/>
        <w:rPr>
          <w:rFonts w:hint="eastAsia"/>
        </w:rPr>
      </w:pPr>
      <w:r>
        <w:t>GigabitEthernet0/0/10  100      4c1f-ccd7-1786  100     11     305     10111100</w:t>
      </w:r>
    </w:p>
    <w:p w:rsidR="00AA67B0" w:rsidRDefault="00AA67B0" w:rsidP="00AA67B0">
      <w:pPr>
        <w:pStyle w:val="afffe"/>
      </w:pPr>
      <w:r>
        <w:t>Check the VLANs created based on ports and verify the connectivity.</w:t>
      </w:r>
    </w:p>
    <w:p w:rsidR="00AA67B0" w:rsidRDefault="00AA67B0" w:rsidP="00AA67B0">
      <w:r>
        <w:rPr>
          <w:rFonts w:hint="eastAsia"/>
        </w:rPr>
        <w:t>#</w:t>
      </w:r>
      <w:r>
        <w:t>Check the VLANs created based on ports on HQ-S-1.</w:t>
      </w:r>
    </w:p>
    <w:p w:rsidR="00AA67B0" w:rsidRPr="00280C59" w:rsidRDefault="00AA67B0" w:rsidP="00AA67B0">
      <w:pPr>
        <w:pStyle w:val="2f2"/>
        <w:rPr>
          <w:rFonts w:hint="eastAsia"/>
        </w:rPr>
      </w:pPr>
      <w:r>
        <w:t>[HQ-S-1]display port vlan active</w:t>
      </w:r>
    </w:p>
    <w:p w:rsidR="00AA67B0" w:rsidRPr="00280C59" w:rsidRDefault="00AA67B0" w:rsidP="00AA67B0">
      <w:pPr>
        <w:pStyle w:val="2f2"/>
        <w:rPr>
          <w:rFonts w:hint="eastAsia"/>
        </w:rPr>
      </w:pPr>
      <w:r>
        <w:t>T=TAG U=UNTAG</w:t>
      </w:r>
    </w:p>
    <w:p w:rsidR="00AA67B0" w:rsidRPr="00280C59" w:rsidRDefault="00AA67B0" w:rsidP="00AA67B0">
      <w:pPr>
        <w:pStyle w:val="2f2"/>
        <w:rPr>
          <w:rFonts w:hint="eastAsia"/>
        </w:rPr>
      </w:pPr>
      <w:r>
        <w:t>-------------------------------------------------------------------------------</w:t>
      </w:r>
    </w:p>
    <w:p w:rsidR="00AA67B0" w:rsidRPr="00280C59" w:rsidRDefault="00AA67B0" w:rsidP="00AA67B0">
      <w:pPr>
        <w:pStyle w:val="2f2"/>
        <w:rPr>
          <w:rFonts w:hint="eastAsia"/>
        </w:rPr>
      </w:pPr>
      <w:r>
        <w:t>Port                Link Type    PVID    VLAN List</w:t>
      </w:r>
    </w:p>
    <w:p w:rsidR="00AA67B0" w:rsidRPr="00280C59" w:rsidRDefault="00AA67B0" w:rsidP="00AA67B0">
      <w:pPr>
        <w:pStyle w:val="2f2"/>
        <w:rPr>
          <w:rFonts w:hint="eastAsia"/>
        </w:rPr>
      </w:pPr>
      <w:r>
        <w:t>-------------------------------------------------------------------------------</w:t>
      </w:r>
    </w:p>
    <w:p w:rsidR="00AA67B0" w:rsidRPr="00280C59" w:rsidRDefault="00AA67B0" w:rsidP="00AA67B0">
      <w:pPr>
        <w:pStyle w:val="2f2"/>
        <w:rPr>
          <w:rFonts w:hint="eastAsia"/>
        </w:rPr>
      </w:pPr>
      <w:r>
        <w:t>Eth-Trunk1          trunk        1       U: 1</w:t>
      </w:r>
    </w:p>
    <w:p w:rsidR="00AA67B0" w:rsidRPr="00280C59" w:rsidRDefault="00AA67B0" w:rsidP="00AA67B0">
      <w:pPr>
        <w:pStyle w:val="2f2"/>
        <w:rPr>
          <w:rFonts w:hint="eastAsia"/>
        </w:rPr>
      </w:pPr>
      <w:r>
        <w:t xml:space="preserve">                                         T: 4 to 5</w:t>
      </w:r>
    </w:p>
    <w:p w:rsidR="00AA67B0" w:rsidRPr="00280C59" w:rsidRDefault="00AA67B0" w:rsidP="00AA67B0">
      <w:pPr>
        <w:pStyle w:val="2f2"/>
        <w:rPr>
          <w:rFonts w:hint="eastAsia"/>
        </w:rPr>
      </w:pPr>
      <w:r>
        <w:t>GE0/0/1             hybrid       4       U: 1 4 to 5</w:t>
      </w:r>
    </w:p>
    <w:p w:rsidR="00AA67B0" w:rsidRPr="00280C59" w:rsidRDefault="00AA67B0" w:rsidP="00AA67B0">
      <w:pPr>
        <w:pStyle w:val="2f2"/>
        <w:rPr>
          <w:rFonts w:hint="eastAsia"/>
        </w:rPr>
      </w:pPr>
      <w:r>
        <w:t>GE0/0/2             access       4       U: 4</w:t>
      </w:r>
    </w:p>
    <w:p w:rsidR="00AA67B0" w:rsidRPr="00280C59" w:rsidRDefault="00AA67B0" w:rsidP="00AA67B0">
      <w:pPr>
        <w:pStyle w:val="2f2"/>
        <w:rPr>
          <w:rFonts w:hint="eastAsia"/>
        </w:rPr>
      </w:pPr>
      <w:r>
        <w:t>GE0/0/3             hybrid       1       U: 1</w:t>
      </w:r>
    </w:p>
    <w:p w:rsidR="00AA67B0" w:rsidRPr="00280C59" w:rsidRDefault="00AA67B0" w:rsidP="00AA67B0">
      <w:pPr>
        <w:pStyle w:val="2f2"/>
        <w:rPr>
          <w:rFonts w:hint="eastAsia"/>
        </w:rPr>
      </w:pPr>
      <w:r>
        <w:t>GE0/0/4             hybrid       1       U: 1</w:t>
      </w:r>
    </w:p>
    <w:p w:rsidR="00AA67B0" w:rsidRPr="00280C59" w:rsidRDefault="00AA67B0" w:rsidP="00AA67B0">
      <w:pPr>
        <w:pStyle w:val="2f2"/>
        <w:rPr>
          <w:rFonts w:hint="eastAsia"/>
        </w:rPr>
      </w:pPr>
      <w:r>
        <w:t>GE0/0/5             hybrid       1       U: 1</w:t>
      </w:r>
    </w:p>
    <w:p w:rsidR="00AA67B0" w:rsidRPr="00280C59" w:rsidRDefault="00AA67B0" w:rsidP="00AA67B0">
      <w:pPr>
        <w:pStyle w:val="2f2"/>
        <w:rPr>
          <w:rFonts w:hint="eastAsia"/>
        </w:rPr>
      </w:pPr>
      <w:r>
        <w:t>GE0/0/6             hybrid       1       U: 1</w:t>
      </w:r>
    </w:p>
    <w:p w:rsidR="00AA67B0" w:rsidRPr="00280C59" w:rsidRDefault="00AA67B0" w:rsidP="00AA67B0">
      <w:pPr>
        <w:pStyle w:val="2f2"/>
        <w:rPr>
          <w:rFonts w:hint="eastAsia"/>
        </w:rPr>
      </w:pPr>
      <w:r>
        <w:t>GE0/0/7             hybrid       1       U: 1</w:t>
      </w:r>
    </w:p>
    <w:p w:rsidR="00AA67B0" w:rsidRPr="00280C59" w:rsidRDefault="00AA67B0" w:rsidP="00AA67B0">
      <w:pPr>
        <w:pStyle w:val="2f2"/>
        <w:rPr>
          <w:rFonts w:hint="eastAsia"/>
        </w:rPr>
      </w:pPr>
      <w:r>
        <w:t>GE0/0/8             hybrid       1       U: 1</w:t>
      </w:r>
    </w:p>
    <w:p w:rsidR="00AA67B0" w:rsidRPr="00280C59" w:rsidRDefault="00AA67B0" w:rsidP="00AA67B0">
      <w:pPr>
        <w:pStyle w:val="2f2"/>
        <w:rPr>
          <w:rFonts w:hint="eastAsia"/>
        </w:rPr>
      </w:pPr>
      <w:r>
        <w:t>GE0/0/11            hybrid       1       U: 1</w:t>
      </w:r>
    </w:p>
    <w:p w:rsidR="00AA67B0" w:rsidRPr="00280C59" w:rsidRDefault="00AA67B0" w:rsidP="00AA67B0">
      <w:pPr>
        <w:pStyle w:val="2f2"/>
        <w:rPr>
          <w:rFonts w:hint="eastAsia"/>
        </w:rPr>
      </w:pPr>
      <w:r>
        <w:t>GE0/0/12            hybrid       1       U: 1</w:t>
      </w:r>
    </w:p>
    <w:p w:rsidR="00AA67B0" w:rsidRPr="00280C59" w:rsidRDefault="00AA67B0" w:rsidP="00AA67B0">
      <w:pPr>
        <w:pStyle w:val="2f2"/>
        <w:rPr>
          <w:rFonts w:hint="eastAsia"/>
        </w:rPr>
      </w:pPr>
      <w:r>
        <w:t>GE0/0/13            hybrid       1       U: 1</w:t>
      </w:r>
    </w:p>
    <w:p w:rsidR="00AA67B0" w:rsidRPr="00280C59" w:rsidRDefault="00AA67B0" w:rsidP="00AA67B0">
      <w:pPr>
        <w:pStyle w:val="2f2"/>
        <w:rPr>
          <w:rFonts w:hint="eastAsia"/>
        </w:rPr>
      </w:pPr>
      <w:r>
        <w:t>GE0/0/14            hybrid       1       U: 1</w:t>
      </w:r>
    </w:p>
    <w:p w:rsidR="00AA67B0" w:rsidRPr="00F9265D" w:rsidRDefault="00AA67B0" w:rsidP="00AA67B0">
      <w:pPr>
        <w:pStyle w:val="2f2"/>
        <w:rPr>
          <w:rFonts w:hint="eastAsia"/>
        </w:rPr>
      </w:pPr>
      <w:r>
        <w:t>GE0/0/15            hybrid       1       U: 1</w:t>
      </w:r>
    </w:p>
    <w:p w:rsidR="00AA67B0" w:rsidRPr="00280C59" w:rsidRDefault="00AA67B0" w:rsidP="00AA67B0">
      <w:pPr>
        <w:pStyle w:val="2f2"/>
        <w:rPr>
          <w:rFonts w:hint="eastAsia"/>
        </w:rPr>
      </w:pPr>
      <w:r>
        <w:t>GE0/0/16            hybrid       1       U: 1</w:t>
      </w:r>
    </w:p>
    <w:p w:rsidR="00AA67B0" w:rsidRPr="00280C59" w:rsidRDefault="00AA67B0" w:rsidP="00AA67B0">
      <w:pPr>
        <w:pStyle w:val="2f2"/>
        <w:rPr>
          <w:rFonts w:hint="eastAsia"/>
        </w:rPr>
      </w:pPr>
      <w:r>
        <w:t>GE0/0/17            hybrid       1       U: 1</w:t>
      </w:r>
    </w:p>
    <w:p w:rsidR="00AA67B0" w:rsidRPr="00280C59" w:rsidRDefault="00AA67B0" w:rsidP="00AA67B0">
      <w:pPr>
        <w:pStyle w:val="2f2"/>
        <w:rPr>
          <w:rFonts w:hint="eastAsia"/>
        </w:rPr>
      </w:pPr>
      <w:r>
        <w:t>GE0/0/18            hybrid       1       U: 1</w:t>
      </w:r>
    </w:p>
    <w:p w:rsidR="00AA67B0" w:rsidRPr="00280C59" w:rsidRDefault="00AA67B0" w:rsidP="00AA67B0">
      <w:pPr>
        <w:pStyle w:val="2f2"/>
        <w:rPr>
          <w:rFonts w:hint="eastAsia"/>
        </w:rPr>
      </w:pPr>
      <w:r>
        <w:t>GE0/0/19            hybrid       1       U: 1</w:t>
      </w:r>
    </w:p>
    <w:p w:rsidR="00AA67B0" w:rsidRPr="00280C59" w:rsidRDefault="00AA67B0" w:rsidP="00AA67B0">
      <w:pPr>
        <w:pStyle w:val="2f2"/>
        <w:rPr>
          <w:rFonts w:hint="eastAsia"/>
        </w:rPr>
      </w:pPr>
      <w:r>
        <w:t>GE0/0/20            hybrid       1       U: 1</w:t>
      </w:r>
    </w:p>
    <w:p w:rsidR="00AA67B0" w:rsidRPr="00280C59" w:rsidRDefault="00AA67B0" w:rsidP="00AA67B0">
      <w:pPr>
        <w:pStyle w:val="2f2"/>
        <w:rPr>
          <w:rFonts w:hint="eastAsia"/>
        </w:rPr>
      </w:pPr>
      <w:r>
        <w:t>GE0/0/21            hybrid       1       U: 1</w:t>
      </w:r>
    </w:p>
    <w:p w:rsidR="00AA67B0" w:rsidRPr="00280C59" w:rsidRDefault="00AA67B0" w:rsidP="00AA67B0">
      <w:pPr>
        <w:pStyle w:val="2f2"/>
        <w:rPr>
          <w:rFonts w:hint="eastAsia"/>
        </w:rPr>
      </w:pPr>
      <w:r>
        <w:t>GE0/0/22            hybrid       1       U: 1</w:t>
      </w:r>
    </w:p>
    <w:p w:rsidR="00AA67B0" w:rsidRPr="00280C59" w:rsidRDefault="00AA67B0" w:rsidP="00AA67B0">
      <w:pPr>
        <w:pStyle w:val="2f2"/>
        <w:rPr>
          <w:rFonts w:hint="eastAsia"/>
        </w:rPr>
      </w:pPr>
      <w:r>
        <w:t>GE0/0/23            hybrid       1       U: 1</w:t>
      </w:r>
    </w:p>
    <w:p w:rsidR="00AA67B0" w:rsidRDefault="00AA67B0" w:rsidP="00AA67B0">
      <w:pPr>
        <w:pStyle w:val="2f2"/>
        <w:rPr>
          <w:rFonts w:hint="eastAsia"/>
        </w:rPr>
      </w:pPr>
      <w:r>
        <w:t>GE0/0/24            hybrid       1       U: 1 4 to 5</w:t>
      </w:r>
    </w:p>
    <w:p w:rsidR="00AA67B0" w:rsidRDefault="00AA67B0" w:rsidP="00AA67B0">
      <w:r>
        <w:rPr>
          <w:rFonts w:hint="eastAsia"/>
        </w:rPr>
        <w:t>#</w:t>
      </w:r>
      <w:r>
        <w:t>Check the VLANs created based on ports on HQ-S-2.</w:t>
      </w:r>
    </w:p>
    <w:p w:rsidR="00AA67B0" w:rsidRPr="0051634A" w:rsidRDefault="00AA67B0" w:rsidP="00AA67B0">
      <w:pPr>
        <w:pStyle w:val="2f2"/>
        <w:rPr>
          <w:rFonts w:hint="eastAsia"/>
        </w:rPr>
      </w:pPr>
      <w:r>
        <w:t xml:space="preserve">[HQ-S-2]display port vlan active </w:t>
      </w:r>
    </w:p>
    <w:p w:rsidR="00AA67B0" w:rsidRPr="0051634A" w:rsidRDefault="00AA67B0" w:rsidP="00AA67B0">
      <w:pPr>
        <w:pStyle w:val="2f2"/>
        <w:rPr>
          <w:rFonts w:hint="eastAsia"/>
        </w:rPr>
      </w:pPr>
      <w:r>
        <w:t>T=TAG U=UNTAG</w:t>
      </w:r>
    </w:p>
    <w:p w:rsidR="00AA67B0" w:rsidRPr="0051634A" w:rsidRDefault="00AA67B0" w:rsidP="00AA67B0">
      <w:pPr>
        <w:pStyle w:val="2f2"/>
        <w:rPr>
          <w:rFonts w:hint="eastAsia"/>
        </w:rPr>
      </w:pPr>
      <w:r>
        <w:t>-------------------------------------------------------------------------------</w:t>
      </w:r>
    </w:p>
    <w:p w:rsidR="00AA67B0" w:rsidRPr="0051634A" w:rsidRDefault="00AA67B0" w:rsidP="00AA67B0">
      <w:pPr>
        <w:pStyle w:val="2f2"/>
        <w:rPr>
          <w:rFonts w:hint="eastAsia"/>
        </w:rPr>
      </w:pPr>
      <w:r>
        <w:t>Port                Link Type    PVID    VLAN List</w:t>
      </w:r>
    </w:p>
    <w:p w:rsidR="00AA67B0" w:rsidRPr="0051634A" w:rsidRDefault="00AA67B0" w:rsidP="00AA67B0">
      <w:pPr>
        <w:pStyle w:val="2f2"/>
        <w:rPr>
          <w:rFonts w:hint="eastAsia"/>
        </w:rPr>
      </w:pPr>
      <w:r>
        <w:t>-------------------------------------------------------------------------------</w:t>
      </w:r>
    </w:p>
    <w:p w:rsidR="00AA67B0" w:rsidRPr="0051634A" w:rsidRDefault="00AA67B0" w:rsidP="00AA67B0">
      <w:pPr>
        <w:pStyle w:val="2f2"/>
        <w:rPr>
          <w:rFonts w:hint="eastAsia"/>
        </w:rPr>
      </w:pPr>
      <w:r>
        <w:t>Eth-Trunk1          trunk        1       U: 1</w:t>
      </w:r>
    </w:p>
    <w:p w:rsidR="00AA67B0" w:rsidRPr="0051634A" w:rsidRDefault="00AA67B0" w:rsidP="00AA67B0">
      <w:pPr>
        <w:pStyle w:val="2f2"/>
        <w:rPr>
          <w:rFonts w:hint="eastAsia"/>
        </w:rPr>
      </w:pPr>
      <w:r>
        <w:t xml:space="preserve">                                         T: 4 to 5</w:t>
      </w:r>
    </w:p>
    <w:p w:rsidR="00AA67B0" w:rsidRPr="0051634A" w:rsidRDefault="00AA67B0" w:rsidP="00AA67B0">
      <w:pPr>
        <w:pStyle w:val="2f2"/>
        <w:rPr>
          <w:rFonts w:hint="eastAsia"/>
        </w:rPr>
      </w:pPr>
      <w:r>
        <w:t>GE0/0/1             hybrid       5       U: 1 4 to 5</w:t>
      </w:r>
    </w:p>
    <w:p w:rsidR="00AA67B0" w:rsidRPr="0051634A" w:rsidRDefault="00AA67B0" w:rsidP="00AA67B0">
      <w:pPr>
        <w:pStyle w:val="2f2"/>
        <w:rPr>
          <w:rFonts w:hint="eastAsia"/>
        </w:rPr>
      </w:pPr>
      <w:r>
        <w:t>GE0/0/2             access       5       U: 5</w:t>
      </w:r>
    </w:p>
    <w:p w:rsidR="00AA67B0" w:rsidRPr="0051634A" w:rsidRDefault="00AA67B0" w:rsidP="00AA67B0">
      <w:pPr>
        <w:pStyle w:val="2f2"/>
        <w:rPr>
          <w:rFonts w:hint="eastAsia"/>
        </w:rPr>
      </w:pPr>
      <w:r>
        <w:t>GE0/0/3             hybrid       1       U: 1</w:t>
      </w:r>
    </w:p>
    <w:p w:rsidR="00AA67B0" w:rsidRPr="0051634A" w:rsidRDefault="00AA67B0" w:rsidP="00AA67B0">
      <w:pPr>
        <w:pStyle w:val="2f2"/>
        <w:rPr>
          <w:rFonts w:hint="eastAsia"/>
        </w:rPr>
      </w:pPr>
      <w:r>
        <w:t>GE0/0/4             hybrid       1       U: 1</w:t>
      </w:r>
    </w:p>
    <w:p w:rsidR="00AA67B0" w:rsidRPr="0051634A" w:rsidRDefault="00AA67B0" w:rsidP="00AA67B0">
      <w:pPr>
        <w:pStyle w:val="2f2"/>
        <w:rPr>
          <w:rFonts w:hint="eastAsia"/>
        </w:rPr>
      </w:pPr>
      <w:r>
        <w:t>GE0/0/5             hybrid       1       U: 1</w:t>
      </w:r>
    </w:p>
    <w:p w:rsidR="00AA67B0" w:rsidRPr="0051634A" w:rsidRDefault="00AA67B0" w:rsidP="00AA67B0">
      <w:pPr>
        <w:pStyle w:val="2f2"/>
        <w:rPr>
          <w:rFonts w:hint="eastAsia"/>
        </w:rPr>
      </w:pPr>
      <w:r>
        <w:t>GE0/0/6             hybrid       1       U: 1</w:t>
      </w:r>
    </w:p>
    <w:p w:rsidR="00AA67B0" w:rsidRPr="0051634A" w:rsidRDefault="00AA67B0" w:rsidP="00AA67B0">
      <w:pPr>
        <w:pStyle w:val="2f2"/>
        <w:rPr>
          <w:rFonts w:hint="eastAsia"/>
        </w:rPr>
      </w:pPr>
      <w:r>
        <w:t>GE0/0/7             hybrid       1       U: 1</w:t>
      </w:r>
    </w:p>
    <w:p w:rsidR="00AA67B0" w:rsidRPr="0051634A" w:rsidRDefault="00AA67B0" w:rsidP="00AA67B0">
      <w:pPr>
        <w:pStyle w:val="2f2"/>
        <w:rPr>
          <w:rFonts w:hint="eastAsia"/>
        </w:rPr>
      </w:pPr>
      <w:r>
        <w:lastRenderedPageBreak/>
        <w:t>GE0/0/8             hybrid       1       U: 1</w:t>
      </w:r>
    </w:p>
    <w:p w:rsidR="00AA67B0" w:rsidRPr="0051634A" w:rsidRDefault="00AA67B0" w:rsidP="00AA67B0">
      <w:pPr>
        <w:pStyle w:val="2f2"/>
        <w:rPr>
          <w:rFonts w:hint="eastAsia"/>
        </w:rPr>
      </w:pPr>
      <w:r>
        <w:t>GE0/0/11            hybrid       1       U: 1</w:t>
      </w:r>
    </w:p>
    <w:p w:rsidR="00AA67B0" w:rsidRPr="0051634A" w:rsidRDefault="00AA67B0" w:rsidP="00AA67B0">
      <w:pPr>
        <w:pStyle w:val="2f2"/>
        <w:rPr>
          <w:rFonts w:hint="eastAsia"/>
        </w:rPr>
      </w:pPr>
      <w:r>
        <w:t>GE0/0/12            hybrid       1       U: 1</w:t>
      </w:r>
    </w:p>
    <w:p w:rsidR="00AA67B0" w:rsidRPr="0051634A" w:rsidRDefault="00AA67B0" w:rsidP="00AA67B0">
      <w:pPr>
        <w:pStyle w:val="2f2"/>
        <w:rPr>
          <w:rFonts w:hint="eastAsia"/>
        </w:rPr>
      </w:pPr>
      <w:r>
        <w:t>GE0/0/13            hybrid       1       U: 1</w:t>
      </w:r>
    </w:p>
    <w:p w:rsidR="00AA67B0" w:rsidRPr="0051634A" w:rsidRDefault="00AA67B0" w:rsidP="00AA67B0">
      <w:pPr>
        <w:pStyle w:val="2f2"/>
        <w:rPr>
          <w:rFonts w:hint="eastAsia"/>
        </w:rPr>
      </w:pPr>
      <w:r>
        <w:t>GE0/0/14            hybrid       1       U: 1</w:t>
      </w:r>
    </w:p>
    <w:p w:rsidR="00AA67B0" w:rsidRPr="00F9265D" w:rsidRDefault="00AA67B0" w:rsidP="00AA67B0">
      <w:pPr>
        <w:pStyle w:val="2f2"/>
        <w:rPr>
          <w:rFonts w:hint="eastAsia"/>
        </w:rPr>
      </w:pPr>
      <w:r>
        <w:t>GE0/0/15            hybrid       1       U: 1</w:t>
      </w:r>
    </w:p>
    <w:p w:rsidR="00AA67B0" w:rsidRPr="0051634A" w:rsidRDefault="00AA67B0" w:rsidP="00AA67B0">
      <w:pPr>
        <w:pStyle w:val="2f2"/>
        <w:rPr>
          <w:rFonts w:hint="eastAsia"/>
        </w:rPr>
      </w:pPr>
      <w:r>
        <w:t>GE0/0/16            hybrid       1       U: 1</w:t>
      </w:r>
    </w:p>
    <w:p w:rsidR="00AA67B0" w:rsidRPr="0051634A" w:rsidRDefault="00AA67B0" w:rsidP="00AA67B0">
      <w:pPr>
        <w:pStyle w:val="2f2"/>
        <w:rPr>
          <w:rFonts w:hint="eastAsia"/>
        </w:rPr>
      </w:pPr>
      <w:r>
        <w:t>GE0/0/17            hybrid       1       U: 1</w:t>
      </w:r>
    </w:p>
    <w:p w:rsidR="00AA67B0" w:rsidRPr="0051634A" w:rsidRDefault="00AA67B0" w:rsidP="00AA67B0">
      <w:pPr>
        <w:pStyle w:val="2f2"/>
        <w:rPr>
          <w:rFonts w:hint="eastAsia"/>
        </w:rPr>
      </w:pPr>
      <w:r>
        <w:t>GE0/0/18            hybrid       1       U: 1</w:t>
      </w:r>
    </w:p>
    <w:p w:rsidR="00AA67B0" w:rsidRPr="0051634A" w:rsidRDefault="00AA67B0" w:rsidP="00AA67B0">
      <w:pPr>
        <w:pStyle w:val="2f2"/>
        <w:rPr>
          <w:rFonts w:hint="eastAsia"/>
        </w:rPr>
      </w:pPr>
      <w:r>
        <w:t>GE0/0/19            hybrid       1       U: 1</w:t>
      </w:r>
    </w:p>
    <w:p w:rsidR="00AA67B0" w:rsidRPr="0051634A" w:rsidRDefault="00AA67B0" w:rsidP="00AA67B0">
      <w:pPr>
        <w:pStyle w:val="2f2"/>
        <w:rPr>
          <w:rFonts w:hint="eastAsia"/>
        </w:rPr>
      </w:pPr>
      <w:r>
        <w:t>GE0/0/20            hybrid       1       U: 1</w:t>
      </w:r>
    </w:p>
    <w:p w:rsidR="00AA67B0" w:rsidRPr="0051634A" w:rsidRDefault="00AA67B0" w:rsidP="00AA67B0">
      <w:pPr>
        <w:pStyle w:val="2f2"/>
        <w:rPr>
          <w:rFonts w:hint="eastAsia"/>
        </w:rPr>
      </w:pPr>
      <w:r>
        <w:t>GE0/0/21            hybrid       1       U: 1</w:t>
      </w:r>
    </w:p>
    <w:p w:rsidR="00AA67B0" w:rsidRPr="0051634A" w:rsidRDefault="00AA67B0" w:rsidP="00AA67B0">
      <w:pPr>
        <w:pStyle w:val="2f2"/>
        <w:rPr>
          <w:rFonts w:hint="eastAsia"/>
        </w:rPr>
      </w:pPr>
      <w:r>
        <w:t>GE0/0/22            hybrid       1       U: 1</w:t>
      </w:r>
    </w:p>
    <w:p w:rsidR="00AA67B0" w:rsidRPr="0051634A" w:rsidRDefault="00AA67B0" w:rsidP="00AA67B0">
      <w:pPr>
        <w:pStyle w:val="2f2"/>
        <w:rPr>
          <w:rFonts w:hint="eastAsia"/>
        </w:rPr>
      </w:pPr>
      <w:r>
        <w:t>GE0/0/23            hybrid       1       U: 1</w:t>
      </w:r>
    </w:p>
    <w:p w:rsidR="00AA67B0" w:rsidRDefault="00AA67B0" w:rsidP="00AA67B0">
      <w:pPr>
        <w:pStyle w:val="2f2"/>
        <w:rPr>
          <w:rFonts w:hint="eastAsia"/>
        </w:rPr>
      </w:pPr>
      <w:r>
        <w:t>GE0/0/24            hybrid       1       U: 1</w:t>
      </w:r>
    </w:p>
    <w:p w:rsidR="00AA67B0" w:rsidRDefault="00AA67B0" w:rsidP="00AA67B0">
      <w:r>
        <w:rPr>
          <w:rFonts w:hint="eastAsia"/>
        </w:rPr>
        <w:t>#</w:t>
      </w:r>
      <w:r>
        <w:t>Verify the connectivity for employees. Employees of departments 1 and 2 can communicate with each other only within their own departments.</w:t>
      </w:r>
    </w:p>
    <w:p w:rsidR="00AA67B0" w:rsidRDefault="00AA67B0" w:rsidP="00AA67B0">
      <w:pPr>
        <w:pStyle w:val="2f2"/>
        <w:rPr>
          <w:rFonts w:hint="eastAsia"/>
        </w:rPr>
      </w:pPr>
      <w:r>
        <w:t>C:\&gt;ping 192.168.0.11</w:t>
      </w:r>
    </w:p>
    <w:p w:rsidR="00AA67B0" w:rsidRDefault="00AA67B0" w:rsidP="00AA67B0">
      <w:pPr>
        <w:pStyle w:val="2f2"/>
        <w:rPr>
          <w:rFonts w:hint="eastAsia"/>
        </w:rPr>
      </w:pPr>
      <w:r>
        <w:t>Pinging 192.168.0.11 with 32 bytes of data:</w:t>
      </w:r>
    </w:p>
    <w:p w:rsidR="00AA67B0" w:rsidRDefault="00AA67B0" w:rsidP="00AA67B0">
      <w:pPr>
        <w:pStyle w:val="2f2"/>
        <w:rPr>
          <w:rFonts w:hint="eastAsia"/>
        </w:rPr>
      </w:pPr>
      <w:r>
        <w:t>Reply from 192.168.0.11: bytes=32 time=55ms TTL=128</w:t>
      </w:r>
    </w:p>
    <w:p w:rsidR="00AA67B0" w:rsidRDefault="00AA67B0" w:rsidP="00AA67B0">
      <w:pPr>
        <w:pStyle w:val="2f2"/>
        <w:rPr>
          <w:rFonts w:hint="eastAsia"/>
        </w:rPr>
      </w:pPr>
      <w:r>
        <w:t>Reply from 192.168.0.11: bytes=32 time=36ms TTL=128</w:t>
      </w:r>
    </w:p>
    <w:p w:rsidR="00AA67B0" w:rsidRDefault="00AA67B0" w:rsidP="00AA67B0">
      <w:pPr>
        <w:pStyle w:val="2f2"/>
        <w:rPr>
          <w:rFonts w:hint="eastAsia"/>
        </w:rPr>
      </w:pPr>
      <w:r>
        <w:t>Reply from 192.168.0.11: bytes=32 time=43ms TTL=128</w:t>
      </w:r>
    </w:p>
    <w:p w:rsidR="00AA67B0" w:rsidRDefault="00AA67B0" w:rsidP="00AA67B0">
      <w:pPr>
        <w:pStyle w:val="2f2"/>
        <w:rPr>
          <w:rFonts w:hint="eastAsia"/>
        </w:rPr>
      </w:pPr>
      <w:r>
        <w:t>Reply from 192.168.0.11: bytes=32 time=25ms TTL=128</w:t>
      </w:r>
    </w:p>
    <w:p w:rsidR="00AA67B0" w:rsidRDefault="00AA67B0" w:rsidP="00AA67B0">
      <w:pPr>
        <w:pStyle w:val="2f2"/>
        <w:rPr>
          <w:rFonts w:hint="eastAsia"/>
        </w:rPr>
      </w:pPr>
      <w:r>
        <w:t>Ping statistics for 192.168.0.11:</w:t>
      </w:r>
    </w:p>
    <w:p w:rsidR="00AA67B0" w:rsidRDefault="00AA67B0" w:rsidP="00AA67B0">
      <w:pPr>
        <w:pStyle w:val="2f2"/>
        <w:rPr>
          <w:rFonts w:hint="eastAsia"/>
        </w:rPr>
      </w:pPr>
      <w:r>
        <w:t xml:space="preserve">    Packets: Sent = 4, Received =4, Lost = 0 (0% loss)</w:t>
      </w:r>
    </w:p>
    <w:p w:rsidR="00AA67B0" w:rsidRDefault="00AA67B0" w:rsidP="00AA67B0">
      <w:pPr>
        <w:pStyle w:val="2f2"/>
        <w:rPr>
          <w:rFonts w:hint="eastAsia"/>
        </w:rPr>
      </w:pPr>
      <w:r>
        <w:t>Estimated RTT (ms):</w:t>
      </w:r>
    </w:p>
    <w:p w:rsidR="00AA67B0" w:rsidRDefault="00AA67B0" w:rsidP="00AA67B0">
      <w:pPr>
        <w:pStyle w:val="2f2"/>
        <w:rPr>
          <w:rFonts w:hint="eastAsia"/>
        </w:rPr>
      </w:pPr>
      <w:r>
        <w:t xml:space="preserve">    Minimum = 25ms, Maximum = 55ms, Average = 39ms</w:t>
      </w:r>
    </w:p>
    <w:p w:rsidR="00AA67B0" w:rsidRDefault="00AA67B0" w:rsidP="00AA67B0">
      <w:pPr>
        <w:pStyle w:val="2f2"/>
        <w:rPr>
          <w:rFonts w:hint="eastAsia"/>
        </w:rPr>
      </w:pPr>
      <w:r>
        <w:t>C:\&gt;ping 192.168.0.22</w:t>
      </w:r>
    </w:p>
    <w:p w:rsidR="00AA67B0" w:rsidRDefault="00AA67B0" w:rsidP="00AA67B0">
      <w:pPr>
        <w:pStyle w:val="2f2"/>
        <w:rPr>
          <w:rFonts w:hint="eastAsia"/>
        </w:rPr>
      </w:pPr>
      <w:r>
        <w:t>Pinging 192.168.0.22 with 32 bytes of data:</w:t>
      </w:r>
    </w:p>
    <w:p w:rsidR="00AA67B0" w:rsidRDefault="00AA67B0" w:rsidP="00AA67B0">
      <w:pPr>
        <w:pStyle w:val="2f2"/>
        <w:rPr>
          <w:rFonts w:hint="eastAsia"/>
        </w:rPr>
      </w:pPr>
      <w:r>
        <w:t>Request timeout.</w:t>
      </w:r>
    </w:p>
    <w:p w:rsidR="00AA67B0" w:rsidRDefault="00AA67B0" w:rsidP="00AA67B0">
      <w:pPr>
        <w:pStyle w:val="2f2"/>
        <w:rPr>
          <w:rFonts w:hint="eastAsia"/>
        </w:rPr>
      </w:pPr>
      <w:r>
        <w:t>Request timeout.</w:t>
      </w:r>
    </w:p>
    <w:p w:rsidR="00AA67B0" w:rsidRDefault="00AA67B0" w:rsidP="00AA67B0">
      <w:pPr>
        <w:pStyle w:val="2f2"/>
        <w:rPr>
          <w:rFonts w:hint="eastAsia"/>
        </w:rPr>
      </w:pPr>
      <w:r>
        <w:t>Reply from 192.168.0.2: Destination host unreachable.</w:t>
      </w:r>
    </w:p>
    <w:p w:rsidR="00AA67B0" w:rsidRDefault="00AA67B0" w:rsidP="00AA67B0">
      <w:pPr>
        <w:pStyle w:val="2f2"/>
        <w:rPr>
          <w:rFonts w:hint="eastAsia"/>
        </w:rPr>
      </w:pPr>
      <w:r>
        <w:t>Request timeout.</w:t>
      </w:r>
    </w:p>
    <w:p w:rsidR="00AA67B0" w:rsidRDefault="00AA67B0" w:rsidP="00AA67B0">
      <w:pPr>
        <w:pStyle w:val="2f2"/>
        <w:rPr>
          <w:rFonts w:hint="eastAsia"/>
        </w:rPr>
      </w:pPr>
      <w:r>
        <w:t>Ping statistics for 192.168.0.22:</w:t>
      </w:r>
    </w:p>
    <w:p w:rsidR="00AA67B0" w:rsidRDefault="00AA67B0" w:rsidP="00AA67B0">
      <w:pPr>
        <w:pStyle w:val="2f2"/>
        <w:rPr>
          <w:rFonts w:hint="eastAsia"/>
        </w:rPr>
      </w:pPr>
      <w:r>
        <w:t xml:space="preserve">    Packets: Sent = 4, Received = 1, Lost = 3 (75% loss)</w:t>
      </w:r>
    </w:p>
    <w:p w:rsidR="00AA67B0" w:rsidRDefault="00AA67B0" w:rsidP="00AA67B0">
      <w:pPr>
        <w:pStyle w:val="2f2"/>
        <w:rPr>
          <w:rFonts w:hint="eastAsia"/>
        </w:rPr>
      </w:pPr>
      <w:r>
        <w:t>C:\&gt;ping 192.168.0.3</w:t>
      </w:r>
    </w:p>
    <w:p w:rsidR="00AA67B0" w:rsidRDefault="00AA67B0" w:rsidP="00AA67B0">
      <w:pPr>
        <w:pStyle w:val="2f2"/>
        <w:rPr>
          <w:rFonts w:hint="eastAsia"/>
        </w:rPr>
      </w:pPr>
      <w:r>
        <w:t>Pinging 192.168.0.3 with 32 bytes of data:</w:t>
      </w:r>
    </w:p>
    <w:p w:rsidR="00AA67B0" w:rsidRDefault="00AA67B0" w:rsidP="00AA67B0">
      <w:pPr>
        <w:pStyle w:val="2f2"/>
        <w:rPr>
          <w:rFonts w:hint="eastAsia"/>
        </w:rPr>
      </w:pPr>
      <w:r>
        <w:t>Request timeout.</w:t>
      </w:r>
    </w:p>
    <w:p w:rsidR="00AA67B0" w:rsidRDefault="00AA67B0" w:rsidP="00AA67B0">
      <w:pPr>
        <w:pStyle w:val="2f2"/>
        <w:rPr>
          <w:rFonts w:hint="eastAsia"/>
        </w:rPr>
      </w:pPr>
      <w:r>
        <w:t>Request timeout.</w:t>
      </w:r>
    </w:p>
    <w:p w:rsidR="00AA67B0" w:rsidRDefault="00AA67B0" w:rsidP="00AA67B0">
      <w:pPr>
        <w:pStyle w:val="2f2"/>
        <w:rPr>
          <w:rFonts w:hint="eastAsia"/>
        </w:rPr>
      </w:pPr>
      <w:r>
        <w:t>Request timeout.</w:t>
      </w:r>
    </w:p>
    <w:p w:rsidR="00AA67B0" w:rsidRDefault="00AA67B0" w:rsidP="00AA67B0">
      <w:pPr>
        <w:pStyle w:val="2f2"/>
        <w:rPr>
          <w:rFonts w:hint="eastAsia"/>
        </w:rPr>
      </w:pPr>
      <w:r>
        <w:t>Request timeout.</w:t>
      </w:r>
    </w:p>
    <w:p w:rsidR="00AA67B0" w:rsidRDefault="00AA67B0" w:rsidP="00AA67B0">
      <w:pPr>
        <w:pStyle w:val="2f2"/>
        <w:rPr>
          <w:rFonts w:hint="eastAsia"/>
        </w:rPr>
      </w:pPr>
      <w:r>
        <w:t>Ping statistics for 192.168.0.3:</w:t>
      </w:r>
    </w:p>
    <w:p w:rsidR="00AA67B0" w:rsidRPr="0091693A" w:rsidRDefault="00AA67B0" w:rsidP="00AA67B0">
      <w:pPr>
        <w:pStyle w:val="2f2"/>
        <w:rPr>
          <w:rFonts w:hint="eastAsia"/>
        </w:rPr>
      </w:pPr>
      <w:r>
        <w:t xml:space="preserve">    Packets: Sent = 4, Received = 0, Lost = 4 (100% loss)</w:t>
      </w:r>
    </w:p>
    <w:p w:rsidR="00AA67B0" w:rsidRDefault="00AA67B0" w:rsidP="00AA67B0">
      <w:r>
        <w:rPr>
          <w:rFonts w:hint="eastAsia"/>
        </w:rPr>
        <w:t>#</w:t>
      </w:r>
      <w:r>
        <w:t>Verify the connectivity for managers. The manager of department 1 can communicate with employees of department 1 and manager of department 2; the manager of department 2 can communicate with employees of department 2 and manager of department 1.</w:t>
      </w:r>
    </w:p>
    <w:p w:rsidR="00AA67B0" w:rsidRDefault="00AA67B0" w:rsidP="00AA67B0">
      <w:pPr>
        <w:pStyle w:val="2f2"/>
        <w:rPr>
          <w:rFonts w:hint="eastAsia"/>
        </w:rPr>
      </w:pPr>
      <w:r>
        <w:t>C:\&gt;ping 192.168.0.2</w:t>
      </w:r>
    </w:p>
    <w:p w:rsidR="00AA67B0" w:rsidRDefault="00AA67B0" w:rsidP="00AA67B0">
      <w:pPr>
        <w:pStyle w:val="2f2"/>
        <w:rPr>
          <w:rFonts w:hint="eastAsia"/>
        </w:rPr>
      </w:pPr>
      <w:r>
        <w:t>Pinging 192.168.0.2 with 32 bytes of data:</w:t>
      </w:r>
    </w:p>
    <w:p w:rsidR="00AA67B0" w:rsidRDefault="00AA67B0" w:rsidP="00AA67B0">
      <w:pPr>
        <w:pStyle w:val="2f2"/>
        <w:rPr>
          <w:rFonts w:hint="eastAsia"/>
        </w:rPr>
      </w:pPr>
      <w:r>
        <w:t>Reply from 192.168.0.2: bytes=32 time=23ms TTL=128</w:t>
      </w:r>
    </w:p>
    <w:p w:rsidR="00AA67B0" w:rsidRDefault="00AA67B0" w:rsidP="00AA67B0">
      <w:pPr>
        <w:pStyle w:val="2f2"/>
        <w:rPr>
          <w:rFonts w:hint="eastAsia"/>
        </w:rPr>
      </w:pPr>
      <w:r>
        <w:lastRenderedPageBreak/>
        <w:t>Reply from 192.168.0.2: bytes=32 time=41ms TTL=128</w:t>
      </w:r>
    </w:p>
    <w:p w:rsidR="00AA67B0" w:rsidRDefault="00AA67B0" w:rsidP="00AA67B0">
      <w:pPr>
        <w:pStyle w:val="2f2"/>
        <w:rPr>
          <w:rFonts w:hint="eastAsia"/>
        </w:rPr>
      </w:pPr>
      <w:r>
        <w:t>Reply from 192.168.0.2: bytes=32 time=27ms TTL=128</w:t>
      </w:r>
    </w:p>
    <w:p w:rsidR="00AA67B0" w:rsidRDefault="00AA67B0" w:rsidP="00AA67B0">
      <w:pPr>
        <w:pStyle w:val="2f2"/>
        <w:rPr>
          <w:rFonts w:hint="eastAsia"/>
        </w:rPr>
      </w:pPr>
      <w:r>
        <w:t>Reply from 192.168.0.2: bytes=32 time=28ms TTL=128</w:t>
      </w:r>
    </w:p>
    <w:p w:rsidR="00AA67B0" w:rsidRDefault="00AA67B0" w:rsidP="00AA67B0">
      <w:pPr>
        <w:pStyle w:val="2f2"/>
        <w:rPr>
          <w:rFonts w:hint="eastAsia"/>
        </w:rPr>
      </w:pPr>
      <w:r>
        <w:t>Ping statistics for 192.168.0.2:</w:t>
      </w:r>
    </w:p>
    <w:p w:rsidR="00AA67B0" w:rsidRDefault="00AA67B0" w:rsidP="00AA67B0">
      <w:pPr>
        <w:pStyle w:val="2f2"/>
        <w:rPr>
          <w:rFonts w:hint="eastAsia"/>
        </w:rPr>
      </w:pPr>
      <w:r>
        <w:t xml:space="preserve">    Packets: Sent = 4, Received = 4, Lost = 0 (0% loss)</w:t>
      </w:r>
    </w:p>
    <w:p w:rsidR="00AA67B0" w:rsidRDefault="00AA67B0" w:rsidP="00AA67B0">
      <w:pPr>
        <w:pStyle w:val="2f2"/>
        <w:rPr>
          <w:rFonts w:hint="eastAsia"/>
        </w:rPr>
      </w:pPr>
      <w:r>
        <w:t>Estimated RTT (ms):</w:t>
      </w:r>
    </w:p>
    <w:p w:rsidR="00AA67B0" w:rsidRDefault="00AA67B0" w:rsidP="00AA67B0">
      <w:pPr>
        <w:pStyle w:val="2f2"/>
        <w:rPr>
          <w:rFonts w:hint="eastAsia"/>
        </w:rPr>
      </w:pPr>
      <w:r>
        <w:t xml:space="preserve">    Minimum = 23ms, Maximum = 41ms, Average = 29ms</w:t>
      </w:r>
    </w:p>
    <w:p w:rsidR="00AA67B0" w:rsidRDefault="00AA67B0" w:rsidP="00AA67B0">
      <w:pPr>
        <w:pStyle w:val="2f2"/>
        <w:rPr>
          <w:rFonts w:hint="eastAsia"/>
        </w:rPr>
      </w:pPr>
      <w:r>
        <w:t>C:\&gt;ping 192.168.0.22</w:t>
      </w:r>
    </w:p>
    <w:p w:rsidR="00AA67B0" w:rsidRDefault="00AA67B0" w:rsidP="00AA67B0">
      <w:pPr>
        <w:pStyle w:val="2f2"/>
        <w:rPr>
          <w:rFonts w:hint="eastAsia"/>
        </w:rPr>
      </w:pPr>
      <w:r>
        <w:t>Pinging 192.168.0.22 with 32 bytes of data:</w:t>
      </w:r>
    </w:p>
    <w:p w:rsidR="00AA67B0" w:rsidRDefault="00AA67B0" w:rsidP="00AA67B0">
      <w:pPr>
        <w:pStyle w:val="2f2"/>
        <w:rPr>
          <w:rFonts w:hint="eastAsia"/>
        </w:rPr>
      </w:pPr>
      <w:r>
        <w:t>Reply from 192.168.0.22: bytes=32 time=93ms TTL=128</w:t>
      </w:r>
    </w:p>
    <w:p w:rsidR="00AA67B0" w:rsidRDefault="00AA67B0" w:rsidP="00AA67B0">
      <w:pPr>
        <w:pStyle w:val="2f2"/>
        <w:rPr>
          <w:rFonts w:hint="eastAsia"/>
        </w:rPr>
      </w:pPr>
      <w:r>
        <w:t>Reply from 192.168.0.22: bytes=32 time=47ms TTL=128</w:t>
      </w:r>
    </w:p>
    <w:p w:rsidR="00AA67B0" w:rsidRDefault="00AA67B0" w:rsidP="00AA67B0">
      <w:pPr>
        <w:pStyle w:val="2f2"/>
        <w:rPr>
          <w:rFonts w:hint="eastAsia"/>
        </w:rPr>
      </w:pPr>
      <w:r>
        <w:t>Reply from 192.168.0.22: bytes=32 time=61ms TTL=128</w:t>
      </w:r>
    </w:p>
    <w:p w:rsidR="00AA67B0" w:rsidRDefault="00AA67B0" w:rsidP="00AA67B0">
      <w:pPr>
        <w:pStyle w:val="2f2"/>
        <w:rPr>
          <w:rFonts w:hint="eastAsia"/>
        </w:rPr>
      </w:pPr>
      <w:r>
        <w:t>Reply from 192.168.0.22: bytes=32 time=49ms TTL=128</w:t>
      </w:r>
    </w:p>
    <w:p w:rsidR="00AA67B0" w:rsidRDefault="00AA67B0" w:rsidP="00AA67B0">
      <w:pPr>
        <w:pStyle w:val="2f2"/>
        <w:rPr>
          <w:rFonts w:hint="eastAsia"/>
        </w:rPr>
      </w:pPr>
      <w:r>
        <w:t>Ping statistics for 192.168.0.22:</w:t>
      </w:r>
    </w:p>
    <w:p w:rsidR="00AA67B0" w:rsidRDefault="00AA67B0" w:rsidP="00AA67B0">
      <w:pPr>
        <w:pStyle w:val="2f2"/>
        <w:rPr>
          <w:rFonts w:hint="eastAsia"/>
        </w:rPr>
      </w:pPr>
      <w:r>
        <w:t xml:space="preserve">    Packets: Sent = 4, Received = 4, Lost = 0 (0% loss)</w:t>
      </w:r>
    </w:p>
    <w:p w:rsidR="00AA67B0" w:rsidRDefault="00AA67B0" w:rsidP="00AA67B0">
      <w:pPr>
        <w:pStyle w:val="2f2"/>
        <w:rPr>
          <w:rFonts w:hint="eastAsia"/>
        </w:rPr>
      </w:pPr>
      <w:r>
        <w:t>Estimated RTT (ms):</w:t>
      </w:r>
    </w:p>
    <w:p w:rsidR="00AA67B0" w:rsidRDefault="00AA67B0" w:rsidP="00AA67B0">
      <w:pPr>
        <w:pStyle w:val="2f2"/>
        <w:rPr>
          <w:rFonts w:hint="eastAsia"/>
        </w:rPr>
      </w:pPr>
      <w:r>
        <w:t xml:space="preserve">    Minimum = 47ms, Maximum = 93ms, Average = 62ms</w:t>
      </w:r>
    </w:p>
    <w:p w:rsidR="00AA67B0" w:rsidRDefault="00AA67B0" w:rsidP="00AA67B0">
      <w:pPr>
        <w:pStyle w:val="2f2"/>
        <w:rPr>
          <w:rFonts w:hint="eastAsia"/>
        </w:rPr>
      </w:pPr>
      <w:r>
        <w:t>C:\&gt;ping 192.168.0.3</w:t>
      </w:r>
    </w:p>
    <w:p w:rsidR="00AA67B0" w:rsidRDefault="00AA67B0" w:rsidP="00AA67B0">
      <w:pPr>
        <w:pStyle w:val="2f2"/>
        <w:rPr>
          <w:rFonts w:hint="eastAsia"/>
        </w:rPr>
      </w:pPr>
      <w:r>
        <w:t>Pinging 192.168.0.3 with 32 bytes of data:</w:t>
      </w:r>
    </w:p>
    <w:p w:rsidR="00AA67B0" w:rsidRDefault="00AA67B0" w:rsidP="00AA67B0">
      <w:pPr>
        <w:pStyle w:val="2f2"/>
        <w:rPr>
          <w:rFonts w:hint="eastAsia"/>
        </w:rPr>
      </w:pPr>
      <w:r>
        <w:t>Reply from 192.168.0.11: Destination host unreachable.</w:t>
      </w:r>
    </w:p>
    <w:p w:rsidR="00AA67B0" w:rsidRDefault="00AA67B0" w:rsidP="00AA67B0">
      <w:pPr>
        <w:pStyle w:val="2f2"/>
        <w:rPr>
          <w:rFonts w:hint="eastAsia"/>
        </w:rPr>
      </w:pPr>
      <w:r>
        <w:t>Request timeout.</w:t>
      </w:r>
    </w:p>
    <w:p w:rsidR="00AA67B0" w:rsidRDefault="00AA67B0" w:rsidP="00AA67B0">
      <w:pPr>
        <w:pStyle w:val="2f2"/>
        <w:rPr>
          <w:rFonts w:hint="eastAsia"/>
        </w:rPr>
      </w:pPr>
      <w:r>
        <w:t>Request timeout.</w:t>
      </w:r>
    </w:p>
    <w:p w:rsidR="00AA67B0" w:rsidRDefault="00AA67B0" w:rsidP="00AA67B0">
      <w:pPr>
        <w:pStyle w:val="2f2"/>
        <w:rPr>
          <w:rFonts w:hint="eastAsia"/>
        </w:rPr>
      </w:pPr>
      <w:r>
        <w:t>Request timeout.</w:t>
      </w:r>
    </w:p>
    <w:p w:rsidR="00AA67B0" w:rsidRDefault="00AA67B0" w:rsidP="00AA67B0">
      <w:pPr>
        <w:pStyle w:val="2f2"/>
        <w:rPr>
          <w:rFonts w:hint="eastAsia"/>
        </w:rPr>
      </w:pPr>
      <w:r>
        <w:t>Ping statistics for 192.168.0.3:</w:t>
      </w:r>
    </w:p>
    <w:p w:rsidR="00AA67B0" w:rsidRPr="0091693A" w:rsidRDefault="00AA67B0" w:rsidP="00AA67B0">
      <w:pPr>
        <w:pStyle w:val="2f2"/>
        <w:rPr>
          <w:rFonts w:hint="eastAsia"/>
        </w:rPr>
      </w:pPr>
      <w:r>
        <w:t xml:space="preserve">    Packets: Sent = 4, Received = 1, Lost = 3 (75% loss)</w:t>
      </w:r>
    </w:p>
    <w:p w:rsidR="00AA67B0" w:rsidRDefault="00AA67B0" w:rsidP="00FB3EC5">
      <w:pPr>
        <w:pStyle w:val="afffe"/>
      </w:pPr>
      <w:r>
        <w:t xml:space="preserve">Run the </w:t>
      </w:r>
      <w:r>
        <w:rPr>
          <w:b/>
          <w:bCs/>
        </w:rPr>
        <w:t>display ip interface brief</w:t>
      </w:r>
      <w:r>
        <w:t xml:space="preserve"> command to check the Layer 3 interface and compare it with information in </w:t>
      </w:r>
      <w:r>
        <w:fldChar w:fldCharType="begin"/>
      </w:r>
      <w:r>
        <w:instrText xml:space="preserve"> REF _Ref56530553 \r \h </w:instrText>
      </w:r>
      <w:r>
        <w:fldChar w:fldCharType="separate"/>
      </w:r>
      <w:r>
        <w:t>Table 1-2</w:t>
      </w:r>
      <w:r>
        <w:fldChar w:fldCharType="end"/>
      </w:r>
      <w:r>
        <w:t xml:space="preserve"> to confirm the IPv4 addressing result.</w:t>
      </w:r>
    </w:p>
    <w:p w:rsidR="00AA67B0" w:rsidRPr="00581012" w:rsidRDefault="00AA67B0" w:rsidP="00AA67B0">
      <w:pPr>
        <w:pStyle w:val="2f2"/>
        <w:rPr>
          <w:rFonts w:hint="eastAsia"/>
        </w:rPr>
      </w:pPr>
      <w:r>
        <w:t>&lt;B1-R&gt;display ip interface brief</w:t>
      </w:r>
    </w:p>
    <w:p w:rsidR="00AA67B0" w:rsidRPr="00F9265D" w:rsidRDefault="00AA67B0" w:rsidP="00AA67B0">
      <w:pPr>
        <w:pStyle w:val="2f2"/>
        <w:rPr>
          <w:rFonts w:hint="eastAsia"/>
        </w:rPr>
      </w:pPr>
      <w:r>
        <w:t>*down: administratively down</w:t>
      </w:r>
    </w:p>
    <w:p w:rsidR="00AA67B0" w:rsidRPr="00F9265D" w:rsidRDefault="00AA67B0" w:rsidP="00AA67B0">
      <w:pPr>
        <w:pStyle w:val="2f2"/>
        <w:rPr>
          <w:rFonts w:hint="eastAsia"/>
        </w:rPr>
      </w:pPr>
      <w:r>
        <w:t>^down: standby</w:t>
      </w:r>
    </w:p>
    <w:p w:rsidR="00AA67B0" w:rsidRPr="00F9265D" w:rsidRDefault="00AA67B0" w:rsidP="00AA67B0">
      <w:pPr>
        <w:pStyle w:val="2f2"/>
        <w:rPr>
          <w:rFonts w:hint="eastAsia"/>
        </w:rPr>
      </w:pPr>
      <w:r>
        <w:t>(l): loopback</w:t>
      </w:r>
    </w:p>
    <w:p w:rsidR="00AA67B0" w:rsidRPr="00F9265D" w:rsidRDefault="00AA67B0" w:rsidP="00AA67B0">
      <w:pPr>
        <w:pStyle w:val="2f2"/>
        <w:rPr>
          <w:rFonts w:hint="eastAsia"/>
        </w:rPr>
      </w:pPr>
      <w:r>
        <w:t>(s): spoofing</w:t>
      </w:r>
    </w:p>
    <w:p w:rsidR="00AA67B0" w:rsidRPr="00581012" w:rsidRDefault="00AA67B0" w:rsidP="00AA67B0">
      <w:pPr>
        <w:pStyle w:val="2f2"/>
        <w:rPr>
          <w:rFonts w:hint="eastAsia"/>
        </w:rPr>
      </w:pPr>
      <w:r>
        <w:t>The number of interface that is UP in Physical is 4</w:t>
      </w:r>
    </w:p>
    <w:p w:rsidR="00AA67B0" w:rsidRPr="00581012" w:rsidRDefault="00AA67B0" w:rsidP="00AA67B0">
      <w:pPr>
        <w:pStyle w:val="2f2"/>
        <w:rPr>
          <w:rFonts w:hint="eastAsia"/>
        </w:rPr>
      </w:pPr>
      <w:r>
        <w:t>The number of interface that is DOWN in Physical is 1</w:t>
      </w:r>
    </w:p>
    <w:p w:rsidR="00AA67B0" w:rsidRPr="00581012" w:rsidRDefault="00AA67B0" w:rsidP="00AA67B0">
      <w:pPr>
        <w:pStyle w:val="2f2"/>
        <w:rPr>
          <w:rFonts w:hint="eastAsia"/>
        </w:rPr>
      </w:pPr>
      <w:r>
        <w:t>The number of interface that is UP in Protocol is 4</w:t>
      </w:r>
    </w:p>
    <w:p w:rsidR="00AA67B0" w:rsidRPr="00581012" w:rsidRDefault="00AA67B0" w:rsidP="00AA67B0">
      <w:pPr>
        <w:pStyle w:val="2f2"/>
        <w:rPr>
          <w:rFonts w:hint="eastAsia"/>
        </w:rPr>
      </w:pPr>
      <w:r>
        <w:t>The number of interface that is DOWN in Protocol is 1</w:t>
      </w:r>
    </w:p>
    <w:p w:rsidR="00AA67B0" w:rsidRPr="00581012" w:rsidRDefault="00AA67B0" w:rsidP="00AA67B0">
      <w:pPr>
        <w:pStyle w:val="2f2"/>
        <w:rPr>
          <w:rFonts w:hint="eastAsia"/>
        </w:rPr>
      </w:pPr>
    </w:p>
    <w:p w:rsidR="00AA67B0" w:rsidRPr="00581012" w:rsidRDefault="00AA67B0" w:rsidP="00AA67B0">
      <w:pPr>
        <w:pStyle w:val="2f2"/>
        <w:rPr>
          <w:rFonts w:hint="eastAsia"/>
        </w:rPr>
      </w:pPr>
      <w:r>
        <w:t xml:space="preserve">Interface                       IP Address/Mask      Physical   </w:t>
      </w:r>
      <w:r>
        <w:tab/>
        <w:t xml:space="preserve">Protocol  </w:t>
      </w:r>
    </w:p>
    <w:p w:rsidR="00AA67B0" w:rsidRPr="00581012" w:rsidRDefault="00AA67B0" w:rsidP="00AA67B0">
      <w:pPr>
        <w:pStyle w:val="2f2"/>
        <w:rPr>
          <w:rFonts w:hint="eastAsia"/>
        </w:rPr>
      </w:pPr>
      <w:r>
        <w:t xml:space="preserve">GigabitEthernet0/0/0             </w:t>
      </w:r>
      <w:r>
        <w:tab/>
        <w:t xml:space="preserve">unassigned           </w:t>
      </w:r>
      <w:r>
        <w:tab/>
        <w:t xml:space="preserve">down      down      </w:t>
      </w:r>
    </w:p>
    <w:p w:rsidR="00AA67B0" w:rsidRPr="00581012" w:rsidRDefault="00AA67B0" w:rsidP="00AA67B0">
      <w:pPr>
        <w:pStyle w:val="2f2"/>
        <w:rPr>
          <w:rFonts w:hint="eastAsia"/>
        </w:rPr>
      </w:pPr>
      <w:r>
        <w:t xml:space="preserve">GigabitEthernet0/0/1             </w:t>
      </w:r>
      <w:r>
        <w:tab/>
        <w:t xml:space="preserve">10.0.12.2/24        </w:t>
      </w:r>
      <w:r>
        <w:tab/>
        <w:t xml:space="preserve"> </w:t>
      </w:r>
      <w:r>
        <w:tab/>
      </w:r>
      <w:r>
        <w:tab/>
        <w:t xml:space="preserve">up         up        </w:t>
      </w:r>
    </w:p>
    <w:p w:rsidR="00AA67B0" w:rsidRPr="00581012" w:rsidRDefault="00AA67B0" w:rsidP="00AA67B0">
      <w:pPr>
        <w:pStyle w:val="2f2"/>
        <w:rPr>
          <w:rFonts w:hint="eastAsia"/>
        </w:rPr>
      </w:pPr>
      <w:r>
        <w:t xml:space="preserve">GigabitEthernet0/0/2             </w:t>
      </w:r>
      <w:r>
        <w:tab/>
        <w:t xml:space="preserve">10.0.23.2/24         </w:t>
      </w:r>
      <w:r>
        <w:tab/>
      </w:r>
      <w:r>
        <w:tab/>
        <w:t xml:space="preserve">up         up        </w:t>
      </w:r>
    </w:p>
    <w:p w:rsidR="00AA67B0" w:rsidRPr="00581012" w:rsidRDefault="00AA67B0" w:rsidP="00AA67B0">
      <w:pPr>
        <w:pStyle w:val="2f2"/>
        <w:rPr>
          <w:rFonts w:hint="eastAsia"/>
        </w:rPr>
      </w:pPr>
      <w:r>
        <w:t xml:space="preserve">LoopBack0                     </w:t>
      </w:r>
      <w:r>
        <w:tab/>
        <w:t xml:space="preserve">10.0.2.2/24          </w:t>
      </w:r>
      <w:r>
        <w:tab/>
        <w:t xml:space="preserve">up         up(s)     </w:t>
      </w:r>
    </w:p>
    <w:p w:rsidR="00AA67B0" w:rsidRDefault="00AA67B0" w:rsidP="00AA67B0">
      <w:pPr>
        <w:pStyle w:val="2f2"/>
        <w:rPr>
          <w:rFonts w:hint="eastAsia"/>
        </w:rPr>
      </w:pPr>
      <w:r>
        <w:t xml:space="preserve">NULL0                        </w:t>
      </w:r>
      <w:r>
        <w:tab/>
        <w:t xml:space="preserve">unassigned          </w:t>
      </w:r>
      <w:r>
        <w:tab/>
        <w:t>up         up(s)</w:t>
      </w:r>
    </w:p>
    <w:p w:rsidR="00AA67B0" w:rsidRDefault="00AA67B0" w:rsidP="00AA67B0">
      <w:pPr>
        <w:pStyle w:val="1f"/>
        <w:rPr>
          <w:rFonts w:hint="eastAsia"/>
        </w:rPr>
      </w:pPr>
    </w:p>
    <w:p w:rsidR="00AA67B0" w:rsidRPr="00B20702" w:rsidRDefault="00AA67B0" w:rsidP="00AA67B0">
      <w:pPr>
        <w:pStyle w:val="2f2"/>
        <w:rPr>
          <w:rFonts w:hint="eastAsia"/>
        </w:rPr>
      </w:pPr>
      <w:r>
        <w:t>&lt;B2-R&gt;display ip interface brief</w:t>
      </w:r>
    </w:p>
    <w:p w:rsidR="00AA67B0" w:rsidRPr="00B20702" w:rsidRDefault="00AA67B0" w:rsidP="00AA67B0">
      <w:pPr>
        <w:pStyle w:val="2f2"/>
        <w:rPr>
          <w:rFonts w:hint="eastAsia"/>
        </w:rPr>
      </w:pPr>
      <w:r>
        <w:t>*down: administratively down</w:t>
      </w:r>
    </w:p>
    <w:p w:rsidR="00AA67B0" w:rsidRPr="00B20702" w:rsidRDefault="00AA67B0" w:rsidP="00AA67B0">
      <w:pPr>
        <w:pStyle w:val="2f2"/>
        <w:rPr>
          <w:rFonts w:hint="eastAsia"/>
        </w:rPr>
      </w:pPr>
      <w:r>
        <w:t>^down: standby</w:t>
      </w:r>
    </w:p>
    <w:p w:rsidR="00AA67B0" w:rsidRPr="00B20702" w:rsidRDefault="00AA67B0" w:rsidP="00AA67B0">
      <w:pPr>
        <w:pStyle w:val="2f2"/>
        <w:rPr>
          <w:rFonts w:hint="eastAsia"/>
        </w:rPr>
      </w:pPr>
      <w:r>
        <w:t>(l): loopback</w:t>
      </w:r>
    </w:p>
    <w:p w:rsidR="00AA67B0" w:rsidRPr="00F9265D" w:rsidRDefault="00AA67B0" w:rsidP="00AA67B0">
      <w:pPr>
        <w:pStyle w:val="2f2"/>
        <w:rPr>
          <w:rFonts w:hint="eastAsia"/>
        </w:rPr>
      </w:pPr>
      <w:r>
        <w:t>(s): spoofing</w:t>
      </w:r>
    </w:p>
    <w:p w:rsidR="00AA67B0" w:rsidRPr="00B20702" w:rsidRDefault="00AA67B0" w:rsidP="00AA67B0">
      <w:pPr>
        <w:pStyle w:val="2f2"/>
        <w:rPr>
          <w:rFonts w:hint="eastAsia"/>
        </w:rPr>
      </w:pPr>
      <w:r>
        <w:t>The number of interface that is UP in Physical is 4</w:t>
      </w:r>
    </w:p>
    <w:p w:rsidR="00AA67B0" w:rsidRPr="00B20702" w:rsidRDefault="00AA67B0" w:rsidP="00AA67B0">
      <w:pPr>
        <w:pStyle w:val="2f2"/>
        <w:rPr>
          <w:rFonts w:hint="eastAsia"/>
        </w:rPr>
      </w:pPr>
      <w:r>
        <w:t>The number of interface that is DOWN in Physical is 1</w:t>
      </w:r>
    </w:p>
    <w:p w:rsidR="00AA67B0" w:rsidRPr="00B20702" w:rsidRDefault="00AA67B0" w:rsidP="00AA67B0">
      <w:pPr>
        <w:pStyle w:val="2f2"/>
        <w:rPr>
          <w:rFonts w:hint="eastAsia"/>
        </w:rPr>
      </w:pPr>
      <w:r>
        <w:lastRenderedPageBreak/>
        <w:t>The number of interface that is UP in Protocol is 4</w:t>
      </w:r>
    </w:p>
    <w:p w:rsidR="00AA67B0" w:rsidRPr="00B20702" w:rsidRDefault="00AA67B0" w:rsidP="00AA67B0">
      <w:pPr>
        <w:pStyle w:val="2f2"/>
        <w:rPr>
          <w:rFonts w:hint="eastAsia"/>
        </w:rPr>
      </w:pPr>
      <w:r>
        <w:t>The number of interface that is DOWN in Protocol is 1</w:t>
      </w:r>
    </w:p>
    <w:p w:rsidR="00AA67B0" w:rsidRPr="00B20702" w:rsidRDefault="00AA67B0" w:rsidP="00AA67B0">
      <w:pPr>
        <w:pStyle w:val="2f2"/>
        <w:rPr>
          <w:rFonts w:hint="eastAsia"/>
        </w:rPr>
      </w:pPr>
    </w:p>
    <w:p w:rsidR="00AA67B0" w:rsidRPr="00B20702" w:rsidRDefault="00AA67B0" w:rsidP="00AA67B0">
      <w:pPr>
        <w:pStyle w:val="2f2"/>
        <w:rPr>
          <w:rFonts w:hint="eastAsia"/>
        </w:rPr>
      </w:pPr>
      <w:r>
        <w:t xml:space="preserve">Interface                        IP Address/Mask     Physical   Protocol  </w:t>
      </w:r>
    </w:p>
    <w:p w:rsidR="00AA67B0" w:rsidRPr="00B20702" w:rsidRDefault="00AA67B0" w:rsidP="00AA67B0">
      <w:pPr>
        <w:pStyle w:val="2f2"/>
        <w:rPr>
          <w:rFonts w:hint="eastAsia"/>
        </w:rPr>
      </w:pPr>
      <w:r>
        <w:t xml:space="preserve">GigabitEthernet0/0/0              10.0.13.3/24         </w:t>
      </w:r>
      <w:r>
        <w:tab/>
        <w:t xml:space="preserve">up         up        </w:t>
      </w:r>
    </w:p>
    <w:p w:rsidR="00AA67B0" w:rsidRPr="00B20702" w:rsidRDefault="00AA67B0" w:rsidP="00AA67B0">
      <w:pPr>
        <w:pStyle w:val="2f2"/>
        <w:rPr>
          <w:rFonts w:hint="eastAsia"/>
        </w:rPr>
      </w:pPr>
      <w:r>
        <w:t xml:space="preserve">GigabitEthernet0/0/1              unassigned          down      down      </w:t>
      </w:r>
    </w:p>
    <w:p w:rsidR="00AA67B0" w:rsidRPr="00B20702" w:rsidRDefault="00AA67B0" w:rsidP="00AA67B0">
      <w:pPr>
        <w:pStyle w:val="2f2"/>
        <w:rPr>
          <w:rFonts w:hint="eastAsia"/>
        </w:rPr>
      </w:pPr>
      <w:r>
        <w:t xml:space="preserve">GigabitEthernet0/0/2              10.0.23.3/24         </w:t>
      </w:r>
      <w:r>
        <w:tab/>
        <w:t xml:space="preserve">up         up        </w:t>
      </w:r>
    </w:p>
    <w:p w:rsidR="00AA67B0" w:rsidRPr="00B20702" w:rsidRDefault="00AA67B0" w:rsidP="00AA67B0">
      <w:pPr>
        <w:pStyle w:val="2f2"/>
        <w:rPr>
          <w:rFonts w:hint="eastAsia"/>
        </w:rPr>
      </w:pPr>
      <w:r>
        <w:t xml:space="preserve">LoopBack0                     </w:t>
      </w:r>
      <w:r>
        <w:tab/>
        <w:t xml:space="preserve">10.0.3.3/24          </w:t>
      </w:r>
      <w:r>
        <w:tab/>
        <w:t xml:space="preserve">up         up(s)     </w:t>
      </w:r>
    </w:p>
    <w:p w:rsidR="00AA67B0" w:rsidRPr="00B20702" w:rsidRDefault="00AA67B0" w:rsidP="00AA67B0">
      <w:pPr>
        <w:pStyle w:val="2f2"/>
        <w:rPr>
          <w:rFonts w:hint="eastAsia"/>
        </w:rPr>
      </w:pPr>
      <w:r>
        <w:t xml:space="preserve">NULL0                       </w:t>
      </w:r>
      <w:r>
        <w:tab/>
      </w:r>
      <w:r>
        <w:tab/>
      </w:r>
      <w:r>
        <w:tab/>
      </w:r>
      <w:r>
        <w:tab/>
        <w:t xml:space="preserve">unassigned         </w:t>
      </w:r>
      <w:r>
        <w:tab/>
      </w:r>
      <w:r>
        <w:tab/>
        <w:t>up         up(s)</w:t>
      </w:r>
    </w:p>
    <w:p w:rsidR="00AA67B0" w:rsidRDefault="00AA67B0" w:rsidP="00AA67B0"/>
    <w:p w:rsidR="00AA67B0" w:rsidRPr="0091693A" w:rsidRDefault="00AA67B0" w:rsidP="00AA67B0">
      <w:pPr>
        <w:pStyle w:val="2f2"/>
        <w:rPr>
          <w:rFonts w:hint="eastAsia"/>
        </w:rPr>
      </w:pPr>
      <w:r>
        <w:t>&lt;HQ-R&gt;display ip interface brief</w:t>
      </w:r>
    </w:p>
    <w:p w:rsidR="00AA67B0" w:rsidRPr="00581012" w:rsidRDefault="00AA67B0" w:rsidP="00AA67B0">
      <w:pPr>
        <w:pStyle w:val="2f2"/>
        <w:rPr>
          <w:rFonts w:hint="eastAsia"/>
        </w:rPr>
      </w:pPr>
      <w:r>
        <w:t>*down: administratively down</w:t>
      </w:r>
    </w:p>
    <w:p w:rsidR="00AA67B0" w:rsidRPr="00581012" w:rsidRDefault="00AA67B0" w:rsidP="00AA67B0">
      <w:pPr>
        <w:pStyle w:val="2f2"/>
        <w:rPr>
          <w:rFonts w:hint="eastAsia"/>
        </w:rPr>
      </w:pPr>
      <w:r>
        <w:t>^down: standby</w:t>
      </w:r>
    </w:p>
    <w:p w:rsidR="00AA67B0" w:rsidRPr="00581012" w:rsidRDefault="00AA67B0" w:rsidP="00AA67B0">
      <w:pPr>
        <w:pStyle w:val="2f2"/>
        <w:rPr>
          <w:rFonts w:hint="eastAsia"/>
        </w:rPr>
      </w:pPr>
      <w:r>
        <w:t>(l): loopback</w:t>
      </w:r>
    </w:p>
    <w:p w:rsidR="00AA67B0" w:rsidRPr="00581012" w:rsidRDefault="00AA67B0" w:rsidP="00AA67B0">
      <w:pPr>
        <w:pStyle w:val="2f2"/>
        <w:rPr>
          <w:rFonts w:hint="eastAsia"/>
        </w:rPr>
      </w:pPr>
      <w:r>
        <w:t>(s): spoofing</w:t>
      </w:r>
    </w:p>
    <w:p w:rsidR="00AA67B0" w:rsidRPr="0091693A" w:rsidRDefault="00AA67B0" w:rsidP="00AA67B0">
      <w:pPr>
        <w:pStyle w:val="2f2"/>
        <w:rPr>
          <w:rFonts w:hint="eastAsia"/>
        </w:rPr>
      </w:pPr>
      <w:r>
        <w:t>The number of interface that is UP in Physical is 5</w:t>
      </w:r>
    </w:p>
    <w:p w:rsidR="00AA67B0" w:rsidRPr="0091693A" w:rsidRDefault="00AA67B0" w:rsidP="00AA67B0">
      <w:pPr>
        <w:pStyle w:val="2f2"/>
        <w:rPr>
          <w:rFonts w:hint="eastAsia"/>
        </w:rPr>
      </w:pPr>
      <w:r>
        <w:t>The number of interface that is DOWN in Physical is 0</w:t>
      </w:r>
    </w:p>
    <w:p w:rsidR="00AA67B0" w:rsidRPr="0091693A" w:rsidRDefault="00AA67B0" w:rsidP="00AA67B0">
      <w:pPr>
        <w:pStyle w:val="2f2"/>
        <w:rPr>
          <w:rFonts w:hint="eastAsia"/>
        </w:rPr>
      </w:pPr>
      <w:r>
        <w:t>The number of interface that is UP in Protocol is 5</w:t>
      </w:r>
    </w:p>
    <w:p w:rsidR="00AA67B0" w:rsidRPr="0091693A" w:rsidRDefault="00AA67B0" w:rsidP="00AA67B0">
      <w:pPr>
        <w:pStyle w:val="2f2"/>
        <w:rPr>
          <w:rFonts w:hint="eastAsia"/>
        </w:rPr>
      </w:pPr>
      <w:r>
        <w:t>The number of interface that is DOWN in Protocol is 0</w:t>
      </w:r>
    </w:p>
    <w:p w:rsidR="00AA67B0" w:rsidRPr="0091693A" w:rsidRDefault="00AA67B0" w:rsidP="00AA67B0">
      <w:pPr>
        <w:pStyle w:val="2f2"/>
        <w:rPr>
          <w:rFonts w:hint="eastAsia"/>
        </w:rPr>
      </w:pPr>
    </w:p>
    <w:p w:rsidR="00AA67B0" w:rsidRPr="0091693A" w:rsidRDefault="00AA67B0" w:rsidP="00AA67B0">
      <w:pPr>
        <w:pStyle w:val="2f2"/>
        <w:rPr>
          <w:rFonts w:hint="eastAsia"/>
        </w:rPr>
      </w:pPr>
      <w:r>
        <w:t xml:space="preserve">Interface                        IP Address/Mask      Physical   Protocol  </w:t>
      </w:r>
    </w:p>
    <w:p w:rsidR="00AA67B0" w:rsidRPr="00581012" w:rsidRDefault="00AA67B0" w:rsidP="00AA67B0">
      <w:pPr>
        <w:pStyle w:val="2f2"/>
        <w:rPr>
          <w:rFonts w:hint="eastAsia"/>
        </w:rPr>
      </w:pPr>
      <w:r>
        <w:t xml:space="preserve">GigabitEthernet0/0/0              10.0.13.1/24         </w:t>
      </w:r>
      <w:r>
        <w:tab/>
      </w:r>
      <w:r>
        <w:tab/>
        <w:t xml:space="preserve">up         up        </w:t>
      </w:r>
    </w:p>
    <w:p w:rsidR="00AA67B0" w:rsidRPr="00581012" w:rsidRDefault="00AA67B0" w:rsidP="00AA67B0">
      <w:pPr>
        <w:pStyle w:val="2f2"/>
        <w:rPr>
          <w:rFonts w:hint="eastAsia"/>
        </w:rPr>
      </w:pPr>
      <w:r>
        <w:t xml:space="preserve">GigabitEthernet0/0/1              10.0.12.1/24         </w:t>
      </w:r>
      <w:r>
        <w:tab/>
      </w:r>
      <w:r>
        <w:tab/>
        <w:t xml:space="preserve">up         up        </w:t>
      </w:r>
    </w:p>
    <w:p w:rsidR="00AA67B0" w:rsidRPr="00581012" w:rsidRDefault="00AA67B0" w:rsidP="00AA67B0">
      <w:pPr>
        <w:pStyle w:val="2f2"/>
        <w:rPr>
          <w:rFonts w:hint="eastAsia"/>
        </w:rPr>
      </w:pPr>
      <w:r>
        <w:t xml:space="preserve">GigabitEthernet0/0/2              192.168.0.1/24      </w:t>
      </w:r>
      <w:r>
        <w:tab/>
        <w:t xml:space="preserve"> </w:t>
      </w:r>
      <w:r>
        <w:tab/>
        <w:t xml:space="preserve">up         up        </w:t>
      </w:r>
    </w:p>
    <w:p w:rsidR="00AA67B0" w:rsidRPr="00581012" w:rsidRDefault="00AA67B0" w:rsidP="00AA67B0">
      <w:pPr>
        <w:pStyle w:val="2f2"/>
        <w:rPr>
          <w:rFonts w:hint="eastAsia"/>
        </w:rPr>
      </w:pPr>
      <w:r>
        <w:t xml:space="preserve">LoopBack0                     </w:t>
      </w:r>
      <w:r>
        <w:tab/>
        <w:t xml:space="preserve">10.0.1.1/24         </w:t>
      </w:r>
      <w:r>
        <w:tab/>
      </w:r>
      <w:r>
        <w:tab/>
        <w:t xml:space="preserve"> </w:t>
      </w:r>
      <w:r>
        <w:tab/>
        <w:t xml:space="preserve">up         up(s)     </w:t>
      </w:r>
    </w:p>
    <w:p w:rsidR="00AA67B0" w:rsidRDefault="00AA67B0" w:rsidP="00AA67B0">
      <w:pPr>
        <w:pStyle w:val="2f2"/>
        <w:rPr>
          <w:rFonts w:hint="eastAsia"/>
        </w:rPr>
      </w:pPr>
      <w:r>
        <w:t xml:space="preserve">NULL0                        </w:t>
      </w:r>
      <w:r>
        <w:tab/>
        <w:t xml:space="preserve">unassigned           </w:t>
      </w:r>
      <w:r>
        <w:tab/>
        <w:t xml:space="preserve">up         up(s)   </w:t>
      </w:r>
    </w:p>
    <w:p w:rsidR="00AA67B0" w:rsidRDefault="00AA67B0" w:rsidP="00AA67B0"/>
    <w:p w:rsidR="00AA67B0" w:rsidRDefault="00AA67B0" w:rsidP="00AA67B0">
      <w:pPr>
        <w:pStyle w:val="afffe"/>
      </w:pPr>
      <w:r>
        <w:t>Check the static routes to verify the connectivity.</w:t>
      </w:r>
    </w:p>
    <w:p w:rsidR="00AA67B0" w:rsidRPr="00B20702" w:rsidRDefault="00AA67B0" w:rsidP="00AA67B0">
      <w:pPr>
        <w:pStyle w:val="2f2"/>
        <w:rPr>
          <w:rFonts w:hint="eastAsia"/>
        </w:rPr>
      </w:pPr>
      <w:r>
        <w:t xml:space="preserve">&lt;B1-R&gt;disp ip routing-table protocol  static </w:t>
      </w:r>
    </w:p>
    <w:p w:rsidR="00AA67B0" w:rsidRPr="00B20702" w:rsidRDefault="00AA67B0" w:rsidP="00AA67B0">
      <w:pPr>
        <w:pStyle w:val="2f2"/>
        <w:rPr>
          <w:rFonts w:hint="eastAsia"/>
        </w:rPr>
      </w:pPr>
      <w:r>
        <w:t>Route Flags: R - relay, D - download to fib</w:t>
      </w:r>
    </w:p>
    <w:p w:rsidR="00AA67B0" w:rsidRPr="00F9265D" w:rsidRDefault="00AA67B0" w:rsidP="00AA67B0">
      <w:pPr>
        <w:pStyle w:val="2f2"/>
        <w:rPr>
          <w:rFonts w:hint="eastAsia"/>
        </w:rPr>
      </w:pPr>
      <w:r>
        <w:t>------------------------------------------------------------------------------</w:t>
      </w:r>
    </w:p>
    <w:p w:rsidR="00AA67B0" w:rsidRPr="00F9265D" w:rsidRDefault="00AA67B0" w:rsidP="00AA67B0">
      <w:pPr>
        <w:pStyle w:val="2f2"/>
        <w:rPr>
          <w:rFonts w:hint="eastAsia"/>
        </w:rPr>
      </w:pPr>
      <w:r>
        <w:t>Public routing table : Static</w:t>
      </w:r>
    </w:p>
    <w:p w:rsidR="00AA67B0" w:rsidRPr="00F9265D" w:rsidRDefault="00AA67B0" w:rsidP="00AA67B0">
      <w:pPr>
        <w:pStyle w:val="2f2"/>
        <w:rPr>
          <w:rFonts w:hint="eastAsia"/>
        </w:rPr>
      </w:pPr>
      <w:r>
        <w:t xml:space="preserve">         Destinations : 2        Routes : 3        Configured Routes : 3</w:t>
      </w:r>
    </w:p>
    <w:p w:rsidR="00AA67B0" w:rsidRPr="00F9265D" w:rsidRDefault="00AA67B0" w:rsidP="00AA67B0">
      <w:pPr>
        <w:pStyle w:val="2f2"/>
        <w:rPr>
          <w:rFonts w:hint="eastAsia"/>
        </w:rPr>
      </w:pPr>
    </w:p>
    <w:p w:rsidR="00AA67B0" w:rsidRPr="00B20702" w:rsidRDefault="00AA67B0" w:rsidP="00AA67B0">
      <w:pPr>
        <w:pStyle w:val="2f2"/>
        <w:rPr>
          <w:rFonts w:hint="eastAsia"/>
        </w:rPr>
      </w:pPr>
      <w:r>
        <w:t>Static routing table status : &lt;Active&gt;</w:t>
      </w:r>
    </w:p>
    <w:p w:rsidR="00AA67B0" w:rsidRPr="00ED1A6A" w:rsidRDefault="00AA67B0" w:rsidP="00AA67B0">
      <w:pPr>
        <w:pStyle w:val="2f2"/>
        <w:rPr>
          <w:rFonts w:hint="eastAsia"/>
        </w:rPr>
      </w:pPr>
      <w:r>
        <w:t xml:space="preserve">         Destinations : 2        Routes : 2</w:t>
      </w:r>
    </w:p>
    <w:p w:rsidR="00AA67B0" w:rsidRPr="00ED1A6A" w:rsidRDefault="00AA67B0" w:rsidP="00AA67B0">
      <w:pPr>
        <w:pStyle w:val="2f2"/>
        <w:rPr>
          <w:rFonts w:hint="eastAsia"/>
        </w:rPr>
      </w:pPr>
    </w:p>
    <w:p w:rsidR="00AA67B0" w:rsidRPr="00B20702" w:rsidRDefault="00AA67B0" w:rsidP="00AA67B0">
      <w:pPr>
        <w:pStyle w:val="2f2"/>
        <w:rPr>
          <w:rFonts w:hint="eastAsia"/>
        </w:rPr>
      </w:pPr>
      <w:r>
        <w:t xml:space="preserve">Destination/Mask  </w:t>
      </w:r>
      <w:r>
        <w:tab/>
        <w:t xml:space="preserve">Proto   </w:t>
      </w:r>
      <w:r>
        <w:tab/>
        <w:t xml:space="preserve">Pre  Cost      Flags </w:t>
      </w:r>
      <w:r>
        <w:tab/>
        <w:t>NextHop         Interface</w:t>
      </w:r>
    </w:p>
    <w:p w:rsidR="00AA67B0" w:rsidRPr="00B20702" w:rsidRDefault="00AA67B0" w:rsidP="00AA67B0">
      <w:pPr>
        <w:pStyle w:val="2f2"/>
        <w:rPr>
          <w:rFonts w:hint="eastAsia"/>
        </w:rPr>
      </w:pPr>
    </w:p>
    <w:p w:rsidR="00AA67B0" w:rsidRPr="00B20702" w:rsidRDefault="00AA67B0" w:rsidP="00AA67B0">
      <w:pPr>
        <w:pStyle w:val="2f2"/>
        <w:rPr>
          <w:rFonts w:hint="eastAsia"/>
        </w:rPr>
      </w:pPr>
      <w:r>
        <w:t xml:space="preserve"> 0.0.0.0/0   </w:t>
      </w:r>
      <w:r>
        <w:tab/>
      </w:r>
      <w:r>
        <w:tab/>
        <w:t xml:space="preserve">Static  </w:t>
      </w:r>
      <w:r>
        <w:tab/>
        <w:t xml:space="preserve">60   0          RD   </w:t>
      </w:r>
      <w:r>
        <w:tab/>
        <w:t>10.0.12.1       GigabitEthernet0/0/1</w:t>
      </w:r>
    </w:p>
    <w:p w:rsidR="00AA67B0" w:rsidRPr="00B20702" w:rsidRDefault="00AA67B0" w:rsidP="00AA67B0">
      <w:pPr>
        <w:pStyle w:val="2f2"/>
        <w:rPr>
          <w:rFonts w:hint="eastAsia"/>
        </w:rPr>
      </w:pPr>
      <w:r>
        <w:t xml:space="preserve">10.0.3.0/24  </w:t>
      </w:r>
      <w:r>
        <w:tab/>
      </w:r>
      <w:r>
        <w:tab/>
        <w:t xml:space="preserve">Static  </w:t>
      </w:r>
      <w:r>
        <w:tab/>
        <w:t xml:space="preserve">60   0          RD   </w:t>
      </w:r>
      <w:r>
        <w:tab/>
        <w:t>10.0.23.3       GigabitEthernet0/0/2</w:t>
      </w:r>
    </w:p>
    <w:p w:rsidR="00AA67B0" w:rsidRPr="00ED1A6A" w:rsidRDefault="00AA67B0" w:rsidP="00AA67B0">
      <w:pPr>
        <w:pStyle w:val="2f2"/>
        <w:rPr>
          <w:rFonts w:hint="eastAsia"/>
        </w:rPr>
      </w:pPr>
    </w:p>
    <w:p w:rsidR="00AA67B0" w:rsidRPr="00B20702" w:rsidRDefault="00AA67B0" w:rsidP="00AA67B0">
      <w:pPr>
        <w:pStyle w:val="2f2"/>
        <w:rPr>
          <w:rFonts w:hint="eastAsia"/>
        </w:rPr>
      </w:pPr>
      <w:r>
        <w:t>Static routing table status : &lt;Inactive&gt;</w:t>
      </w:r>
    </w:p>
    <w:p w:rsidR="00AA67B0" w:rsidRPr="00ED1A6A" w:rsidRDefault="00AA67B0" w:rsidP="00AA67B0">
      <w:pPr>
        <w:pStyle w:val="2f2"/>
        <w:rPr>
          <w:rFonts w:hint="eastAsia"/>
        </w:rPr>
      </w:pPr>
      <w:r>
        <w:t xml:space="preserve">         Destinations : 1        Routes : 1</w:t>
      </w:r>
    </w:p>
    <w:p w:rsidR="00AA67B0" w:rsidRPr="00ED1A6A" w:rsidRDefault="00AA67B0" w:rsidP="00AA67B0">
      <w:pPr>
        <w:pStyle w:val="2f2"/>
        <w:rPr>
          <w:rFonts w:hint="eastAsia"/>
        </w:rPr>
      </w:pPr>
    </w:p>
    <w:p w:rsidR="00AA67B0" w:rsidRPr="00B20702" w:rsidRDefault="00AA67B0" w:rsidP="00AA67B0">
      <w:pPr>
        <w:pStyle w:val="2f2"/>
        <w:rPr>
          <w:rFonts w:hint="eastAsia"/>
        </w:rPr>
      </w:pPr>
      <w:r>
        <w:t xml:space="preserve">Destination/Mask  </w:t>
      </w:r>
      <w:r>
        <w:tab/>
        <w:t xml:space="preserve">Proto   </w:t>
      </w:r>
      <w:r>
        <w:tab/>
        <w:t xml:space="preserve">Pre  Cost      Flags </w:t>
      </w:r>
      <w:r>
        <w:tab/>
        <w:t>NextHop         Interface</w:t>
      </w:r>
    </w:p>
    <w:p w:rsidR="00AA67B0" w:rsidRPr="00B20702" w:rsidRDefault="00AA67B0" w:rsidP="00AA67B0">
      <w:pPr>
        <w:pStyle w:val="2f2"/>
        <w:rPr>
          <w:rFonts w:hint="eastAsia"/>
        </w:rPr>
      </w:pPr>
    </w:p>
    <w:p w:rsidR="00AA67B0" w:rsidRPr="00ED1A6A" w:rsidRDefault="00AA67B0" w:rsidP="00AA67B0">
      <w:pPr>
        <w:pStyle w:val="2f2"/>
        <w:rPr>
          <w:rFonts w:hint="eastAsia"/>
        </w:rPr>
      </w:pPr>
      <w:r>
        <w:t xml:space="preserve">10.0.3.0/24  </w:t>
      </w:r>
      <w:r>
        <w:tab/>
      </w:r>
      <w:r>
        <w:tab/>
        <w:t xml:space="preserve">Static  </w:t>
      </w:r>
      <w:r>
        <w:tab/>
        <w:t xml:space="preserve">80   0          R    </w:t>
      </w:r>
      <w:r>
        <w:tab/>
        <w:t>10.0.12.1       GigabitEthernet0/0/1</w:t>
      </w:r>
    </w:p>
    <w:p w:rsidR="00AA67B0" w:rsidRDefault="00AA67B0" w:rsidP="00AA67B0"/>
    <w:p w:rsidR="00AA67B0" w:rsidRPr="00ED1A6A" w:rsidRDefault="00AA67B0" w:rsidP="00AA67B0">
      <w:pPr>
        <w:pStyle w:val="2f2"/>
        <w:rPr>
          <w:rFonts w:hint="eastAsia"/>
        </w:rPr>
      </w:pPr>
      <w:r>
        <w:lastRenderedPageBreak/>
        <w:t xml:space="preserve">&lt;B2-R&gt;display ip routing-table protocol static </w:t>
      </w:r>
    </w:p>
    <w:p w:rsidR="00AA67B0" w:rsidRPr="00ED1A6A" w:rsidRDefault="00AA67B0" w:rsidP="00AA67B0">
      <w:pPr>
        <w:pStyle w:val="2f2"/>
        <w:rPr>
          <w:rFonts w:hint="eastAsia"/>
        </w:rPr>
      </w:pPr>
      <w:r>
        <w:t>Route Flags: R - relay, D - download to fib</w:t>
      </w:r>
    </w:p>
    <w:p w:rsidR="00AA67B0" w:rsidRPr="00F9265D" w:rsidRDefault="00AA67B0" w:rsidP="00AA67B0">
      <w:pPr>
        <w:pStyle w:val="2f2"/>
        <w:rPr>
          <w:rFonts w:hint="eastAsia"/>
        </w:rPr>
      </w:pPr>
      <w:r>
        <w:t>------------------------------------------------------------------------------</w:t>
      </w:r>
    </w:p>
    <w:p w:rsidR="00AA67B0" w:rsidRPr="00ED1A6A" w:rsidRDefault="00AA67B0" w:rsidP="00AA67B0">
      <w:pPr>
        <w:pStyle w:val="2f2"/>
        <w:rPr>
          <w:rFonts w:hint="eastAsia"/>
        </w:rPr>
      </w:pPr>
      <w:r>
        <w:t>Public routing table : Static</w:t>
      </w:r>
    </w:p>
    <w:p w:rsidR="00AA67B0" w:rsidRPr="00ED1A6A" w:rsidRDefault="00AA67B0" w:rsidP="00AA67B0">
      <w:pPr>
        <w:pStyle w:val="2f2"/>
        <w:rPr>
          <w:rFonts w:hint="eastAsia"/>
        </w:rPr>
      </w:pPr>
      <w:r>
        <w:t xml:space="preserve">         Destinations : 2        Routes : 3        Configured Routes : 3</w:t>
      </w:r>
    </w:p>
    <w:p w:rsidR="00AA67B0" w:rsidRPr="00ED1A6A" w:rsidRDefault="00AA67B0" w:rsidP="00AA67B0">
      <w:pPr>
        <w:pStyle w:val="2f2"/>
        <w:rPr>
          <w:rFonts w:hint="eastAsia"/>
        </w:rPr>
      </w:pPr>
    </w:p>
    <w:p w:rsidR="00AA67B0" w:rsidRPr="00ED1A6A" w:rsidRDefault="00AA67B0" w:rsidP="00AA67B0">
      <w:pPr>
        <w:pStyle w:val="2f2"/>
        <w:rPr>
          <w:rFonts w:hint="eastAsia"/>
        </w:rPr>
      </w:pPr>
      <w:r>
        <w:t>Static routing table status : &lt;Active&gt;</w:t>
      </w:r>
    </w:p>
    <w:p w:rsidR="00AA67B0" w:rsidRPr="00ED1A6A" w:rsidRDefault="00AA67B0" w:rsidP="00AA67B0">
      <w:pPr>
        <w:pStyle w:val="2f2"/>
        <w:rPr>
          <w:rFonts w:hint="eastAsia"/>
        </w:rPr>
      </w:pPr>
      <w:r>
        <w:t xml:space="preserve">         Destinations : 2        Routes : 2</w:t>
      </w:r>
    </w:p>
    <w:p w:rsidR="00AA67B0" w:rsidRPr="00ED1A6A" w:rsidRDefault="00AA67B0" w:rsidP="00AA67B0">
      <w:pPr>
        <w:pStyle w:val="2f2"/>
        <w:rPr>
          <w:rFonts w:hint="eastAsia"/>
        </w:rPr>
      </w:pPr>
    </w:p>
    <w:p w:rsidR="00AA67B0" w:rsidRPr="00ED1A6A" w:rsidRDefault="00AA67B0" w:rsidP="00AA67B0">
      <w:pPr>
        <w:pStyle w:val="2f2"/>
        <w:rPr>
          <w:rFonts w:hint="eastAsia"/>
        </w:rPr>
      </w:pPr>
      <w:r>
        <w:t xml:space="preserve">Destination/Mask  </w:t>
      </w:r>
      <w:r>
        <w:tab/>
        <w:t xml:space="preserve">Proto  Pre  Cost      Flags </w:t>
      </w:r>
      <w:r>
        <w:tab/>
      </w:r>
      <w:r>
        <w:tab/>
        <w:t>NextHop         Interface</w:t>
      </w:r>
    </w:p>
    <w:p w:rsidR="00AA67B0" w:rsidRPr="00ED1A6A" w:rsidRDefault="00AA67B0" w:rsidP="00AA67B0">
      <w:pPr>
        <w:pStyle w:val="2f2"/>
        <w:rPr>
          <w:rFonts w:hint="eastAsia"/>
        </w:rPr>
      </w:pPr>
    </w:p>
    <w:p w:rsidR="00AA67B0" w:rsidRPr="00ED1A6A" w:rsidRDefault="00AA67B0" w:rsidP="00AA67B0">
      <w:pPr>
        <w:pStyle w:val="2f2"/>
        <w:rPr>
          <w:rFonts w:hint="eastAsia"/>
        </w:rPr>
      </w:pPr>
      <w:r>
        <w:t xml:space="preserve">0.0.0.0/0   </w:t>
      </w:r>
      <w:r>
        <w:tab/>
      </w:r>
      <w:r>
        <w:tab/>
      </w:r>
      <w:r>
        <w:tab/>
      </w:r>
      <w:r>
        <w:tab/>
      </w:r>
      <w:r>
        <w:tab/>
      </w:r>
      <w:r>
        <w:tab/>
      </w:r>
      <w:r>
        <w:tab/>
      </w:r>
      <w:r>
        <w:tab/>
      </w:r>
      <w:r>
        <w:tab/>
      </w:r>
      <w:r>
        <w:tab/>
        <w:t xml:space="preserve">Static  </w:t>
      </w:r>
      <w:r>
        <w:tab/>
        <w:t xml:space="preserve">60   </w:t>
      </w:r>
      <w:r>
        <w:tab/>
        <w:t xml:space="preserve">0         RD   </w:t>
      </w:r>
      <w:r>
        <w:tab/>
        <w:t>10.0.13.1       GigabitEthernet0/0/0</w:t>
      </w:r>
    </w:p>
    <w:p w:rsidR="00AA67B0" w:rsidRPr="00ED1A6A" w:rsidRDefault="00AA67B0" w:rsidP="00AA67B0">
      <w:pPr>
        <w:pStyle w:val="2f2"/>
        <w:rPr>
          <w:rFonts w:hint="eastAsia"/>
        </w:rPr>
      </w:pPr>
      <w:r>
        <w:t xml:space="preserve">10.0.2.0/24  </w:t>
      </w:r>
      <w:r>
        <w:tab/>
      </w:r>
      <w:r>
        <w:tab/>
      </w:r>
      <w:r>
        <w:tab/>
      </w:r>
      <w:r>
        <w:tab/>
      </w:r>
      <w:r>
        <w:tab/>
      </w:r>
      <w:r>
        <w:tab/>
      </w:r>
      <w:r>
        <w:tab/>
      </w:r>
      <w:r>
        <w:tab/>
      </w:r>
      <w:r>
        <w:tab/>
        <w:t xml:space="preserve">Static  </w:t>
      </w:r>
      <w:r>
        <w:tab/>
        <w:t xml:space="preserve">60   0         RD   </w:t>
      </w:r>
      <w:r>
        <w:tab/>
        <w:t>10.0.23.2       GigabitEthernet0/0/2</w:t>
      </w:r>
    </w:p>
    <w:p w:rsidR="00AA67B0" w:rsidRPr="00ED1A6A" w:rsidRDefault="00AA67B0" w:rsidP="00AA67B0">
      <w:pPr>
        <w:pStyle w:val="2f2"/>
        <w:rPr>
          <w:rFonts w:hint="eastAsia"/>
        </w:rPr>
      </w:pPr>
    </w:p>
    <w:p w:rsidR="00AA67B0" w:rsidRPr="00ED1A6A" w:rsidRDefault="00AA67B0" w:rsidP="00AA67B0">
      <w:pPr>
        <w:pStyle w:val="2f2"/>
        <w:rPr>
          <w:rFonts w:hint="eastAsia"/>
        </w:rPr>
      </w:pPr>
      <w:r>
        <w:t>Static routing table status : &lt;Inactive&gt;</w:t>
      </w:r>
    </w:p>
    <w:p w:rsidR="00AA67B0" w:rsidRPr="00ED1A6A" w:rsidRDefault="00AA67B0" w:rsidP="00AA67B0">
      <w:pPr>
        <w:pStyle w:val="2f2"/>
        <w:rPr>
          <w:rFonts w:hint="eastAsia"/>
        </w:rPr>
      </w:pPr>
      <w:r>
        <w:t xml:space="preserve">         Destinations : 1        Routes : 1</w:t>
      </w:r>
    </w:p>
    <w:p w:rsidR="00AA67B0" w:rsidRPr="00ED1A6A" w:rsidRDefault="00AA67B0" w:rsidP="00AA67B0">
      <w:pPr>
        <w:pStyle w:val="2f2"/>
        <w:rPr>
          <w:rFonts w:hint="eastAsia"/>
        </w:rPr>
      </w:pPr>
      <w:r>
        <w:t xml:space="preserve">Destination/Mask  </w:t>
      </w:r>
      <w:r>
        <w:tab/>
        <w:t xml:space="preserve">Proto   </w:t>
      </w:r>
      <w:r>
        <w:tab/>
        <w:t xml:space="preserve">Pre  Cost      Flags </w:t>
      </w:r>
      <w:r>
        <w:tab/>
      </w:r>
      <w:r>
        <w:tab/>
      </w:r>
      <w:r>
        <w:tab/>
        <w:t>NextHop        Interface</w:t>
      </w:r>
    </w:p>
    <w:p w:rsidR="00AA67B0" w:rsidRPr="00ED1A6A" w:rsidRDefault="00AA67B0" w:rsidP="00AA67B0">
      <w:pPr>
        <w:pStyle w:val="2f2"/>
        <w:rPr>
          <w:rFonts w:hint="eastAsia"/>
        </w:rPr>
      </w:pPr>
      <w:r>
        <w:t xml:space="preserve">10.0.2.0/24  </w:t>
      </w:r>
      <w:r>
        <w:tab/>
      </w:r>
      <w:r>
        <w:tab/>
      </w:r>
      <w:r>
        <w:tab/>
      </w:r>
      <w:r>
        <w:tab/>
      </w:r>
      <w:r>
        <w:tab/>
      </w:r>
      <w:r>
        <w:tab/>
      </w:r>
      <w:r>
        <w:tab/>
      </w:r>
      <w:r>
        <w:tab/>
      </w:r>
      <w:r>
        <w:tab/>
      </w:r>
      <w:r>
        <w:tab/>
      </w:r>
      <w:r>
        <w:tab/>
        <w:t xml:space="preserve">Static  </w:t>
      </w:r>
      <w:r>
        <w:tab/>
        <w:t xml:space="preserve">80   0          R    </w:t>
      </w:r>
      <w:r>
        <w:tab/>
        <w:t>10.0.13.1       GigabitEthernet0/0/0</w:t>
      </w:r>
    </w:p>
    <w:p w:rsidR="00AA67B0" w:rsidRPr="00ED1A6A" w:rsidRDefault="00AA67B0" w:rsidP="00AA67B0">
      <w:pPr>
        <w:pStyle w:val="2f2"/>
        <w:rPr>
          <w:rFonts w:hint="eastAsia"/>
        </w:rPr>
      </w:pPr>
      <w:r>
        <w:t xml:space="preserve">&lt;HQ-R&gt;display ip routing-table protocol  static </w:t>
      </w:r>
    </w:p>
    <w:p w:rsidR="00AA67B0" w:rsidRPr="00ED1A6A" w:rsidRDefault="00AA67B0" w:rsidP="00AA67B0">
      <w:pPr>
        <w:pStyle w:val="2f2"/>
        <w:rPr>
          <w:rFonts w:hint="eastAsia"/>
        </w:rPr>
      </w:pPr>
      <w:r>
        <w:t>Route Flags: R - relay, D - download to fib</w:t>
      </w:r>
    </w:p>
    <w:p w:rsidR="00AA67B0" w:rsidRPr="00F9265D" w:rsidRDefault="00AA67B0" w:rsidP="00AA67B0">
      <w:pPr>
        <w:pStyle w:val="2f2"/>
        <w:rPr>
          <w:rFonts w:hint="eastAsia"/>
        </w:rPr>
      </w:pPr>
      <w:r>
        <w:t>------------------------------------------------------------------------------</w:t>
      </w:r>
    </w:p>
    <w:p w:rsidR="00AA67B0" w:rsidRPr="00F9265D" w:rsidRDefault="00AA67B0" w:rsidP="00AA67B0">
      <w:pPr>
        <w:pStyle w:val="2f2"/>
        <w:rPr>
          <w:rFonts w:hint="eastAsia"/>
        </w:rPr>
      </w:pPr>
      <w:r>
        <w:t>Public routing table : Static</w:t>
      </w:r>
    </w:p>
    <w:p w:rsidR="00AA67B0" w:rsidRPr="00ED1A6A" w:rsidRDefault="00AA67B0" w:rsidP="00AA67B0">
      <w:pPr>
        <w:pStyle w:val="2f2"/>
        <w:rPr>
          <w:rFonts w:hint="eastAsia"/>
        </w:rPr>
      </w:pPr>
      <w:r>
        <w:t xml:space="preserve">         Destinations : 3        Routes : 4        Configured Routes : 4</w:t>
      </w:r>
    </w:p>
    <w:p w:rsidR="00AA67B0" w:rsidRPr="00ED1A6A" w:rsidRDefault="00AA67B0" w:rsidP="00AA67B0">
      <w:pPr>
        <w:pStyle w:val="2f2"/>
        <w:rPr>
          <w:rFonts w:hint="eastAsia"/>
        </w:rPr>
      </w:pPr>
    </w:p>
    <w:p w:rsidR="00AA67B0" w:rsidRPr="00ED1A6A" w:rsidRDefault="00AA67B0" w:rsidP="00AA67B0">
      <w:pPr>
        <w:pStyle w:val="2f2"/>
        <w:rPr>
          <w:rFonts w:hint="eastAsia"/>
        </w:rPr>
      </w:pPr>
      <w:r>
        <w:t>Static routing table status : &lt;Active&gt;</w:t>
      </w:r>
    </w:p>
    <w:p w:rsidR="00AA67B0" w:rsidRPr="00ED1A6A" w:rsidRDefault="00AA67B0" w:rsidP="00AA67B0">
      <w:pPr>
        <w:pStyle w:val="2f2"/>
        <w:rPr>
          <w:rFonts w:hint="eastAsia"/>
        </w:rPr>
      </w:pPr>
      <w:r>
        <w:t xml:space="preserve">         Destinations : 3        Routes : 4</w:t>
      </w:r>
    </w:p>
    <w:p w:rsidR="00AA67B0" w:rsidRPr="00ED1A6A" w:rsidRDefault="00AA67B0" w:rsidP="00AA67B0">
      <w:pPr>
        <w:pStyle w:val="2f2"/>
        <w:rPr>
          <w:rFonts w:hint="eastAsia"/>
        </w:rPr>
      </w:pPr>
    </w:p>
    <w:p w:rsidR="00AA67B0" w:rsidRPr="00ED1A6A" w:rsidRDefault="00AA67B0" w:rsidP="00AA67B0">
      <w:pPr>
        <w:pStyle w:val="2f2"/>
        <w:rPr>
          <w:rFonts w:hint="eastAsia"/>
        </w:rPr>
      </w:pPr>
      <w:r>
        <w:t xml:space="preserve">Destination/Mask  </w:t>
      </w:r>
      <w:r>
        <w:tab/>
        <w:t xml:space="preserve">Proto Pre  Cost      </w:t>
      </w:r>
      <w:r>
        <w:tab/>
      </w:r>
      <w:r>
        <w:tab/>
      </w:r>
      <w:r>
        <w:tab/>
      </w:r>
      <w:r>
        <w:tab/>
        <w:t xml:space="preserve">Flags </w:t>
      </w:r>
      <w:r>
        <w:tab/>
        <w:t>NextHop         Interface</w:t>
      </w:r>
    </w:p>
    <w:p w:rsidR="00AA67B0" w:rsidRPr="00ED1A6A" w:rsidRDefault="00AA67B0" w:rsidP="00AA67B0">
      <w:pPr>
        <w:pStyle w:val="2f2"/>
        <w:rPr>
          <w:rFonts w:hint="eastAsia"/>
        </w:rPr>
      </w:pPr>
    </w:p>
    <w:p w:rsidR="00AA67B0" w:rsidRPr="00ED1A6A" w:rsidRDefault="00AA67B0" w:rsidP="00AA67B0">
      <w:pPr>
        <w:pStyle w:val="2f2"/>
        <w:rPr>
          <w:rFonts w:hint="eastAsia"/>
        </w:rPr>
      </w:pPr>
      <w:r>
        <w:t xml:space="preserve">10.0.2.0/24  </w:t>
      </w:r>
      <w:r>
        <w:tab/>
      </w:r>
      <w:r>
        <w:tab/>
      </w:r>
      <w:r>
        <w:tab/>
      </w:r>
      <w:r>
        <w:tab/>
      </w:r>
      <w:r>
        <w:tab/>
      </w:r>
      <w:r>
        <w:tab/>
      </w:r>
      <w:r>
        <w:tab/>
        <w:t xml:space="preserve">Static  </w:t>
      </w:r>
      <w:r>
        <w:tab/>
        <w:t xml:space="preserve">60   0          RD   </w:t>
      </w:r>
      <w:r>
        <w:tab/>
        <w:t>10.0.12.2       GigabitEthernet0/0/1</w:t>
      </w:r>
    </w:p>
    <w:p w:rsidR="00AA67B0" w:rsidRPr="00ED1A6A" w:rsidRDefault="00AA67B0" w:rsidP="00AA67B0">
      <w:pPr>
        <w:pStyle w:val="2f2"/>
        <w:rPr>
          <w:rFonts w:hint="eastAsia"/>
        </w:rPr>
      </w:pPr>
      <w:r>
        <w:t xml:space="preserve">10.0.3.0/24  </w:t>
      </w:r>
      <w:r>
        <w:tab/>
      </w:r>
      <w:r>
        <w:tab/>
      </w:r>
      <w:r>
        <w:tab/>
      </w:r>
      <w:r>
        <w:tab/>
      </w:r>
      <w:r>
        <w:tab/>
      </w:r>
      <w:r>
        <w:tab/>
      </w:r>
      <w:r>
        <w:tab/>
        <w:t xml:space="preserve">Static  </w:t>
      </w:r>
      <w:r>
        <w:tab/>
        <w:t xml:space="preserve">60   0          RD   </w:t>
      </w:r>
      <w:r>
        <w:tab/>
        <w:t>10.0.13.3       GigabitEthernet0/0/0</w:t>
      </w:r>
    </w:p>
    <w:p w:rsidR="00AA67B0" w:rsidRPr="00ED1A6A" w:rsidRDefault="00AA67B0" w:rsidP="00AA67B0">
      <w:pPr>
        <w:pStyle w:val="2f2"/>
        <w:rPr>
          <w:rFonts w:hint="eastAsia"/>
        </w:rPr>
      </w:pPr>
      <w:r>
        <w:t xml:space="preserve">10.0.23.0/24 </w:t>
      </w:r>
      <w:r>
        <w:tab/>
      </w:r>
      <w:r>
        <w:tab/>
      </w:r>
      <w:r>
        <w:tab/>
      </w:r>
      <w:r>
        <w:tab/>
      </w:r>
      <w:r>
        <w:tab/>
        <w:t xml:space="preserve"> </w:t>
      </w:r>
      <w:r>
        <w:tab/>
        <w:t xml:space="preserve">Static  </w:t>
      </w:r>
      <w:r>
        <w:tab/>
        <w:t xml:space="preserve">60   0          RD   </w:t>
      </w:r>
      <w:r>
        <w:tab/>
        <w:t>10.0.12.2       GigabitEthernet0/0/1</w:t>
      </w:r>
    </w:p>
    <w:p w:rsidR="00AA67B0" w:rsidRPr="00ED1A6A" w:rsidRDefault="00AA67B0" w:rsidP="00AA67B0">
      <w:pPr>
        <w:pStyle w:val="2f2"/>
        <w:rPr>
          <w:rFonts w:hint="eastAsia"/>
        </w:rPr>
      </w:pPr>
      <w:r>
        <w:t xml:space="preserve">          </w:t>
      </w:r>
      <w:r>
        <w:tab/>
      </w:r>
      <w:r>
        <w:tab/>
      </w:r>
      <w:r>
        <w:tab/>
      </w:r>
      <w:r>
        <w:tab/>
        <w:t xml:space="preserve">  </w:t>
      </w:r>
      <w:r>
        <w:tab/>
        <w:t xml:space="preserve">Static  </w:t>
      </w:r>
      <w:r>
        <w:tab/>
        <w:t xml:space="preserve">60   0          RD   </w:t>
      </w:r>
      <w:r>
        <w:tab/>
        <w:t>10.0.13.3       GigabitEthernet0/0/0</w:t>
      </w:r>
    </w:p>
    <w:p w:rsidR="00AA67B0" w:rsidRPr="00ED1A6A" w:rsidRDefault="00AA67B0" w:rsidP="00AA67B0">
      <w:pPr>
        <w:pStyle w:val="2f2"/>
        <w:rPr>
          <w:rFonts w:hint="eastAsia"/>
        </w:rPr>
      </w:pPr>
      <w:r>
        <w:t>Static routing table status : &lt;Inactive&gt;</w:t>
      </w:r>
    </w:p>
    <w:p w:rsidR="00AA67B0" w:rsidRDefault="00AA67B0" w:rsidP="00AA67B0">
      <w:pPr>
        <w:pStyle w:val="2f2"/>
        <w:rPr>
          <w:rFonts w:hint="eastAsia"/>
        </w:rPr>
      </w:pPr>
      <w:r>
        <w:t xml:space="preserve">         Destinations : 0        Routes : 0</w:t>
      </w:r>
    </w:p>
    <w:p w:rsidR="00AA67B0" w:rsidRDefault="00AA67B0" w:rsidP="00AA67B0">
      <w:r>
        <w:rPr>
          <w:rFonts w:hint="eastAsia"/>
        </w:rPr>
        <w:t>#</w:t>
      </w:r>
      <w:r>
        <w:t>Verify the connectivity between the headquarters and branch 1 and trace the route.</w:t>
      </w:r>
    </w:p>
    <w:p w:rsidR="00AA67B0" w:rsidRDefault="00AA67B0" w:rsidP="00AA67B0">
      <w:pPr>
        <w:pStyle w:val="TerminalDisplay"/>
      </w:pPr>
      <w:r>
        <w:t>C:\&gt;ping 10.0.2.2</w:t>
      </w:r>
    </w:p>
    <w:p w:rsidR="00AA67B0" w:rsidRDefault="00AA67B0" w:rsidP="00AA67B0">
      <w:pPr>
        <w:pStyle w:val="2f2"/>
        <w:rPr>
          <w:rFonts w:hint="eastAsia"/>
        </w:rPr>
      </w:pPr>
    </w:p>
    <w:p w:rsidR="00AA67B0" w:rsidRDefault="00AA67B0" w:rsidP="00AA67B0">
      <w:pPr>
        <w:pStyle w:val="2f2"/>
        <w:rPr>
          <w:rFonts w:hint="eastAsia"/>
        </w:rPr>
      </w:pPr>
      <w:r>
        <w:t>Pinging 10.0.2.2 with 32 bytes of data:</w:t>
      </w:r>
    </w:p>
    <w:p w:rsidR="00AA67B0" w:rsidRDefault="00AA67B0" w:rsidP="00AA67B0">
      <w:pPr>
        <w:pStyle w:val="2f2"/>
        <w:rPr>
          <w:rFonts w:hint="eastAsia"/>
        </w:rPr>
      </w:pPr>
      <w:r>
        <w:t>Reply from 10.0.2.2: bytes=32 time=36ms TTL=254</w:t>
      </w:r>
    </w:p>
    <w:p w:rsidR="00AA67B0" w:rsidRDefault="00AA67B0" w:rsidP="00AA67B0">
      <w:pPr>
        <w:pStyle w:val="2f2"/>
        <w:rPr>
          <w:rFonts w:hint="eastAsia"/>
        </w:rPr>
      </w:pPr>
      <w:r>
        <w:t>Reply from 10.0.2.2: bytes=32 time=24ms TTL=254</w:t>
      </w:r>
    </w:p>
    <w:p w:rsidR="00AA67B0" w:rsidRDefault="00AA67B0" w:rsidP="00AA67B0">
      <w:pPr>
        <w:pStyle w:val="2f2"/>
        <w:rPr>
          <w:rFonts w:hint="eastAsia"/>
        </w:rPr>
      </w:pPr>
      <w:r>
        <w:t>Reply from 10.0.2.2: bytes=32 time=44ms TTL=254</w:t>
      </w:r>
    </w:p>
    <w:p w:rsidR="00AA67B0" w:rsidRDefault="00AA67B0" w:rsidP="00AA67B0">
      <w:pPr>
        <w:pStyle w:val="2f2"/>
        <w:rPr>
          <w:rFonts w:hint="eastAsia"/>
        </w:rPr>
      </w:pPr>
      <w:r>
        <w:t>Reply from 10.0.2.2: bytes=32 time=42ms TTL=254</w:t>
      </w:r>
    </w:p>
    <w:p w:rsidR="00AA67B0" w:rsidRDefault="00AA67B0" w:rsidP="00AA67B0">
      <w:pPr>
        <w:pStyle w:val="2f2"/>
        <w:rPr>
          <w:rFonts w:hint="eastAsia"/>
        </w:rPr>
      </w:pPr>
    </w:p>
    <w:p w:rsidR="00AA67B0" w:rsidRDefault="00AA67B0" w:rsidP="00AA67B0">
      <w:pPr>
        <w:pStyle w:val="2f2"/>
        <w:rPr>
          <w:rFonts w:hint="eastAsia"/>
        </w:rPr>
      </w:pPr>
      <w:r>
        <w:t>Ping statistics for 10.0.2.2:</w:t>
      </w:r>
    </w:p>
    <w:p w:rsidR="00AA67B0" w:rsidRDefault="00AA67B0" w:rsidP="00AA67B0">
      <w:pPr>
        <w:pStyle w:val="2f2"/>
        <w:rPr>
          <w:rFonts w:hint="eastAsia"/>
        </w:rPr>
      </w:pPr>
      <w:r>
        <w:t xml:space="preserve">    Packets: Sent = 4, Received = 4, Lost = 0 (0% loss)</w:t>
      </w:r>
    </w:p>
    <w:p w:rsidR="00AA67B0" w:rsidRDefault="00AA67B0" w:rsidP="00AA67B0">
      <w:pPr>
        <w:pStyle w:val="2f2"/>
        <w:rPr>
          <w:rFonts w:hint="eastAsia"/>
        </w:rPr>
      </w:pPr>
      <w:r>
        <w:t>Estimated RTT (ms):</w:t>
      </w:r>
    </w:p>
    <w:p w:rsidR="00AA67B0" w:rsidRDefault="00AA67B0" w:rsidP="00AA67B0">
      <w:pPr>
        <w:pStyle w:val="2f2"/>
        <w:rPr>
          <w:rFonts w:hint="eastAsia"/>
        </w:rPr>
      </w:pPr>
      <w:r>
        <w:t xml:space="preserve">    Minimum = 24ms, Maximum = 44ms, Average = 36ms</w:t>
      </w:r>
    </w:p>
    <w:p w:rsidR="00AA67B0" w:rsidRDefault="00AA67B0" w:rsidP="00AA67B0">
      <w:pPr>
        <w:pStyle w:val="2f2"/>
        <w:rPr>
          <w:rFonts w:hint="eastAsia"/>
        </w:rPr>
      </w:pPr>
    </w:p>
    <w:p w:rsidR="00AA67B0" w:rsidRDefault="00AA67B0" w:rsidP="00AA67B0">
      <w:pPr>
        <w:pStyle w:val="2f2"/>
        <w:rPr>
          <w:rFonts w:hint="eastAsia"/>
        </w:rPr>
      </w:pPr>
      <w:r>
        <w:t>C:\&gt;tracert -d 10.0.2.2</w:t>
      </w:r>
    </w:p>
    <w:p w:rsidR="00AA67B0" w:rsidRDefault="00AA67B0" w:rsidP="00AA67B0">
      <w:pPr>
        <w:pStyle w:val="2f2"/>
        <w:rPr>
          <w:rFonts w:hint="eastAsia"/>
        </w:rPr>
      </w:pPr>
    </w:p>
    <w:p w:rsidR="00AA67B0" w:rsidRDefault="00AA67B0" w:rsidP="00AA67B0">
      <w:pPr>
        <w:pStyle w:val="2f2"/>
        <w:rPr>
          <w:rFonts w:hint="eastAsia"/>
        </w:rPr>
      </w:pPr>
      <w:r>
        <w:t>Tracing route to 10.0.2.2 over a maximum of 30 hops</w:t>
      </w:r>
    </w:p>
    <w:p w:rsidR="00AA67B0" w:rsidRDefault="00AA67B0" w:rsidP="00AA67B0">
      <w:pPr>
        <w:pStyle w:val="2f2"/>
        <w:rPr>
          <w:rFonts w:hint="eastAsia"/>
        </w:rPr>
      </w:pPr>
    </w:p>
    <w:p w:rsidR="00AA67B0" w:rsidRDefault="00AA67B0" w:rsidP="00AA67B0">
      <w:pPr>
        <w:pStyle w:val="2f2"/>
        <w:rPr>
          <w:rFonts w:hint="eastAsia"/>
        </w:rPr>
      </w:pPr>
      <w:r>
        <w:t xml:space="preserve">  1    29 ms    42 ms    41 ms  192.168.0.1</w:t>
      </w:r>
    </w:p>
    <w:p w:rsidR="00AA67B0" w:rsidRDefault="00AA67B0" w:rsidP="00AA67B0">
      <w:pPr>
        <w:pStyle w:val="2f2"/>
        <w:rPr>
          <w:rFonts w:hint="eastAsia"/>
        </w:rPr>
      </w:pPr>
      <w:r>
        <w:t xml:space="preserve">  2    31 ms    42 ms    41 ms  10.0.2.2</w:t>
      </w:r>
    </w:p>
    <w:p w:rsidR="00AA67B0" w:rsidRDefault="00AA67B0" w:rsidP="00AA67B0"/>
    <w:p w:rsidR="00AA67B0" w:rsidRDefault="00AA67B0" w:rsidP="00AA67B0">
      <w:r>
        <w:rPr>
          <w:rFonts w:hint="eastAsia"/>
        </w:rPr>
        <w:t>#</w:t>
      </w:r>
      <w:r>
        <w:t>Verify the connectivity between the headquarters and branch 2 and trace the route.</w:t>
      </w:r>
    </w:p>
    <w:p w:rsidR="00AA67B0" w:rsidRDefault="00AA67B0" w:rsidP="00AA67B0">
      <w:pPr>
        <w:pStyle w:val="2f2"/>
        <w:rPr>
          <w:rFonts w:hint="eastAsia"/>
        </w:rPr>
      </w:pPr>
      <w:r>
        <w:t>C:\&gt;tracert -d 10.0.3.3</w:t>
      </w:r>
    </w:p>
    <w:p w:rsidR="00AA67B0" w:rsidRDefault="00AA67B0" w:rsidP="00AA67B0">
      <w:pPr>
        <w:pStyle w:val="2f2"/>
        <w:rPr>
          <w:rFonts w:hint="eastAsia"/>
        </w:rPr>
      </w:pPr>
    </w:p>
    <w:p w:rsidR="00AA67B0" w:rsidRDefault="00AA67B0" w:rsidP="00AA67B0">
      <w:pPr>
        <w:pStyle w:val="2f2"/>
        <w:rPr>
          <w:rFonts w:hint="eastAsia"/>
        </w:rPr>
      </w:pPr>
      <w:r>
        <w:t>Tracing route to 10.0.3.3 over a maximum of 30 hops</w:t>
      </w:r>
    </w:p>
    <w:p w:rsidR="00AA67B0" w:rsidRDefault="00AA67B0" w:rsidP="00AA67B0">
      <w:pPr>
        <w:pStyle w:val="2f2"/>
        <w:rPr>
          <w:rFonts w:hint="eastAsia"/>
        </w:rPr>
      </w:pPr>
    </w:p>
    <w:p w:rsidR="00AA67B0" w:rsidRDefault="00AA67B0" w:rsidP="00AA67B0">
      <w:pPr>
        <w:pStyle w:val="2f2"/>
        <w:rPr>
          <w:rFonts w:hint="eastAsia"/>
        </w:rPr>
      </w:pPr>
      <w:r>
        <w:t xml:space="preserve">  1    28 ms    41 ms    42 ms  192.168.0.1</w:t>
      </w:r>
    </w:p>
    <w:p w:rsidR="00AA67B0" w:rsidRDefault="00AA67B0" w:rsidP="00AA67B0">
      <w:pPr>
        <w:pStyle w:val="2f2"/>
        <w:rPr>
          <w:rFonts w:hint="eastAsia"/>
        </w:rPr>
      </w:pPr>
      <w:r>
        <w:t xml:space="preserve">  2    27 ms    41 ms    42 ms  10.0.3.3</w:t>
      </w:r>
    </w:p>
    <w:p w:rsidR="00AA67B0" w:rsidRDefault="00AA67B0" w:rsidP="00AA67B0">
      <w:pPr>
        <w:pStyle w:val="2f2"/>
        <w:rPr>
          <w:rFonts w:hint="eastAsia"/>
        </w:rPr>
      </w:pPr>
    </w:p>
    <w:p w:rsidR="00AA67B0" w:rsidRDefault="00AA67B0" w:rsidP="00AA67B0">
      <w:pPr>
        <w:pStyle w:val="2f2"/>
        <w:rPr>
          <w:rFonts w:hint="eastAsia"/>
        </w:rPr>
      </w:pPr>
      <w:r>
        <w:t>Trace complete.</w:t>
      </w:r>
    </w:p>
    <w:p w:rsidR="00AA67B0" w:rsidRDefault="00AA67B0" w:rsidP="00AA67B0">
      <w:pPr>
        <w:pStyle w:val="2f2"/>
        <w:rPr>
          <w:rFonts w:hint="eastAsia"/>
        </w:rPr>
      </w:pPr>
    </w:p>
    <w:p w:rsidR="00AA67B0" w:rsidRDefault="00AA67B0" w:rsidP="00AA67B0">
      <w:pPr>
        <w:pStyle w:val="2f2"/>
        <w:rPr>
          <w:rFonts w:hint="eastAsia"/>
        </w:rPr>
      </w:pPr>
      <w:r>
        <w:t>C:\&gt;tracert -d 10.0.3.3</w:t>
      </w:r>
    </w:p>
    <w:p w:rsidR="00AA67B0" w:rsidRDefault="00AA67B0" w:rsidP="00AA67B0">
      <w:pPr>
        <w:pStyle w:val="2f2"/>
        <w:rPr>
          <w:rFonts w:hint="eastAsia"/>
        </w:rPr>
      </w:pPr>
    </w:p>
    <w:p w:rsidR="00AA67B0" w:rsidRDefault="00AA67B0" w:rsidP="00AA67B0">
      <w:pPr>
        <w:pStyle w:val="2f2"/>
        <w:rPr>
          <w:rFonts w:hint="eastAsia"/>
        </w:rPr>
      </w:pPr>
      <w:r>
        <w:t>Tracing route to 10.0.3.3 over a maximum of 30 hops</w:t>
      </w:r>
    </w:p>
    <w:p w:rsidR="00AA67B0" w:rsidRDefault="00AA67B0" w:rsidP="00AA67B0">
      <w:pPr>
        <w:pStyle w:val="2f2"/>
        <w:rPr>
          <w:rFonts w:hint="eastAsia"/>
        </w:rPr>
      </w:pPr>
    </w:p>
    <w:p w:rsidR="00AA67B0" w:rsidRDefault="00AA67B0" w:rsidP="00AA67B0">
      <w:pPr>
        <w:pStyle w:val="2f2"/>
        <w:rPr>
          <w:rFonts w:hint="eastAsia"/>
        </w:rPr>
      </w:pPr>
      <w:r>
        <w:t xml:space="preserve">  1    39 ms    42 ms    41 ms  192.168.0.1</w:t>
      </w:r>
    </w:p>
    <w:p w:rsidR="00AA67B0" w:rsidRDefault="00AA67B0" w:rsidP="00AA67B0">
      <w:pPr>
        <w:pStyle w:val="2f2"/>
        <w:rPr>
          <w:rFonts w:hint="eastAsia"/>
        </w:rPr>
      </w:pPr>
      <w:r>
        <w:t xml:space="preserve">  2    32 ms    42 ms    41 ms  10.0.3.3</w:t>
      </w:r>
    </w:p>
    <w:p w:rsidR="00AA67B0" w:rsidRDefault="00AA67B0" w:rsidP="00AA67B0">
      <w:pPr>
        <w:pStyle w:val="2f2"/>
        <w:rPr>
          <w:rFonts w:hint="eastAsia"/>
        </w:rPr>
      </w:pPr>
    </w:p>
    <w:p w:rsidR="00AA67B0" w:rsidRDefault="00AA67B0" w:rsidP="00AA67B0">
      <w:pPr>
        <w:pStyle w:val="2f2"/>
        <w:rPr>
          <w:rFonts w:hint="eastAsia"/>
        </w:rPr>
      </w:pPr>
      <w:r>
        <w:t>Trace complete.</w:t>
      </w:r>
    </w:p>
    <w:p w:rsidR="00AA67B0" w:rsidRDefault="00AA67B0" w:rsidP="00AA67B0"/>
    <w:p w:rsidR="00AA67B0" w:rsidRDefault="00AA67B0" w:rsidP="00AA67B0">
      <w:r>
        <w:rPr>
          <w:rFonts w:hint="eastAsia"/>
        </w:rPr>
        <w:t>#</w:t>
      </w:r>
      <w:r>
        <w:t>On the PC at the headquarters, verify the connectivity to 10.0.23.0/24 and trace the route.</w:t>
      </w:r>
    </w:p>
    <w:p w:rsidR="00AA67B0" w:rsidRDefault="00AA67B0" w:rsidP="00AA67B0">
      <w:pPr>
        <w:pStyle w:val="2f2"/>
        <w:rPr>
          <w:rFonts w:hint="eastAsia"/>
        </w:rPr>
      </w:pPr>
      <w:r>
        <w:t>C:\&gt;tracert -d 10.0.23.3</w:t>
      </w:r>
    </w:p>
    <w:p w:rsidR="00AA67B0" w:rsidRDefault="00AA67B0" w:rsidP="00AA67B0">
      <w:pPr>
        <w:pStyle w:val="2f2"/>
        <w:rPr>
          <w:rFonts w:hint="eastAsia"/>
        </w:rPr>
      </w:pPr>
    </w:p>
    <w:p w:rsidR="00AA67B0" w:rsidRDefault="00AA67B0" w:rsidP="00AA67B0">
      <w:pPr>
        <w:pStyle w:val="2f2"/>
        <w:rPr>
          <w:rFonts w:hint="eastAsia"/>
        </w:rPr>
      </w:pPr>
      <w:r>
        <w:t>Tracing route to 10.0.23.3 over a maximum of 30 hops</w:t>
      </w:r>
    </w:p>
    <w:p w:rsidR="00AA67B0" w:rsidRDefault="00AA67B0" w:rsidP="00AA67B0">
      <w:pPr>
        <w:pStyle w:val="2f2"/>
        <w:rPr>
          <w:rFonts w:hint="eastAsia"/>
        </w:rPr>
      </w:pPr>
    </w:p>
    <w:p w:rsidR="00AA67B0" w:rsidRDefault="00AA67B0" w:rsidP="00AA67B0">
      <w:pPr>
        <w:pStyle w:val="2f2"/>
        <w:rPr>
          <w:rFonts w:hint="eastAsia"/>
        </w:rPr>
      </w:pPr>
      <w:r>
        <w:t xml:space="preserve">  1    26 ms    41 ms    42 ms  192.168.0.1</w:t>
      </w:r>
    </w:p>
    <w:p w:rsidR="00AA67B0" w:rsidRDefault="00AA67B0" w:rsidP="00AA67B0">
      <w:pPr>
        <w:pStyle w:val="2f2"/>
        <w:rPr>
          <w:rFonts w:hint="eastAsia"/>
        </w:rPr>
      </w:pPr>
      <w:r>
        <w:t xml:space="preserve">  2    28 ms    42 ms    42 ms  10.0.12.2</w:t>
      </w:r>
    </w:p>
    <w:p w:rsidR="00AA67B0" w:rsidRDefault="00AA67B0" w:rsidP="00AA67B0">
      <w:pPr>
        <w:pStyle w:val="2f2"/>
        <w:rPr>
          <w:rFonts w:hint="eastAsia"/>
        </w:rPr>
      </w:pPr>
      <w:r>
        <w:t xml:space="preserve">  3    65 ms    42 ms    43 ms  10.0.23.3</w:t>
      </w:r>
    </w:p>
    <w:p w:rsidR="00AA67B0" w:rsidRDefault="00AA67B0" w:rsidP="00AA67B0">
      <w:pPr>
        <w:pStyle w:val="2f2"/>
        <w:rPr>
          <w:rFonts w:hint="eastAsia"/>
        </w:rPr>
      </w:pPr>
    </w:p>
    <w:p w:rsidR="00AA67B0" w:rsidRDefault="00AA67B0" w:rsidP="00AA67B0">
      <w:pPr>
        <w:pStyle w:val="2f2"/>
        <w:rPr>
          <w:rFonts w:hint="eastAsia"/>
        </w:rPr>
      </w:pPr>
      <w:r>
        <w:t>Trace complete.</w:t>
      </w:r>
    </w:p>
    <w:p w:rsidR="00AA67B0" w:rsidRDefault="00AA67B0" w:rsidP="00AA67B0">
      <w:pPr>
        <w:pStyle w:val="2f2"/>
        <w:rPr>
          <w:rFonts w:hint="eastAsia"/>
        </w:rPr>
      </w:pPr>
    </w:p>
    <w:p w:rsidR="00AA67B0" w:rsidRDefault="00AA67B0" w:rsidP="00AA67B0">
      <w:pPr>
        <w:pStyle w:val="2f2"/>
        <w:rPr>
          <w:rFonts w:hint="eastAsia"/>
        </w:rPr>
      </w:pPr>
      <w:r>
        <w:t>C:\&gt;tracert -d 10.0.23.2</w:t>
      </w:r>
    </w:p>
    <w:p w:rsidR="00AA67B0" w:rsidRDefault="00AA67B0" w:rsidP="00AA67B0">
      <w:pPr>
        <w:pStyle w:val="2f2"/>
        <w:rPr>
          <w:rFonts w:hint="eastAsia"/>
        </w:rPr>
      </w:pPr>
    </w:p>
    <w:p w:rsidR="00AA67B0" w:rsidRDefault="00AA67B0" w:rsidP="00AA67B0">
      <w:pPr>
        <w:pStyle w:val="2f2"/>
        <w:rPr>
          <w:rFonts w:hint="eastAsia"/>
        </w:rPr>
      </w:pPr>
      <w:r>
        <w:t>Tracing route to 10.0.23.2 over a maximum of 30 hops</w:t>
      </w:r>
    </w:p>
    <w:p w:rsidR="00AA67B0" w:rsidRDefault="00AA67B0" w:rsidP="00AA67B0">
      <w:pPr>
        <w:pStyle w:val="2f2"/>
        <w:rPr>
          <w:rFonts w:hint="eastAsia"/>
        </w:rPr>
      </w:pPr>
    </w:p>
    <w:p w:rsidR="00AA67B0" w:rsidRDefault="00AA67B0" w:rsidP="00AA67B0">
      <w:pPr>
        <w:pStyle w:val="2f2"/>
        <w:rPr>
          <w:rFonts w:hint="eastAsia"/>
        </w:rPr>
      </w:pPr>
      <w:r>
        <w:t xml:space="preserve">  1    42 ms    42 ms    41 ms  192.168.0.1</w:t>
      </w:r>
    </w:p>
    <w:p w:rsidR="00AA67B0" w:rsidRDefault="00AA67B0" w:rsidP="00AA67B0">
      <w:pPr>
        <w:pStyle w:val="2f2"/>
        <w:rPr>
          <w:rFonts w:hint="eastAsia"/>
        </w:rPr>
      </w:pPr>
      <w:r>
        <w:t xml:space="preserve">  2    33 ms    43 ms    41 ms  10.0.13.3</w:t>
      </w:r>
    </w:p>
    <w:p w:rsidR="00AA67B0" w:rsidRDefault="00AA67B0" w:rsidP="00AA67B0">
      <w:pPr>
        <w:pStyle w:val="2f2"/>
        <w:rPr>
          <w:rFonts w:hint="eastAsia"/>
        </w:rPr>
      </w:pPr>
      <w:r>
        <w:t xml:space="preserve">  3    53 ms    44 ms    42 ms  10.0.23.2</w:t>
      </w:r>
    </w:p>
    <w:p w:rsidR="00AA67B0" w:rsidRDefault="00AA67B0" w:rsidP="00AA67B0"/>
    <w:p w:rsidR="00AA67B0" w:rsidRDefault="00AA67B0" w:rsidP="00AA67B0">
      <w:r>
        <w:rPr>
          <w:rFonts w:hint="eastAsia"/>
        </w:rPr>
        <w:lastRenderedPageBreak/>
        <w:t>#</w:t>
      </w:r>
      <w:r>
        <w:t xml:space="preserve">Run the </w:t>
      </w:r>
      <w:r>
        <w:rPr>
          <w:b/>
          <w:bCs/>
        </w:rPr>
        <w:t>tracert –a 10.0.2.2 10.0.3.3</w:t>
      </w:r>
      <w:r>
        <w:t xml:space="preserve"> command on B1-R to trace the route to B2-R.</w:t>
      </w:r>
    </w:p>
    <w:p w:rsidR="00AA67B0" w:rsidRPr="006B1093" w:rsidRDefault="00AA67B0" w:rsidP="00AA67B0">
      <w:pPr>
        <w:pStyle w:val="2f2"/>
        <w:rPr>
          <w:rFonts w:hint="eastAsia"/>
        </w:rPr>
      </w:pPr>
      <w:r>
        <w:t>&lt;B1-R&gt;tracert -a 10.0.2.2 10.0.3.3</w:t>
      </w:r>
    </w:p>
    <w:p w:rsidR="00AA67B0" w:rsidRPr="006B1093" w:rsidRDefault="00AA67B0" w:rsidP="00AA67B0">
      <w:pPr>
        <w:pStyle w:val="2f2"/>
        <w:rPr>
          <w:rFonts w:hint="eastAsia"/>
        </w:rPr>
      </w:pPr>
    </w:p>
    <w:p w:rsidR="00AA67B0" w:rsidRPr="006B1093" w:rsidRDefault="00AA67B0" w:rsidP="00AA67B0">
      <w:pPr>
        <w:pStyle w:val="2f2"/>
        <w:rPr>
          <w:rFonts w:hint="eastAsia"/>
        </w:rPr>
      </w:pPr>
      <w:r>
        <w:t xml:space="preserve"> traceroute to  10.0.3.3(10.0.3.3), max hops: 30 ,packet length: 40,press CTRL_C</w:t>
      </w:r>
    </w:p>
    <w:p w:rsidR="00AA67B0" w:rsidRPr="006B1093" w:rsidRDefault="00AA67B0" w:rsidP="00AA67B0">
      <w:pPr>
        <w:pStyle w:val="2f2"/>
        <w:rPr>
          <w:rFonts w:hint="eastAsia"/>
        </w:rPr>
      </w:pPr>
      <w:r>
        <w:t xml:space="preserve"> to break </w:t>
      </w:r>
    </w:p>
    <w:p w:rsidR="00AA67B0" w:rsidRPr="00514170" w:rsidRDefault="00AA67B0" w:rsidP="00AA67B0">
      <w:pPr>
        <w:pStyle w:val="2f2"/>
        <w:rPr>
          <w:rFonts w:hint="eastAsia"/>
        </w:rPr>
      </w:pPr>
      <w:r>
        <w:t xml:space="preserve">          </w:t>
      </w:r>
    </w:p>
    <w:p w:rsidR="00AA67B0" w:rsidRPr="006B1093" w:rsidRDefault="00AA67B0" w:rsidP="00AA67B0">
      <w:pPr>
        <w:pStyle w:val="2f2"/>
        <w:rPr>
          <w:rFonts w:hint="eastAsia"/>
        </w:rPr>
      </w:pPr>
      <w:r>
        <w:t xml:space="preserve"> 1 10.0.23.3 20 ms  20 ms  10 ms</w:t>
      </w:r>
    </w:p>
    <w:p w:rsidR="00AA67B0" w:rsidRDefault="00AA67B0" w:rsidP="00AA67B0"/>
    <w:p w:rsidR="00AA67B0" w:rsidRDefault="00AA67B0" w:rsidP="00AA67B0">
      <w:r>
        <w:rPr>
          <w:rFonts w:hint="eastAsia"/>
        </w:rPr>
        <w:t>#</w:t>
      </w:r>
      <w:r>
        <w:t>Shut down GE0/0/2 on B1-R to simulate an interface fault. In this case, the primary link between branches fails, and traffic is switched to the backup link (traffic will traverse HQ-R). Check the routing table and trace the routes to ensure that the switchover is successful.</w:t>
      </w:r>
    </w:p>
    <w:p w:rsidR="00AA67B0" w:rsidRPr="006B1093" w:rsidRDefault="00AA67B0" w:rsidP="00AA67B0">
      <w:pPr>
        <w:pStyle w:val="2f2"/>
        <w:rPr>
          <w:rFonts w:hint="eastAsia"/>
        </w:rPr>
      </w:pPr>
      <w:r>
        <w:t xml:space="preserve">&lt;B1-R&gt;display  ip routing-table protocol static </w:t>
      </w:r>
    </w:p>
    <w:p w:rsidR="00AA67B0" w:rsidRPr="006B1093" w:rsidRDefault="00AA67B0" w:rsidP="00AA67B0">
      <w:pPr>
        <w:pStyle w:val="2f2"/>
        <w:rPr>
          <w:rFonts w:hint="eastAsia"/>
        </w:rPr>
      </w:pPr>
      <w:r>
        <w:t>Route Flags: R - relay, D - download to fib</w:t>
      </w:r>
    </w:p>
    <w:p w:rsidR="00AA67B0" w:rsidRPr="006B1093" w:rsidRDefault="00AA67B0" w:rsidP="00AA67B0">
      <w:pPr>
        <w:pStyle w:val="2f2"/>
        <w:rPr>
          <w:rFonts w:hint="eastAsia"/>
        </w:rPr>
      </w:pPr>
      <w:r>
        <w:t>------------------------------------------------------------------------------</w:t>
      </w:r>
    </w:p>
    <w:p w:rsidR="00AA67B0" w:rsidRPr="006B1093" w:rsidRDefault="00AA67B0" w:rsidP="00AA67B0">
      <w:pPr>
        <w:pStyle w:val="2f2"/>
        <w:rPr>
          <w:rFonts w:hint="eastAsia"/>
        </w:rPr>
      </w:pPr>
      <w:r>
        <w:t>Public routing table : Static</w:t>
      </w:r>
    </w:p>
    <w:p w:rsidR="00AA67B0" w:rsidRPr="006B1093" w:rsidRDefault="00AA67B0" w:rsidP="00AA67B0">
      <w:pPr>
        <w:pStyle w:val="2f2"/>
        <w:rPr>
          <w:rFonts w:hint="eastAsia"/>
        </w:rPr>
      </w:pPr>
      <w:r>
        <w:t xml:space="preserve">         Destinations : 2        Routes : 3        Configured Routes : 3</w:t>
      </w:r>
    </w:p>
    <w:p w:rsidR="00AA67B0" w:rsidRPr="006B1093" w:rsidRDefault="00AA67B0" w:rsidP="00AA67B0">
      <w:pPr>
        <w:pStyle w:val="2f2"/>
        <w:rPr>
          <w:rFonts w:hint="eastAsia"/>
        </w:rPr>
      </w:pPr>
      <w:r>
        <w:t>Static routing table status : &lt;Active&gt;</w:t>
      </w:r>
    </w:p>
    <w:p w:rsidR="00AA67B0" w:rsidRPr="002E18D5" w:rsidRDefault="00AA67B0" w:rsidP="00AA67B0">
      <w:pPr>
        <w:pStyle w:val="2f2"/>
        <w:rPr>
          <w:rFonts w:hint="eastAsia"/>
        </w:rPr>
      </w:pPr>
      <w:r>
        <w:t xml:space="preserve">         Destinations : 2        Routes : 2</w:t>
      </w:r>
    </w:p>
    <w:p w:rsidR="00AA67B0" w:rsidRPr="006B1093" w:rsidRDefault="00AA67B0" w:rsidP="00AA67B0">
      <w:pPr>
        <w:pStyle w:val="2f2"/>
        <w:rPr>
          <w:rFonts w:hint="eastAsia"/>
        </w:rPr>
      </w:pPr>
      <w:r>
        <w:t xml:space="preserve">Destination/Mask  </w:t>
      </w:r>
      <w:r>
        <w:tab/>
        <w:t xml:space="preserve">Proto   </w:t>
      </w:r>
      <w:r>
        <w:tab/>
        <w:t xml:space="preserve">Pre  Cost      </w:t>
      </w:r>
      <w:r>
        <w:tab/>
        <w:t xml:space="preserve">Flags </w:t>
      </w:r>
      <w:r>
        <w:tab/>
      </w:r>
      <w:r>
        <w:tab/>
      </w:r>
      <w:r>
        <w:tab/>
        <w:t>NextHop       Interface</w:t>
      </w:r>
    </w:p>
    <w:p w:rsidR="00AA67B0" w:rsidRPr="006B1093" w:rsidRDefault="00AA67B0" w:rsidP="00AA67B0">
      <w:pPr>
        <w:pStyle w:val="2f2"/>
        <w:rPr>
          <w:rFonts w:hint="eastAsia"/>
        </w:rPr>
      </w:pPr>
      <w:r>
        <w:t xml:space="preserve">0.0.0.0/0   </w:t>
      </w:r>
      <w:r>
        <w:tab/>
      </w:r>
      <w:r>
        <w:tab/>
      </w:r>
      <w:r>
        <w:tab/>
      </w:r>
      <w:r>
        <w:tab/>
      </w:r>
      <w:r>
        <w:tab/>
      </w:r>
      <w:r>
        <w:tab/>
      </w:r>
      <w:r>
        <w:tab/>
      </w:r>
      <w:r>
        <w:tab/>
      </w:r>
      <w:r>
        <w:tab/>
      </w:r>
      <w:r>
        <w:tab/>
      </w:r>
      <w:r>
        <w:tab/>
        <w:t xml:space="preserve">Static  </w:t>
      </w:r>
      <w:r>
        <w:tab/>
        <w:t xml:space="preserve">60   </w:t>
      </w:r>
      <w:r>
        <w:tab/>
        <w:t xml:space="preserve">0          RD   </w:t>
      </w:r>
      <w:r>
        <w:tab/>
        <w:t>10.0.12.1       GigabitEthernet0/0/1</w:t>
      </w:r>
    </w:p>
    <w:p w:rsidR="00AA67B0" w:rsidRPr="006B1093" w:rsidRDefault="00AA67B0" w:rsidP="00AA67B0">
      <w:pPr>
        <w:pStyle w:val="2f2"/>
        <w:rPr>
          <w:rFonts w:hint="eastAsia"/>
        </w:rPr>
      </w:pPr>
      <w:r>
        <w:t xml:space="preserve">10.0.3.0/24  </w:t>
      </w:r>
      <w:r>
        <w:tab/>
      </w:r>
      <w:r>
        <w:tab/>
      </w:r>
      <w:r>
        <w:tab/>
      </w:r>
      <w:r>
        <w:tab/>
      </w:r>
      <w:r>
        <w:tab/>
      </w:r>
      <w:r>
        <w:tab/>
      </w:r>
      <w:r>
        <w:tab/>
      </w:r>
      <w:r>
        <w:tab/>
      </w:r>
      <w:r>
        <w:tab/>
      </w:r>
      <w:r>
        <w:tab/>
        <w:t xml:space="preserve">Static  </w:t>
      </w:r>
      <w:r>
        <w:tab/>
        <w:t xml:space="preserve">80   </w:t>
      </w:r>
      <w:r>
        <w:tab/>
        <w:t xml:space="preserve">0          RD   </w:t>
      </w:r>
      <w:r>
        <w:tab/>
        <w:t>10.0.12.1       GigabitEthernet0/0/1</w:t>
      </w:r>
    </w:p>
    <w:p w:rsidR="00AA67B0" w:rsidRPr="006B1093" w:rsidRDefault="00AA67B0" w:rsidP="00AA67B0">
      <w:pPr>
        <w:pStyle w:val="2f2"/>
        <w:rPr>
          <w:rFonts w:hint="eastAsia"/>
        </w:rPr>
      </w:pPr>
      <w:r>
        <w:t>Static routing table status : &lt;Inactive&gt;</w:t>
      </w:r>
    </w:p>
    <w:p w:rsidR="00AA67B0" w:rsidRPr="006B1093" w:rsidRDefault="00AA67B0" w:rsidP="00AA67B0">
      <w:pPr>
        <w:pStyle w:val="2f2"/>
        <w:rPr>
          <w:rFonts w:hint="eastAsia"/>
        </w:rPr>
      </w:pPr>
      <w:r>
        <w:t xml:space="preserve">         Destinations : 1        Routes : 1</w:t>
      </w:r>
    </w:p>
    <w:p w:rsidR="00AA67B0" w:rsidRPr="006B1093" w:rsidRDefault="00AA67B0" w:rsidP="00AA67B0">
      <w:pPr>
        <w:pStyle w:val="2f2"/>
        <w:rPr>
          <w:rFonts w:hint="eastAsia"/>
        </w:rPr>
      </w:pPr>
      <w:r>
        <w:t xml:space="preserve">Destination/Mask  </w:t>
      </w:r>
      <w:r>
        <w:tab/>
        <w:t xml:space="preserve">Proto   </w:t>
      </w:r>
      <w:r>
        <w:tab/>
        <w:t xml:space="preserve">Pre  Cost     Flags </w:t>
      </w:r>
      <w:r>
        <w:tab/>
      </w:r>
      <w:r>
        <w:tab/>
      </w:r>
      <w:r>
        <w:tab/>
      </w:r>
      <w:r>
        <w:tab/>
      </w:r>
      <w:r>
        <w:tab/>
        <w:t>NextHop         Interface</w:t>
      </w:r>
    </w:p>
    <w:p w:rsidR="00AA67B0" w:rsidRDefault="00AA67B0" w:rsidP="00AA67B0">
      <w:pPr>
        <w:pStyle w:val="2f2"/>
        <w:rPr>
          <w:rFonts w:hint="eastAsia"/>
        </w:rPr>
      </w:pPr>
      <w:r>
        <w:t xml:space="preserve">10.0.3.0/24  </w:t>
      </w:r>
      <w:r>
        <w:tab/>
      </w:r>
      <w:r>
        <w:tab/>
      </w:r>
      <w:r>
        <w:tab/>
      </w:r>
      <w:r>
        <w:tab/>
      </w:r>
      <w:r>
        <w:tab/>
      </w:r>
      <w:r>
        <w:tab/>
      </w:r>
      <w:r>
        <w:tab/>
      </w:r>
      <w:r>
        <w:tab/>
      </w:r>
      <w:r>
        <w:tab/>
      </w:r>
      <w:r>
        <w:tab/>
      </w:r>
      <w:r>
        <w:tab/>
        <w:t xml:space="preserve">Static  </w:t>
      </w:r>
      <w:r>
        <w:tab/>
        <w:t xml:space="preserve">60   0               </w:t>
      </w:r>
      <w:r>
        <w:tab/>
        <w:t>10.0.23.3         Unknown</w:t>
      </w:r>
    </w:p>
    <w:p w:rsidR="00AA67B0" w:rsidRPr="006B1093" w:rsidRDefault="00AA67B0" w:rsidP="00AA67B0">
      <w:pPr>
        <w:pStyle w:val="2f2"/>
        <w:rPr>
          <w:rFonts w:hint="eastAsia"/>
        </w:rPr>
      </w:pPr>
      <w:r>
        <w:t>[B1-R]quit</w:t>
      </w:r>
    </w:p>
    <w:p w:rsidR="00AA67B0" w:rsidRPr="006B1093" w:rsidRDefault="00AA67B0" w:rsidP="00AA67B0">
      <w:pPr>
        <w:pStyle w:val="2f2"/>
        <w:rPr>
          <w:rFonts w:hint="eastAsia"/>
        </w:rPr>
      </w:pPr>
      <w:r>
        <w:t>&lt;B1-R&gt;tracert -a 10.0.2.2 10.0.3.3</w:t>
      </w:r>
    </w:p>
    <w:p w:rsidR="00AA67B0" w:rsidRPr="006B1093" w:rsidRDefault="00AA67B0" w:rsidP="00AA67B0">
      <w:pPr>
        <w:pStyle w:val="2f2"/>
        <w:rPr>
          <w:rFonts w:hint="eastAsia"/>
        </w:rPr>
      </w:pPr>
      <w:r>
        <w:t xml:space="preserve"> traceroute to  10.0.3.3(10.0.3.3), max hops: 30 ,packet length: 40,press CTRL_C</w:t>
      </w:r>
    </w:p>
    <w:p w:rsidR="00AA67B0" w:rsidRPr="006B1093" w:rsidRDefault="00AA67B0" w:rsidP="00AA67B0">
      <w:pPr>
        <w:pStyle w:val="2f2"/>
        <w:rPr>
          <w:rFonts w:hint="eastAsia"/>
        </w:rPr>
      </w:pPr>
      <w:r>
        <w:t xml:space="preserve"> to break </w:t>
      </w:r>
    </w:p>
    <w:p w:rsidR="00AA67B0" w:rsidRPr="006B1093" w:rsidRDefault="00AA67B0" w:rsidP="00AA67B0">
      <w:pPr>
        <w:pStyle w:val="2f2"/>
        <w:rPr>
          <w:rFonts w:hint="eastAsia"/>
        </w:rPr>
      </w:pPr>
    </w:p>
    <w:p w:rsidR="00AA67B0" w:rsidRPr="006B1093" w:rsidRDefault="00AA67B0" w:rsidP="00AA67B0">
      <w:pPr>
        <w:pStyle w:val="2f2"/>
        <w:rPr>
          <w:rFonts w:hint="eastAsia"/>
        </w:rPr>
      </w:pPr>
      <w:r>
        <w:t xml:space="preserve"> 1 10.0.12.1 30 ms  30 ms  20 ms </w:t>
      </w:r>
    </w:p>
    <w:p w:rsidR="00AA67B0" w:rsidRPr="006B1093" w:rsidRDefault="00AA67B0" w:rsidP="00AA67B0">
      <w:pPr>
        <w:pStyle w:val="2f2"/>
        <w:rPr>
          <w:rFonts w:hint="eastAsia"/>
        </w:rPr>
      </w:pPr>
      <w:r>
        <w:t xml:space="preserve"> 2  * 10.0.13.3 30 ms  30 ms</w:t>
      </w:r>
    </w:p>
    <w:p w:rsidR="00AA67B0" w:rsidRDefault="00AA67B0" w:rsidP="00AA67B0"/>
    <w:p w:rsidR="00AA67B0" w:rsidRDefault="00AA67B0" w:rsidP="00AA67B0">
      <w:pPr>
        <w:pStyle w:val="afffe"/>
      </w:pPr>
      <w:r>
        <w:t>Verify Telnet login to the router of branch 1.</w:t>
      </w:r>
    </w:p>
    <w:p w:rsidR="00AA67B0" w:rsidRDefault="00AA67B0" w:rsidP="00AA67B0">
      <w:r>
        <w:rPr>
          <w:rFonts w:hint="eastAsia"/>
        </w:rPr>
        <w:t>#</w:t>
      </w:r>
      <w:r>
        <w:t>Log in to B1-R using Telnet on the terminal and switch the user privilege level.</w:t>
      </w:r>
    </w:p>
    <w:p w:rsidR="00AA67B0" w:rsidRDefault="00AA67B0" w:rsidP="00AA67B0">
      <w:pPr>
        <w:pStyle w:val="2f2"/>
        <w:rPr>
          <w:rFonts w:hint="eastAsia"/>
        </w:rPr>
      </w:pPr>
      <w:r>
        <w:t xml:space="preserve">C:\&gt;telnet 10.0.12.2 </w:t>
      </w:r>
    </w:p>
    <w:p w:rsidR="00AA67B0" w:rsidRDefault="00AA67B0" w:rsidP="00AA67B0">
      <w:pPr>
        <w:pStyle w:val="2f2"/>
        <w:rPr>
          <w:rFonts w:hint="eastAsia"/>
        </w:rPr>
      </w:pPr>
    </w:p>
    <w:p w:rsidR="00AA67B0" w:rsidRDefault="00AA67B0" w:rsidP="00AA67B0">
      <w:pPr>
        <w:pStyle w:val="2f2"/>
        <w:rPr>
          <w:rFonts w:hint="eastAsia"/>
        </w:rPr>
      </w:pPr>
      <w:r>
        <w:t>Login authentication</w:t>
      </w:r>
    </w:p>
    <w:p w:rsidR="00AA67B0" w:rsidRDefault="00AA67B0" w:rsidP="00AA67B0">
      <w:pPr>
        <w:pStyle w:val="2f2"/>
        <w:rPr>
          <w:rFonts w:hint="eastAsia"/>
        </w:rPr>
      </w:pPr>
      <w:r>
        <w:t>Password:</w:t>
      </w:r>
    </w:p>
    <w:p w:rsidR="00AA67B0" w:rsidRDefault="00AA67B0" w:rsidP="00AA67B0">
      <w:pPr>
        <w:pStyle w:val="2f2"/>
        <w:rPr>
          <w:rFonts w:hint="eastAsia"/>
        </w:rPr>
      </w:pPr>
      <w:r>
        <w:t>&lt;B1-R&gt;sys</w:t>
      </w:r>
    </w:p>
    <w:p w:rsidR="00AA67B0" w:rsidRDefault="00AA67B0" w:rsidP="00AA67B0">
      <w:pPr>
        <w:pStyle w:val="2f2"/>
        <w:rPr>
          <w:rFonts w:hint="eastAsia"/>
        </w:rPr>
      </w:pPr>
      <w:r>
        <w:t xml:space="preserve">      ^</w:t>
      </w:r>
    </w:p>
    <w:p w:rsidR="00AA67B0" w:rsidRDefault="00AA67B0" w:rsidP="00AA67B0">
      <w:pPr>
        <w:pStyle w:val="2f2"/>
        <w:rPr>
          <w:rFonts w:hint="eastAsia"/>
        </w:rPr>
      </w:pPr>
      <w:r>
        <w:t>Error: Unrecognized command found at '^' position.</w:t>
      </w:r>
    </w:p>
    <w:p w:rsidR="00AA67B0" w:rsidRDefault="00AA67B0" w:rsidP="00AA67B0">
      <w:pPr>
        <w:pStyle w:val="2f2"/>
        <w:rPr>
          <w:rFonts w:hint="eastAsia"/>
        </w:rPr>
      </w:pPr>
      <w:r>
        <w:t>&lt;B1-R&gt;super</w:t>
      </w:r>
    </w:p>
    <w:p w:rsidR="00AA67B0" w:rsidRDefault="00AA67B0" w:rsidP="00AA67B0">
      <w:pPr>
        <w:pStyle w:val="2f2"/>
        <w:rPr>
          <w:rFonts w:hint="eastAsia"/>
        </w:rPr>
      </w:pPr>
      <w:r>
        <w:t xml:space="preserve">  Password:</w:t>
      </w:r>
    </w:p>
    <w:p w:rsidR="00AA67B0" w:rsidRDefault="00AA67B0" w:rsidP="00AA67B0">
      <w:pPr>
        <w:pStyle w:val="2f2"/>
        <w:rPr>
          <w:rFonts w:hint="eastAsia"/>
        </w:rPr>
      </w:pPr>
      <w:r>
        <w:lastRenderedPageBreak/>
        <w:t xml:space="preserve">  Now user privilege is level 3, and only those commands whose level is</w:t>
      </w:r>
    </w:p>
    <w:p w:rsidR="00AA67B0" w:rsidRDefault="00AA67B0" w:rsidP="00AA67B0">
      <w:pPr>
        <w:pStyle w:val="2f2"/>
        <w:rPr>
          <w:rFonts w:hint="eastAsia"/>
        </w:rPr>
      </w:pPr>
      <w:r>
        <w:t xml:space="preserve">  equal to or less than this level can be used.</w:t>
      </w:r>
    </w:p>
    <w:p w:rsidR="00AA67B0" w:rsidRDefault="00AA67B0" w:rsidP="00AA67B0">
      <w:pPr>
        <w:pStyle w:val="2f2"/>
        <w:rPr>
          <w:rFonts w:hint="eastAsia"/>
        </w:rPr>
      </w:pPr>
      <w:r>
        <w:t xml:space="preserve">  Privilege note: 0-VISIT, 1-MONITOR, 2-SYSTEM, 3-MANAGE</w:t>
      </w:r>
    </w:p>
    <w:p w:rsidR="00AA67B0" w:rsidRDefault="00AA67B0" w:rsidP="00AA67B0">
      <w:pPr>
        <w:pStyle w:val="2f2"/>
        <w:rPr>
          <w:rFonts w:hint="eastAsia"/>
        </w:rPr>
      </w:pPr>
      <w:r>
        <w:t>&lt;B1-R&gt;system-view</w:t>
      </w:r>
    </w:p>
    <w:p w:rsidR="00AA67B0" w:rsidRDefault="00AA67B0" w:rsidP="00AA67B0">
      <w:pPr>
        <w:pStyle w:val="2f2"/>
        <w:rPr>
          <w:rFonts w:hint="eastAsia"/>
        </w:rPr>
      </w:pPr>
      <w:r>
        <w:t>Enter system view, return user view with Ctrl+Z.</w:t>
      </w:r>
    </w:p>
    <w:p w:rsidR="00AA67B0" w:rsidRDefault="00AA67B0" w:rsidP="00AA67B0">
      <w:pPr>
        <w:pStyle w:val="2f2"/>
        <w:rPr>
          <w:rFonts w:hint="eastAsia"/>
        </w:rPr>
      </w:pPr>
      <w:r>
        <w:t>[B1-R]</w:t>
      </w:r>
    </w:p>
    <w:p w:rsidR="00AA67B0" w:rsidRDefault="00AA67B0" w:rsidP="00AA67B0">
      <w:r>
        <w:rPr>
          <w:rFonts w:hint="eastAsia"/>
        </w:rPr>
        <w:t>#</w:t>
      </w:r>
      <w:r>
        <w:t>Check the Telnet server status and user login information on B1-R.</w:t>
      </w:r>
    </w:p>
    <w:p w:rsidR="00AA67B0" w:rsidRPr="002D215F" w:rsidRDefault="00186DC4" w:rsidP="00AA67B0">
      <w:pPr>
        <w:pStyle w:val="2f2"/>
        <w:rPr>
          <w:rFonts w:hint="eastAsia"/>
        </w:rPr>
      </w:pPr>
      <w:r>
        <w:t xml:space="preserve">&lt;B1-R&gt;display telnet server </w:t>
      </w:r>
      <w:r w:rsidR="00AA67B0">
        <w:t xml:space="preserve">status </w:t>
      </w:r>
    </w:p>
    <w:p w:rsidR="00AA67B0" w:rsidRPr="002D215F" w:rsidRDefault="00AA67B0" w:rsidP="00AA67B0">
      <w:pPr>
        <w:pStyle w:val="2f2"/>
        <w:rPr>
          <w:rFonts w:hint="eastAsia"/>
        </w:rPr>
      </w:pPr>
      <w:r>
        <w:t xml:space="preserve"> TELNET IPV4 server                      :Enable</w:t>
      </w:r>
    </w:p>
    <w:p w:rsidR="00AA67B0" w:rsidRPr="002D215F" w:rsidRDefault="00AA67B0" w:rsidP="00AA67B0">
      <w:pPr>
        <w:pStyle w:val="2f2"/>
        <w:rPr>
          <w:rFonts w:hint="eastAsia"/>
        </w:rPr>
      </w:pPr>
      <w:r>
        <w:t xml:space="preserve"> TELNET IPV6 server                      :Enable</w:t>
      </w:r>
    </w:p>
    <w:p w:rsidR="00AA67B0" w:rsidRPr="00F9265D" w:rsidRDefault="00AA67B0" w:rsidP="00AA67B0">
      <w:pPr>
        <w:pStyle w:val="2f2"/>
        <w:rPr>
          <w:rFonts w:hint="eastAsia"/>
        </w:rPr>
      </w:pPr>
      <w:r>
        <w:t xml:space="preserve"> TELNET server port                       :23</w:t>
      </w:r>
    </w:p>
    <w:p w:rsidR="00AA67B0" w:rsidRPr="002D215F" w:rsidRDefault="00AA67B0" w:rsidP="00AA67B0">
      <w:pPr>
        <w:pStyle w:val="2f2"/>
        <w:rPr>
          <w:rFonts w:hint="eastAsia"/>
        </w:rPr>
      </w:pPr>
      <w:r>
        <w:t xml:space="preserve">&lt;B1-R&gt;display users </w:t>
      </w:r>
    </w:p>
    <w:p w:rsidR="00AA67B0" w:rsidRPr="002D215F" w:rsidRDefault="00AA67B0" w:rsidP="00AA67B0">
      <w:pPr>
        <w:pStyle w:val="2f2"/>
        <w:rPr>
          <w:rFonts w:hint="eastAsia"/>
        </w:rPr>
      </w:pPr>
      <w:r>
        <w:t xml:space="preserve">  User-Intf    Delay    Type   Network Address     AuthenStatus    AuthorcmdFlag</w:t>
      </w:r>
    </w:p>
    <w:p w:rsidR="00AA67B0" w:rsidRPr="002D215F" w:rsidRDefault="00AA67B0" w:rsidP="00AA67B0">
      <w:pPr>
        <w:pStyle w:val="2f2"/>
        <w:rPr>
          <w:rFonts w:hint="eastAsia"/>
        </w:rPr>
      </w:pPr>
      <w:r>
        <w:t xml:space="preserve">  129 VTY 0   00:00:53  </w:t>
      </w:r>
      <w:r>
        <w:rPr>
          <w:highlight w:val="yellow"/>
        </w:rPr>
        <w:t>TEL    192.168.0.11              pass</w:t>
      </w:r>
      <w:r>
        <w:t xml:space="preserve">                   </w:t>
      </w:r>
    </w:p>
    <w:p w:rsidR="00AA67B0" w:rsidRDefault="00AA67B0" w:rsidP="00AA67B0">
      <w:pPr>
        <w:pStyle w:val="2f2"/>
        <w:rPr>
          <w:rFonts w:hint="eastAsia"/>
        </w:rPr>
      </w:pPr>
      <w:r>
        <w:t xml:space="preserve">  Username : Unspecified</w:t>
      </w:r>
    </w:p>
    <w:p w:rsidR="00AA67B0" w:rsidRDefault="00AA67B0" w:rsidP="00AA67B0">
      <w:pPr>
        <w:pStyle w:val="afffe"/>
      </w:pPr>
      <w:r>
        <w:t>Verify Telnet login to the router of branch 2.</w:t>
      </w:r>
    </w:p>
    <w:p w:rsidR="00AA67B0" w:rsidRDefault="00AA67B0" w:rsidP="00AA67B0">
      <w:r>
        <w:rPr>
          <w:rFonts w:hint="eastAsia"/>
        </w:rPr>
        <w:t>#</w:t>
      </w:r>
      <w:r>
        <w:t>Log in to B2-R using Telnet on the terminal and switch the user privilege level.</w:t>
      </w:r>
    </w:p>
    <w:p w:rsidR="00AA67B0" w:rsidRDefault="00AA67B0" w:rsidP="00AA67B0">
      <w:pPr>
        <w:pStyle w:val="2f2"/>
        <w:rPr>
          <w:rFonts w:hint="eastAsia"/>
        </w:rPr>
      </w:pPr>
      <w:r>
        <w:t xml:space="preserve">C:\&gt;telnet 10.0.12.2 </w:t>
      </w:r>
    </w:p>
    <w:p w:rsidR="00AA67B0" w:rsidRDefault="00AA67B0" w:rsidP="00AA67B0">
      <w:pPr>
        <w:pStyle w:val="2f2"/>
        <w:rPr>
          <w:rFonts w:hint="eastAsia"/>
        </w:rPr>
      </w:pPr>
    </w:p>
    <w:p w:rsidR="00AA67B0" w:rsidRDefault="00AA67B0" w:rsidP="00AA67B0">
      <w:pPr>
        <w:pStyle w:val="2f2"/>
        <w:rPr>
          <w:rFonts w:hint="eastAsia"/>
        </w:rPr>
      </w:pPr>
    </w:p>
    <w:p w:rsidR="00AA67B0" w:rsidRDefault="00AA67B0" w:rsidP="00AA67B0">
      <w:pPr>
        <w:pStyle w:val="2f2"/>
        <w:rPr>
          <w:rFonts w:hint="eastAsia"/>
        </w:rPr>
      </w:pPr>
      <w:r>
        <w:t>Login authentication</w:t>
      </w:r>
    </w:p>
    <w:p w:rsidR="00AA67B0" w:rsidRPr="00BA7B29" w:rsidRDefault="00AA67B0" w:rsidP="00AA67B0">
      <w:pPr>
        <w:pStyle w:val="2f2"/>
        <w:rPr>
          <w:rFonts w:hint="eastAsia"/>
        </w:rPr>
      </w:pPr>
    </w:p>
    <w:p w:rsidR="00AA67B0" w:rsidRDefault="00AA67B0" w:rsidP="00AA67B0">
      <w:pPr>
        <w:pStyle w:val="2f2"/>
        <w:rPr>
          <w:rFonts w:hint="eastAsia"/>
        </w:rPr>
      </w:pPr>
      <w:r>
        <w:t>Username:huawei</w:t>
      </w:r>
    </w:p>
    <w:p w:rsidR="00AA67B0" w:rsidRDefault="00AA67B0" w:rsidP="00AA67B0">
      <w:pPr>
        <w:pStyle w:val="2f2"/>
        <w:rPr>
          <w:rFonts w:hint="eastAsia"/>
        </w:rPr>
      </w:pPr>
      <w:r>
        <w:t>Password:</w:t>
      </w:r>
    </w:p>
    <w:p w:rsidR="00AA67B0" w:rsidRDefault="00AA67B0" w:rsidP="00AA67B0">
      <w:pPr>
        <w:pStyle w:val="2f2"/>
        <w:rPr>
          <w:rFonts w:hint="eastAsia"/>
        </w:rPr>
      </w:pPr>
      <w:r>
        <w:t xml:space="preserve">  -----------------------------------------------------------------------------</w:t>
      </w:r>
    </w:p>
    <w:p w:rsidR="00AA67B0" w:rsidRDefault="00AA67B0" w:rsidP="00AA67B0">
      <w:pPr>
        <w:pStyle w:val="2f2"/>
        <w:rPr>
          <w:rFonts w:hint="eastAsia"/>
        </w:rPr>
      </w:pPr>
      <w:r>
        <w:t xml:space="preserve">  User last login information:</w:t>
      </w:r>
    </w:p>
    <w:p w:rsidR="00AA67B0" w:rsidRDefault="00AA67B0" w:rsidP="00AA67B0">
      <w:pPr>
        <w:pStyle w:val="2f2"/>
        <w:rPr>
          <w:rFonts w:hint="eastAsia"/>
        </w:rPr>
      </w:pPr>
      <w:r>
        <w:t xml:space="preserve">  -----------------------------------------------------------------------------</w:t>
      </w:r>
    </w:p>
    <w:p w:rsidR="00AA67B0" w:rsidRDefault="00AA67B0" w:rsidP="00AA67B0">
      <w:pPr>
        <w:pStyle w:val="2f2"/>
        <w:rPr>
          <w:rFonts w:hint="eastAsia"/>
        </w:rPr>
      </w:pPr>
      <w:r>
        <w:t xml:space="preserve">  Access Type: Telnet</w:t>
      </w:r>
    </w:p>
    <w:p w:rsidR="00AA67B0" w:rsidRDefault="00AA67B0" w:rsidP="00AA67B0">
      <w:pPr>
        <w:pStyle w:val="2f2"/>
        <w:rPr>
          <w:rFonts w:hint="eastAsia"/>
        </w:rPr>
      </w:pPr>
      <w:r>
        <w:t xml:space="preserve">  IP-Address : 192.168.0.11</w:t>
      </w:r>
    </w:p>
    <w:p w:rsidR="00AA67B0" w:rsidRDefault="00AA67B0" w:rsidP="00AA67B0">
      <w:pPr>
        <w:pStyle w:val="2f2"/>
        <w:rPr>
          <w:rFonts w:hint="eastAsia"/>
        </w:rPr>
      </w:pPr>
      <w:r>
        <w:t xml:space="preserve">  Time       : 2020-05-08 11:30:03-08:00</w:t>
      </w:r>
    </w:p>
    <w:p w:rsidR="00AA67B0" w:rsidRDefault="00AA67B0" w:rsidP="00AA67B0">
      <w:pPr>
        <w:pStyle w:val="2f2"/>
        <w:rPr>
          <w:rFonts w:hint="eastAsia"/>
        </w:rPr>
      </w:pPr>
      <w:r>
        <w:t xml:space="preserve">  -----------------------------------------------------------------------------</w:t>
      </w:r>
    </w:p>
    <w:p w:rsidR="00AA67B0" w:rsidRDefault="00AA67B0" w:rsidP="00AA67B0">
      <w:pPr>
        <w:pStyle w:val="2f2"/>
        <w:rPr>
          <w:rFonts w:hint="eastAsia"/>
        </w:rPr>
      </w:pPr>
      <w:r>
        <w:t>&lt;B2-R&gt;system-view</w:t>
      </w:r>
    </w:p>
    <w:p w:rsidR="00AA67B0" w:rsidRDefault="00AA67B0" w:rsidP="00AA67B0">
      <w:pPr>
        <w:pStyle w:val="2f2"/>
        <w:rPr>
          <w:rFonts w:hint="eastAsia"/>
        </w:rPr>
      </w:pPr>
      <w:r>
        <w:t xml:space="preserve">      ^</w:t>
      </w:r>
    </w:p>
    <w:p w:rsidR="00AA67B0" w:rsidRDefault="00AA67B0" w:rsidP="00AA67B0">
      <w:pPr>
        <w:pStyle w:val="2f2"/>
        <w:rPr>
          <w:rFonts w:hint="eastAsia"/>
        </w:rPr>
      </w:pPr>
      <w:r>
        <w:t>Error: Unrecognized command found at '^' position.</w:t>
      </w:r>
    </w:p>
    <w:p w:rsidR="00AA67B0" w:rsidRDefault="00AA67B0" w:rsidP="00AA67B0">
      <w:pPr>
        <w:pStyle w:val="2f2"/>
        <w:rPr>
          <w:rFonts w:hint="eastAsia"/>
        </w:rPr>
      </w:pPr>
      <w:r>
        <w:t>&lt;B2-R&gt;super</w:t>
      </w:r>
    </w:p>
    <w:p w:rsidR="00AA67B0" w:rsidRDefault="00AA67B0" w:rsidP="00AA67B0">
      <w:pPr>
        <w:pStyle w:val="2f2"/>
        <w:rPr>
          <w:rFonts w:hint="eastAsia"/>
        </w:rPr>
      </w:pPr>
      <w:r>
        <w:t xml:space="preserve">  Password:</w:t>
      </w:r>
    </w:p>
    <w:p w:rsidR="00AA67B0" w:rsidRDefault="00AA67B0" w:rsidP="00AA67B0">
      <w:pPr>
        <w:pStyle w:val="2f2"/>
        <w:rPr>
          <w:rFonts w:hint="eastAsia"/>
        </w:rPr>
      </w:pPr>
      <w:r>
        <w:t xml:space="preserve">  Now user privilege is level 3, and only those commands whose level is</w:t>
      </w:r>
    </w:p>
    <w:p w:rsidR="00AA67B0" w:rsidRDefault="00AA67B0" w:rsidP="00AA67B0">
      <w:pPr>
        <w:pStyle w:val="2f2"/>
        <w:rPr>
          <w:rFonts w:hint="eastAsia"/>
        </w:rPr>
      </w:pPr>
      <w:r>
        <w:t xml:space="preserve">  equal to or less than this level can be used.</w:t>
      </w:r>
    </w:p>
    <w:p w:rsidR="00AA67B0" w:rsidRDefault="00AA67B0" w:rsidP="00AA67B0">
      <w:pPr>
        <w:pStyle w:val="2f2"/>
        <w:rPr>
          <w:rFonts w:hint="eastAsia"/>
        </w:rPr>
      </w:pPr>
      <w:r>
        <w:t xml:space="preserve">  Privilege note: 0-VISIT, 1-MONITOR, 2-SYSTEM, 3-MANAGE</w:t>
      </w:r>
    </w:p>
    <w:p w:rsidR="00AA67B0" w:rsidRDefault="00AA67B0" w:rsidP="00AA67B0">
      <w:pPr>
        <w:pStyle w:val="2f2"/>
        <w:rPr>
          <w:rFonts w:hint="eastAsia"/>
        </w:rPr>
      </w:pPr>
      <w:r>
        <w:t>&lt;B2-R&gt;system-view</w:t>
      </w:r>
    </w:p>
    <w:p w:rsidR="00AA67B0" w:rsidRDefault="00AA67B0" w:rsidP="00AA67B0">
      <w:pPr>
        <w:pStyle w:val="2f2"/>
        <w:rPr>
          <w:rFonts w:hint="eastAsia"/>
        </w:rPr>
      </w:pPr>
      <w:r>
        <w:t>Enter system view, return user view with Ctrl+Z.</w:t>
      </w:r>
    </w:p>
    <w:p w:rsidR="00AA67B0" w:rsidRDefault="00AA67B0" w:rsidP="00AA67B0">
      <w:pPr>
        <w:pStyle w:val="2f2"/>
        <w:rPr>
          <w:rFonts w:hint="eastAsia"/>
        </w:rPr>
      </w:pPr>
      <w:r>
        <w:t>[B2-R]</w:t>
      </w:r>
    </w:p>
    <w:p w:rsidR="00AA67B0" w:rsidRDefault="00AA67B0" w:rsidP="00AA67B0">
      <w:r>
        <w:rPr>
          <w:rFonts w:hint="eastAsia"/>
        </w:rPr>
        <w:t>#</w:t>
      </w:r>
      <w:r>
        <w:t>Check the Telnet server status and user login information on B2-R.</w:t>
      </w:r>
    </w:p>
    <w:p w:rsidR="00AA67B0" w:rsidRDefault="00AA67B0" w:rsidP="00AA67B0">
      <w:pPr>
        <w:pStyle w:val="2f2"/>
        <w:rPr>
          <w:rFonts w:hint="eastAsia"/>
        </w:rPr>
      </w:pPr>
      <w:r>
        <w:t>[B2-R]display  telnet ser</w:t>
      </w:r>
    </w:p>
    <w:p w:rsidR="00AA67B0" w:rsidRDefault="00AA67B0" w:rsidP="00AA67B0">
      <w:pPr>
        <w:pStyle w:val="2f2"/>
        <w:rPr>
          <w:rFonts w:hint="eastAsia"/>
        </w:rPr>
      </w:pPr>
      <w:r>
        <w:t>[B2-R]display  telnet server  st</w:t>
      </w:r>
    </w:p>
    <w:p w:rsidR="00AA67B0" w:rsidRDefault="00AA67B0" w:rsidP="00AA67B0">
      <w:pPr>
        <w:pStyle w:val="2f2"/>
        <w:rPr>
          <w:rFonts w:hint="eastAsia"/>
        </w:rPr>
      </w:pPr>
      <w:r>
        <w:t>[B2-R]display  telnet server  status</w:t>
      </w:r>
    </w:p>
    <w:p w:rsidR="00AA67B0" w:rsidRDefault="00AA67B0" w:rsidP="00AA67B0">
      <w:pPr>
        <w:pStyle w:val="2f2"/>
        <w:rPr>
          <w:rFonts w:hint="eastAsia"/>
        </w:rPr>
      </w:pPr>
      <w:r>
        <w:t xml:space="preserve"> TELNET IPV4 server                     :Enable</w:t>
      </w:r>
    </w:p>
    <w:p w:rsidR="00AA67B0" w:rsidRDefault="00AA67B0" w:rsidP="00AA67B0">
      <w:pPr>
        <w:pStyle w:val="2f2"/>
        <w:rPr>
          <w:rFonts w:hint="eastAsia"/>
        </w:rPr>
      </w:pPr>
      <w:r>
        <w:t xml:space="preserve"> TELNET IPV6 server                     </w:t>
      </w:r>
      <w:r>
        <w:tab/>
        <w:t>:Enable</w:t>
      </w:r>
    </w:p>
    <w:p w:rsidR="00AA67B0" w:rsidRDefault="00AA67B0" w:rsidP="00AA67B0">
      <w:pPr>
        <w:pStyle w:val="2f2"/>
        <w:rPr>
          <w:rFonts w:hint="eastAsia"/>
        </w:rPr>
      </w:pPr>
      <w:r>
        <w:lastRenderedPageBreak/>
        <w:t xml:space="preserve"> TELNET server port                     </w:t>
      </w:r>
      <w:r>
        <w:tab/>
        <w:t>:23</w:t>
      </w:r>
    </w:p>
    <w:p w:rsidR="00AA67B0" w:rsidRDefault="00AA67B0" w:rsidP="00AA67B0">
      <w:pPr>
        <w:pStyle w:val="2f2"/>
        <w:rPr>
          <w:rFonts w:hint="eastAsia"/>
        </w:rPr>
      </w:pPr>
      <w:r>
        <w:t>[B2-R]display users</w:t>
      </w:r>
    </w:p>
    <w:p w:rsidR="00AA67B0" w:rsidRDefault="00AA67B0" w:rsidP="00AA67B0">
      <w:pPr>
        <w:pStyle w:val="2f2"/>
        <w:rPr>
          <w:rFonts w:hint="eastAsia"/>
        </w:rPr>
      </w:pPr>
      <w:r>
        <w:t xml:space="preserve">  User-Intf    Delay    Type   Network Address     AuthenStatus    AuthorcmdFlag</w:t>
      </w:r>
    </w:p>
    <w:p w:rsidR="00AA67B0" w:rsidRPr="00BA7B29" w:rsidRDefault="00AA67B0" w:rsidP="00AA67B0">
      <w:pPr>
        <w:pStyle w:val="2f2"/>
        <w:rPr>
          <w:rFonts w:hint="eastAsia"/>
        </w:rPr>
      </w:pPr>
      <w:r>
        <w:t xml:space="preserve">+ 129 VTY 0   00:00:00  TEL    </w:t>
      </w:r>
      <w:r>
        <w:rPr>
          <w:highlight w:val="yellow"/>
        </w:rPr>
        <w:t>192.168.0.11              pass     Username : huawei</w:t>
      </w:r>
    </w:p>
    <w:p w:rsidR="00AA67B0" w:rsidRDefault="00AA67B0" w:rsidP="00AA67B0">
      <w:pPr>
        <w:pStyle w:val="afffe"/>
      </w:pPr>
      <w:r>
        <w:t>Verify STelnet login.</w:t>
      </w:r>
    </w:p>
    <w:p w:rsidR="00AA67B0" w:rsidRDefault="00AA67B0" w:rsidP="00AA67B0">
      <w:r>
        <w:rPr>
          <w:rFonts w:hint="eastAsia"/>
        </w:rPr>
        <w:t>#</w:t>
      </w:r>
      <w:r>
        <w:t>Log in to HQ-R remotely through STelnet on the terminal and switch the user privilege level.</w:t>
      </w:r>
    </w:p>
    <w:p w:rsidR="00AA67B0" w:rsidRDefault="00AA67B0" w:rsidP="00AA67B0">
      <w:pPr>
        <w:pStyle w:val="Diagram"/>
      </w:pPr>
      <w:r>
        <w:t>Putty STelnet login settings</w:t>
      </w:r>
    </w:p>
    <w:p w:rsidR="00AA67B0" w:rsidRPr="004772B7" w:rsidRDefault="00AA67B0" w:rsidP="00AA67B0">
      <w:pPr>
        <w:jc w:val="center"/>
      </w:pPr>
      <w:r>
        <w:rPr>
          <w:noProof/>
        </w:rPr>
        <w:drawing>
          <wp:inline distT="0" distB="0" distL="0" distR="0" wp14:anchorId="47E270FB" wp14:editId="55153076">
            <wp:extent cx="3009331" cy="2905337"/>
            <wp:effectExtent l="19050" t="19050" r="19685"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6637" cy="2912391"/>
                    </a:xfrm>
                    <a:prstGeom prst="rect">
                      <a:avLst/>
                    </a:prstGeom>
                    <a:ln>
                      <a:solidFill>
                        <a:schemeClr val="bg1">
                          <a:lumMod val="85000"/>
                        </a:schemeClr>
                      </a:solidFill>
                    </a:ln>
                  </pic:spPr>
                </pic:pic>
              </a:graphicData>
            </a:graphic>
          </wp:inline>
        </w:drawing>
      </w:r>
    </w:p>
    <w:p w:rsidR="00AA67B0" w:rsidRDefault="00AA67B0" w:rsidP="00AA67B0">
      <w:pPr>
        <w:pStyle w:val="Diagram"/>
      </w:pPr>
      <w:r>
        <w:lastRenderedPageBreak/>
        <w:t>Verifying STelnet login</w:t>
      </w:r>
    </w:p>
    <w:p w:rsidR="00AA67B0" w:rsidRDefault="00AA67B0" w:rsidP="00AA67B0">
      <w:pPr>
        <w:jc w:val="center"/>
      </w:pPr>
      <w:r>
        <w:rPr>
          <w:noProof/>
        </w:rPr>
        <w:drawing>
          <wp:inline distT="0" distB="0" distL="0" distR="0" wp14:anchorId="28F1128F" wp14:editId="4361BCCF">
            <wp:extent cx="5160938" cy="3116275"/>
            <wp:effectExtent l="19050" t="19050" r="20955" b="273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4367" cy="3118345"/>
                    </a:xfrm>
                    <a:prstGeom prst="rect">
                      <a:avLst/>
                    </a:prstGeom>
                    <a:ln>
                      <a:solidFill>
                        <a:schemeClr val="bg1">
                          <a:lumMod val="85000"/>
                        </a:schemeClr>
                      </a:solidFill>
                    </a:ln>
                  </pic:spPr>
                </pic:pic>
              </a:graphicData>
            </a:graphic>
          </wp:inline>
        </w:drawing>
      </w:r>
    </w:p>
    <w:p w:rsidR="00AA67B0" w:rsidRPr="000E25EB" w:rsidRDefault="00AA67B0" w:rsidP="00AA67B0"/>
    <w:p w:rsidR="00AA67B0" w:rsidRDefault="00AA67B0" w:rsidP="00AA67B0">
      <w:r>
        <w:rPr>
          <w:rFonts w:hint="eastAsia"/>
        </w:rPr>
        <w:t>#</w:t>
      </w:r>
      <w:r>
        <w:t>Check the STelnet server status and online user information on HQ-R.</w:t>
      </w:r>
    </w:p>
    <w:p w:rsidR="00AA67B0" w:rsidRDefault="00AA67B0" w:rsidP="00AA67B0">
      <w:pPr>
        <w:pStyle w:val="2f2"/>
        <w:rPr>
          <w:rFonts w:hint="eastAsia"/>
        </w:rPr>
      </w:pPr>
      <w:r>
        <w:t>[HQ-R]display ssh server status</w:t>
      </w:r>
    </w:p>
    <w:p w:rsidR="00AA67B0" w:rsidRDefault="00AA67B0" w:rsidP="00AA67B0">
      <w:pPr>
        <w:pStyle w:val="2f2"/>
        <w:rPr>
          <w:rFonts w:hint="eastAsia"/>
        </w:rPr>
      </w:pPr>
      <w:r>
        <w:t xml:space="preserve"> SSH version                        </w:t>
      </w:r>
      <w:r>
        <w:tab/>
        <w:t>:1.99</w:t>
      </w:r>
    </w:p>
    <w:p w:rsidR="00AA67B0" w:rsidRDefault="00AA67B0" w:rsidP="00AA67B0">
      <w:pPr>
        <w:pStyle w:val="2f2"/>
        <w:rPr>
          <w:rFonts w:hint="eastAsia"/>
        </w:rPr>
      </w:pPr>
      <w:r>
        <w:t xml:space="preserve"> SSH connection timeout              </w:t>
      </w:r>
      <w:r>
        <w:tab/>
        <w:t>:60 seconds</w:t>
      </w:r>
    </w:p>
    <w:p w:rsidR="00AA67B0" w:rsidRDefault="00AA67B0" w:rsidP="00AA67B0">
      <w:pPr>
        <w:pStyle w:val="2f2"/>
        <w:rPr>
          <w:rFonts w:hint="eastAsia"/>
        </w:rPr>
      </w:pPr>
      <w:r>
        <w:t xml:space="preserve"> SSH server key generating interval  </w:t>
      </w:r>
      <w:r>
        <w:tab/>
        <w:t>:0 hours</w:t>
      </w:r>
    </w:p>
    <w:p w:rsidR="00AA67B0" w:rsidRDefault="00AA67B0" w:rsidP="00AA67B0">
      <w:pPr>
        <w:pStyle w:val="2f2"/>
        <w:rPr>
          <w:rFonts w:hint="eastAsia"/>
        </w:rPr>
      </w:pPr>
      <w:r>
        <w:t xml:space="preserve"> SSH Authentication retries          </w:t>
      </w:r>
      <w:r>
        <w:tab/>
        <w:t>:3 times</w:t>
      </w:r>
    </w:p>
    <w:p w:rsidR="00AA67B0" w:rsidRDefault="00AA67B0" w:rsidP="00AA67B0">
      <w:pPr>
        <w:pStyle w:val="2f2"/>
        <w:rPr>
          <w:rFonts w:hint="eastAsia"/>
        </w:rPr>
      </w:pPr>
      <w:r>
        <w:t xml:space="preserve"> SFTP Server                        :Disable</w:t>
      </w:r>
    </w:p>
    <w:p w:rsidR="00AA67B0" w:rsidRDefault="00AA67B0" w:rsidP="00AA67B0">
      <w:pPr>
        <w:pStyle w:val="2f2"/>
        <w:rPr>
          <w:rFonts w:hint="eastAsia"/>
        </w:rPr>
      </w:pPr>
      <w:r>
        <w:t xml:space="preserve"> Stelnet server                      </w:t>
      </w:r>
      <w:r>
        <w:tab/>
        <w:t>:Enable</w:t>
      </w:r>
    </w:p>
    <w:p w:rsidR="00AA67B0" w:rsidRDefault="00AA67B0" w:rsidP="00AA67B0">
      <w:pPr>
        <w:pStyle w:val="2f2"/>
        <w:rPr>
          <w:rFonts w:hint="eastAsia"/>
        </w:rPr>
      </w:pPr>
      <w:r>
        <w:t>[HQ-R]display ssh server session</w:t>
      </w:r>
    </w:p>
    <w:p w:rsidR="00AA67B0" w:rsidRDefault="00AA67B0" w:rsidP="00AA67B0">
      <w:pPr>
        <w:pStyle w:val="2f2"/>
        <w:rPr>
          <w:rFonts w:hint="eastAsia"/>
        </w:rPr>
      </w:pPr>
      <w:r>
        <w:t xml:space="preserve"> --------------------------------------------------------------------</w:t>
      </w:r>
    </w:p>
    <w:p w:rsidR="00AA67B0" w:rsidRDefault="00AA67B0" w:rsidP="00AA67B0">
      <w:pPr>
        <w:pStyle w:val="2f2"/>
        <w:rPr>
          <w:rFonts w:hint="eastAsia"/>
        </w:rPr>
      </w:pPr>
      <w:r>
        <w:t xml:space="preserve"> Conn   Ver   Encry     State  Auth-type        Username</w:t>
      </w:r>
    </w:p>
    <w:p w:rsidR="00AA67B0" w:rsidRDefault="00AA67B0" w:rsidP="00AA67B0">
      <w:pPr>
        <w:pStyle w:val="2f2"/>
        <w:rPr>
          <w:rFonts w:hint="eastAsia"/>
        </w:rPr>
      </w:pPr>
      <w:r>
        <w:t xml:space="preserve"> --------------------------------------------------------------------</w:t>
      </w:r>
    </w:p>
    <w:p w:rsidR="00AA67B0" w:rsidRDefault="00AA67B0" w:rsidP="00AA67B0">
      <w:pPr>
        <w:pStyle w:val="2f2"/>
        <w:rPr>
          <w:rFonts w:hint="eastAsia"/>
        </w:rPr>
      </w:pPr>
      <w:r>
        <w:t xml:space="preserve"> VTY 0  2.0   AES       run    password         Huawei</w:t>
      </w:r>
    </w:p>
    <w:p w:rsidR="00AA67B0" w:rsidRDefault="00AA67B0" w:rsidP="00AA67B0">
      <w:pPr>
        <w:pStyle w:val="2f2"/>
        <w:rPr>
          <w:rFonts w:hint="eastAsia"/>
        </w:rPr>
      </w:pPr>
    </w:p>
    <w:p w:rsidR="00AA67B0" w:rsidRDefault="00AA67B0" w:rsidP="00AA67B0">
      <w:pPr>
        <w:pStyle w:val="2f2"/>
        <w:rPr>
          <w:rFonts w:hint="eastAsia"/>
        </w:rPr>
      </w:pPr>
      <w:r>
        <w:t>[HQ-R]display ssh user-information</w:t>
      </w:r>
    </w:p>
    <w:p w:rsidR="00AA67B0" w:rsidRDefault="00AA67B0" w:rsidP="00AA67B0">
      <w:pPr>
        <w:pStyle w:val="2f2"/>
        <w:rPr>
          <w:rFonts w:hint="eastAsia"/>
        </w:rPr>
      </w:pPr>
      <w:r>
        <w:t xml:space="preserve"> -------------------------------------------------------------------------------</w:t>
      </w:r>
    </w:p>
    <w:p w:rsidR="00AA67B0" w:rsidRDefault="00AA67B0" w:rsidP="00AA67B0">
      <w:pPr>
        <w:pStyle w:val="2f2"/>
        <w:rPr>
          <w:rFonts w:hint="eastAsia"/>
        </w:rPr>
      </w:pPr>
      <w:r>
        <w:t xml:space="preserve"> Username         Auth-type          User-public-key-name</w:t>
      </w:r>
    </w:p>
    <w:p w:rsidR="00AA67B0" w:rsidRDefault="00AA67B0" w:rsidP="00AA67B0">
      <w:pPr>
        <w:pStyle w:val="2f2"/>
        <w:rPr>
          <w:rFonts w:hint="eastAsia"/>
        </w:rPr>
      </w:pPr>
      <w:r>
        <w:t xml:space="preserve"> -------------------------------------------------------------------------------</w:t>
      </w:r>
    </w:p>
    <w:p w:rsidR="00AA67B0" w:rsidRDefault="00AA67B0" w:rsidP="00AA67B0">
      <w:pPr>
        <w:pStyle w:val="2f2"/>
        <w:rPr>
          <w:rFonts w:hint="eastAsia"/>
        </w:rPr>
      </w:pPr>
      <w:r>
        <w:t xml:space="preserve"> huawei           password           null</w:t>
      </w:r>
    </w:p>
    <w:p w:rsidR="00AA67B0" w:rsidRDefault="00AA67B0" w:rsidP="00AA67B0">
      <w:pPr>
        <w:pStyle w:val="2f2"/>
        <w:rPr>
          <w:rFonts w:hint="eastAsia"/>
        </w:rPr>
      </w:pPr>
      <w:r>
        <w:t xml:space="preserve"> -------------------------------------------------------------------------------</w:t>
      </w:r>
    </w:p>
    <w:p w:rsidR="00AA67B0" w:rsidRDefault="00AA67B0" w:rsidP="00AA67B0">
      <w:pPr>
        <w:pStyle w:val="afffe"/>
      </w:pPr>
      <w:r>
        <w:t>Check the status of the web server and perform login management.</w:t>
      </w:r>
    </w:p>
    <w:p w:rsidR="00AA67B0" w:rsidRPr="00F6195E" w:rsidRDefault="00AA67B0" w:rsidP="00AA67B0">
      <w:pPr>
        <w:pStyle w:val="2f2"/>
        <w:rPr>
          <w:rFonts w:hint="eastAsia"/>
        </w:rPr>
      </w:pPr>
      <w:r>
        <w:t xml:space="preserve">[B1-R]display  http  server  </w:t>
      </w:r>
    </w:p>
    <w:p w:rsidR="00AA67B0" w:rsidRPr="00F6195E" w:rsidRDefault="00AA67B0" w:rsidP="00AA67B0">
      <w:pPr>
        <w:pStyle w:val="2f2"/>
        <w:rPr>
          <w:rFonts w:hint="eastAsia"/>
        </w:rPr>
      </w:pPr>
      <w:r>
        <w:t xml:space="preserve">  HTTP server status   </w:t>
      </w:r>
      <w:r>
        <w:tab/>
      </w:r>
      <w:r>
        <w:tab/>
        <w:t>: Disabled       (default: disable)</w:t>
      </w:r>
    </w:p>
    <w:p w:rsidR="00AA67B0" w:rsidRPr="00F6195E" w:rsidRDefault="00AA67B0" w:rsidP="00AA67B0">
      <w:pPr>
        <w:pStyle w:val="2f2"/>
        <w:rPr>
          <w:rFonts w:hint="eastAsia"/>
        </w:rPr>
      </w:pPr>
      <w:r>
        <w:t xml:space="preserve">  HTTP server port     </w:t>
      </w:r>
      <w:r>
        <w:tab/>
      </w:r>
      <w:r>
        <w:tab/>
        <w:t>: 80             (default: 80)</w:t>
      </w:r>
    </w:p>
    <w:p w:rsidR="00AA67B0" w:rsidRPr="00F6195E" w:rsidRDefault="00AA67B0" w:rsidP="00AA67B0">
      <w:pPr>
        <w:pStyle w:val="2f2"/>
        <w:rPr>
          <w:rFonts w:hint="eastAsia"/>
        </w:rPr>
      </w:pPr>
      <w:r>
        <w:t xml:space="preserve">  HTTP timeout interval </w:t>
      </w:r>
      <w:r>
        <w:tab/>
      </w:r>
      <w:r>
        <w:tab/>
        <w:t>: 3              (default: 3 minutes)</w:t>
      </w:r>
    </w:p>
    <w:p w:rsidR="00AA67B0" w:rsidRPr="00F6195E" w:rsidRDefault="00AA67B0" w:rsidP="00AA67B0">
      <w:pPr>
        <w:pStyle w:val="2f2"/>
        <w:rPr>
          <w:rFonts w:hint="eastAsia"/>
        </w:rPr>
      </w:pPr>
      <w:r>
        <w:t xml:space="preserve">  Current online users  </w:t>
      </w:r>
      <w:r>
        <w:tab/>
      </w:r>
      <w:r>
        <w:tab/>
        <w:t xml:space="preserve">: 0                   </w:t>
      </w:r>
    </w:p>
    <w:p w:rsidR="00AA67B0" w:rsidRPr="00F6195E" w:rsidRDefault="00AA67B0" w:rsidP="00AA67B0">
      <w:pPr>
        <w:pStyle w:val="2f2"/>
        <w:rPr>
          <w:rFonts w:hint="eastAsia"/>
        </w:rPr>
      </w:pPr>
      <w:r>
        <w:lastRenderedPageBreak/>
        <w:t xml:space="preserve">  Maximum users allowed </w:t>
      </w:r>
      <w:r>
        <w:tab/>
        <w:t xml:space="preserve">: 5         </w:t>
      </w:r>
    </w:p>
    <w:p w:rsidR="00AA67B0" w:rsidRPr="00F6195E" w:rsidRDefault="00AA67B0" w:rsidP="00AA67B0">
      <w:pPr>
        <w:pStyle w:val="2f2"/>
        <w:rPr>
          <w:rFonts w:hint="eastAsia"/>
        </w:rPr>
      </w:pPr>
      <w:r>
        <w:t xml:space="preserve">  HTTPS server status   </w:t>
      </w:r>
      <w:r>
        <w:tab/>
        <w:t>: Disabled       (default: disable)</w:t>
      </w:r>
    </w:p>
    <w:p w:rsidR="00AA67B0" w:rsidRPr="00F6195E" w:rsidRDefault="00AA67B0" w:rsidP="00AA67B0">
      <w:pPr>
        <w:pStyle w:val="2f2"/>
        <w:rPr>
          <w:rFonts w:hint="eastAsia"/>
        </w:rPr>
      </w:pPr>
      <w:r>
        <w:t xml:space="preserve">  HTTPS server port     </w:t>
      </w:r>
      <w:r>
        <w:tab/>
        <w:t>: 443            (default: 443)</w:t>
      </w:r>
    </w:p>
    <w:p w:rsidR="00AA67B0" w:rsidRDefault="00AA67B0" w:rsidP="00AA67B0">
      <w:pPr>
        <w:pStyle w:val="2f2"/>
        <w:rPr>
          <w:rFonts w:hint="eastAsia"/>
        </w:rPr>
      </w:pPr>
      <w:r>
        <w:t xml:space="preserve">  HTTPS SSL Policy      </w:t>
      </w:r>
      <w:r>
        <w:tab/>
        <w:t xml:space="preserve">:     </w:t>
      </w:r>
    </w:p>
    <w:p w:rsidR="00AA67B0" w:rsidRDefault="00AA67B0" w:rsidP="00AA67B0">
      <w:r>
        <w:t>On the terminal, enter the URL https://10.0.12.2:8443 and perform web login management.</w:t>
      </w:r>
    </w:p>
    <w:p w:rsidR="00AA67B0" w:rsidRDefault="00AA67B0" w:rsidP="00AA67B0">
      <w:pPr>
        <w:pStyle w:val="afffe"/>
      </w:pPr>
      <w:r>
        <w:t>Log in to the FTP server of HQ-R from the terminal and check the configuration and status of the FTP server.</w:t>
      </w:r>
    </w:p>
    <w:p w:rsidR="00FB3EC5" w:rsidRDefault="00FB3EC5" w:rsidP="00FB3EC5">
      <w:pPr>
        <w:pStyle w:val="2f2"/>
        <w:rPr>
          <w:rFonts w:hint="eastAsia"/>
        </w:rPr>
      </w:pPr>
      <w:r>
        <w:t xml:space="preserve">[HQ-R]display ftp-server </w:t>
      </w:r>
    </w:p>
    <w:p w:rsidR="00FB3EC5" w:rsidRDefault="00FB3EC5" w:rsidP="00FB3EC5">
      <w:pPr>
        <w:pStyle w:val="2f2"/>
        <w:rPr>
          <w:rFonts w:hint="eastAsia"/>
        </w:rPr>
      </w:pPr>
      <w:r>
        <w:t xml:space="preserve">   FTP server is running          </w:t>
      </w:r>
    </w:p>
    <w:p w:rsidR="00FB3EC5" w:rsidRDefault="00FB3EC5" w:rsidP="00FB3EC5">
      <w:pPr>
        <w:pStyle w:val="2f2"/>
        <w:rPr>
          <w:rFonts w:hint="eastAsia"/>
        </w:rPr>
      </w:pPr>
      <w:r>
        <w:t xml:space="preserve">   Max user number                 </w:t>
      </w:r>
      <w:r>
        <w:tab/>
        <w:t>5</w:t>
      </w:r>
    </w:p>
    <w:p w:rsidR="00FB3EC5" w:rsidRDefault="00FB3EC5" w:rsidP="00FB3EC5">
      <w:pPr>
        <w:pStyle w:val="2f2"/>
        <w:rPr>
          <w:rFonts w:hint="eastAsia"/>
        </w:rPr>
      </w:pPr>
      <w:r>
        <w:t xml:space="preserve">   User count                      </w:t>
      </w:r>
      <w:r>
        <w:tab/>
        <w:t>1</w:t>
      </w:r>
    </w:p>
    <w:p w:rsidR="00FB3EC5" w:rsidRDefault="00FB3EC5" w:rsidP="00FB3EC5">
      <w:pPr>
        <w:pStyle w:val="2f2"/>
        <w:rPr>
          <w:rFonts w:hint="eastAsia"/>
        </w:rPr>
      </w:pPr>
      <w:r>
        <w:t xml:space="preserve">   Timeout value(in minute)         </w:t>
      </w:r>
      <w:r>
        <w:tab/>
        <w:t>30</w:t>
      </w:r>
    </w:p>
    <w:p w:rsidR="00FB3EC5" w:rsidRDefault="00FB3EC5" w:rsidP="00FB3EC5">
      <w:pPr>
        <w:pStyle w:val="2f2"/>
        <w:rPr>
          <w:rFonts w:hint="eastAsia"/>
        </w:rPr>
      </w:pPr>
      <w:r>
        <w:t xml:space="preserve">   Listening port                  </w:t>
      </w:r>
      <w:r>
        <w:tab/>
        <w:t>21</w:t>
      </w:r>
    </w:p>
    <w:p w:rsidR="00FB3EC5" w:rsidRDefault="00FB3EC5" w:rsidP="00FB3EC5">
      <w:pPr>
        <w:pStyle w:val="2f2"/>
        <w:rPr>
          <w:rFonts w:hint="eastAsia"/>
        </w:rPr>
      </w:pPr>
      <w:r>
        <w:t xml:space="preserve">   Acl number                     </w:t>
      </w:r>
      <w:r>
        <w:tab/>
        <w:t>0</w:t>
      </w:r>
    </w:p>
    <w:p w:rsidR="00FB3EC5" w:rsidRDefault="00FB3EC5" w:rsidP="00FB3EC5">
      <w:pPr>
        <w:pStyle w:val="2f2"/>
        <w:rPr>
          <w:rFonts w:hint="eastAsia"/>
        </w:rPr>
      </w:pPr>
      <w:r>
        <w:t xml:space="preserve">   FTP server's source address     </w:t>
      </w:r>
      <w:r>
        <w:tab/>
      </w:r>
      <w:r>
        <w:tab/>
        <w:t>0.0.0.0</w:t>
      </w:r>
    </w:p>
    <w:p w:rsidR="00FB3EC5" w:rsidRDefault="00FB3EC5" w:rsidP="00FB3EC5">
      <w:pPr>
        <w:pStyle w:val="2f2"/>
        <w:rPr>
          <w:rFonts w:hint="eastAsia"/>
        </w:rPr>
      </w:pPr>
      <w:r>
        <w:t>[HQ-R]display ftp-users</w:t>
      </w:r>
    </w:p>
    <w:p w:rsidR="00FB3EC5" w:rsidRDefault="00FB3EC5" w:rsidP="00FB3EC5">
      <w:pPr>
        <w:pStyle w:val="2f2"/>
        <w:rPr>
          <w:rFonts w:hint="eastAsia"/>
        </w:rPr>
      </w:pPr>
      <w:r>
        <w:t xml:space="preserve">  username  host                     port </w:t>
      </w:r>
      <w:r>
        <w:tab/>
        <w:t xml:space="preserve"> idle  topdir</w:t>
      </w:r>
    </w:p>
    <w:p w:rsidR="00B16ACC" w:rsidRDefault="00FB3EC5" w:rsidP="00707305">
      <w:pPr>
        <w:pStyle w:val="2f2"/>
      </w:pPr>
      <w:r>
        <w:t xml:space="preserve">  ftpuser   192.168.0.11               59143 </w:t>
      </w:r>
      <w:r>
        <w:tab/>
        <w:t xml:space="preserve"> 1     flash:</w:t>
      </w:r>
      <w:bookmarkStart w:id="2" w:name="_GoBack"/>
      <w:bookmarkEnd w:id="2"/>
    </w:p>
    <w:p w:rsidR="00D075B7" w:rsidRDefault="00D969F6" w:rsidP="00D969F6">
      <w:pPr>
        <w:pStyle w:val="2"/>
      </w:pPr>
      <w:r>
        <w:t>Appendix</w:t>
      </w:r>
    </w:p>
    <w:p w:rsidR="00EB007A" w:rsidRDefault="00EB007A" w:rsidP="007A16D2">
      <w:pPr>
        <w:pStyle w:val="2f4"/>
      </w:pPr>
      <w:r>
        <w:t>VLAN plan</w:t>
      </w:r>
    </w:p>
    <w:tbl>
      <w:tblPr>
        <w:tblStyle w:val="Table"/>
        <w:tblW w:w="0" w:type="auto"/>
        <w:tblLayout w:type="fixed"/>
        <w:tblLook w:val="04A0" w:firstRow="1" w:lastRow="0" w:firstColumn="1" w:lastColumn="0" w:noHBand="0" w:noVBand="1"/>
      </w:tblPr>
      <w:tblGrid>
        <w:gridCol w:w="1191"/>
        <w:gridCol w:w="1498"/>
        <w:gridCol w:w="1532"/>
        <w:gridCol w:w="972"/>
        <w:gridCol w:w="756"/>
        <w:gridCol w:w="1689"/>
      </w:tblGrid>
      <w:tr w:rsidR="00EB007A" w:rsidTr="007A16D2">
        <w:trPr>
          <w:cnfStyle w:val="100000000000" w:firstRow="1" w:lastRow="0" w:firstColumn="0" w:lastColumn="0" w:oddVBand="0" w:evenVBand="0" w:oddHBand="0" w:evenHBand="0" w:firstRowFirstColumn="0" w:firstRowLastColumn="0" w:lastRowFirstColumn="0" w:lastRowLastColumn="0"/>
        </w:trPr>
        <w:tc>
          <w:tcPr>
            <w:tcW w:w="1191" w:type="dxa"/>
          </w:tcPr>
          <w:p w:rsidR="00EB007A" w:rsidRDefault="00EB007A" w:rsidP="007A16D2">
            <w:pPr>
              <w:pStyle w:val="TableHeading"/>
            </w:pPr>
            <w:r>
              <w:t>Device</w:t>
            </w:r>
          </w:p>
        </w:tc>
        <w:tc>
          <w:tcPr>
            <w:tcW w:w="1498" w:type="dxa"/>
          </w:tcPr>
          <w:p w:rsidR="00EB007A" w:rsidRDefault="00EB007A" w:rsidP="007A16D2">
            <w:pPr>
              <w:pStyle w:val="TableHeading"/>
            </w:pPr>
            <w:r>
              <w:t>Interface</w:t>
            </w:r>
          </w:p>
        </w:tc>
        <w:tc>
          <w:tcPr>
            <w:tcW w:w="1532" w:type="dxa"/>
          </w:tcPr>
          <w:p w:rsidR="00EB007A" w:rsidRDefault="00EB007A" w:rsidP="007A16D2">
            <w:pPr>
              <w:pStyle w:val="TableHeading"/>
            </w:pPr>
            <w:r>
              <w:t>Description</w:t>
            </w:r>
          </w:p>
        </w:tc>
        <w:tc>
          <w:tcPr>
            <w:tcW w:w="972" w:type="dxa"/>
          </w:tcPr>
          <w:p w:rsidR="00EB007A" w:rsidRDefault="00EB007A" w:rsidP="007A16D2">
            <w:pPr>
              <w:pStyle w:val="TableHeading"/>
            </w:pPr>
            <w:r>
              <w:t>Link Type</w:t>
            </w:r>
          </w:p>
        </w:tc>
        <w:tc>
          <w:tcPr>
            <w:tcW w:w="756" w:type="dxa"/>
          </w:tcPr>
          <w:p w:rsidR="00EB007A" w:rsidRDefault="00EB007A" w:rsidP="007A16D2">
            <w:pPr>
              <w:pStyle w:val="TableHeading"/>
            </w:pPr>
            <w:r>
              <w:t>PVID</w:t>
            </w:r>
          </w:p>
        </w:tc>
        <w:tc>
          <w:tcPr>
            <w:tcW w:w="1689" w:type="dxa"/>
          </w:tcPr>
          <w:p w:rsidR="00EB007A" w:rsidRDefault="00EB007A" w:rsidP="007A16D2">
            <w:pPr>
              <w:pStyle w:val="TableHeading"/>
            </w:pPr>
            <w:r>
              <w:t>VLAN List</w:t>
            </w:r>
          </w:p>
        </w:tc>
      </w:tr>
      <w:tr w:rsidR="00EB007A" w:rsidTr="007A16D2">
        <w:tc>
          <w:tcPr>
            <w:tcW w:w="1191" w:type="dxa"/>
            <w:vMerge w:val="restart"/>
          </w:tcPr>
          <w:p w:rsidR="00EB007A" w:rsidRDefault="00EB007A" w:rsidP="007A16D2">
            <w:pPr>
              <w:pStyle w:val="TableText"/>
            </w:pPr>
            <w:r>
              <w:t>HQ-S-1</w:t>
            </w:r>
          </w:p>
        </w:tc>
        <w:tc>
          <w:tcPr>
            <w:tcW w:w="1498" w:type="dxa"/>
          </w:tcPr>
          <w:p w:rsidR="00EB007A" w:rsidRDefault="00EB007A" w:rsidP="007A16D2">
            <w:pPr>
              <w:pStyle w:val="TableText"/>
            </w:pPr>
            <w:r>
              <w:t>GE0/0/1</w:t>
            </w:r>
          </w:p>
        </w:tc>
        <w:tc>
          <w:tcPr>
            <w:tcW w:w="1532" w:type="dxa"/>
          </w:tcPr>
          <w:p w:rsidR="00EB007A" w:rsidRDefault="00EB007A" w:rsidP="007A16D2">
            <w:pPr>
              <w:pStyle w:val="TableText"/>
            </w:pPr>
            <w:r>
              <w:t>To_manager</w:t>
            </w:r>
          </w:p>
        </w:tc>
        <w:tc>
          <w:tcPr>
            <w:tcW w:w="972" w:type="dxa"/>
          </w:tcPr>
          <w:p w:rsidR="00EB007A" w:rsidRDefault="00EB007A" w:rsidP="007A16D2">
            <w:pPr>
              <w:pStyle w:val="TableText"/>
            </w:pPr>
            <w:r>
              <w:t>Hybrid</w:t>
            </w:r>
          </w:p>
        </w:tc>
        <w:tc>
          <w:tcPr>
            <w:tcW w:w="756" w:type="dxa"/>
          </w:tcPr>
          <w:p w:rsidR="00EB007A" w:rsidRDefault="00EB007A" w:rsidP="007A16D2">
            <w:pPr>
              <w:pStyle w:val="TableText"/>
            </w:pPr>
            <w:r>
              <w:t>4</w:t>
            </w:r>
          </w:p>
        </w:tc>
        <w:tc>
          <w:tcPr>
            <w:tcW w:w="1689" w:type="dxa"/>
          </w:tcPr>
          <w:p w:rsidR="00EB007A" w:rsidRDefault="00EB007A" w:rsidP="00391238">
            <w:pPr>
              <w:pStyle w:val="ItemListinTable"/>
              <w:numPr>
                <w:ilvl w:val="0"/>
                <w:numId w:val="0"/>
              </w:numPr>
              <w:ind w:left="170" w:hanging="170"/>
              <w:rPr>
                <w:snapToGrid w:val="0"/>
              </w:rPr>
            </w:pPr>
            <w:r>
              <w:rPr>
                <w:snapToGrid w:val="0"/>
              </w:rPr>
              <w:t>4</w:t>
            </w:r>
            <w:r>
              <w:t xml:space="preserve"> </w:t>
            </w:r>
            <w:r>
              <w:rPr>
                <w:snapToGrid w:val="0"/>
              </w:rPr>
              <w:t>(</w:t>
            </w:r>
            <w:r>
              <w:t>untagged</w:t>
            </w:r>
            <w:r>
              <w:rPr>
                <w:snapToGrid w:val="0"/>
              </w:rPr>
              <w:t>)</w:t>
            </w:r>
          </w:p>
          <w:p w:rsidR="00EB007A" w:rsidRPr="00007644" w:rsidRDefault="00EB007A" w:rsidP="00391238">
            <w:pPr>
              <w:pStyle w:val="ItemListinTable"/>
              <w:numPr>
                <w:ilvl w:val="0"/>
                <w:numId w:val="0"/>
              </w:numPr>
              <w:ind w:left="170" w:hanging="170"/>
              <w:rPr>
                <w:snapToGrid w:val="0"/>
              </w:rPr>
            </w:pPr>
            <w:r>
              <w:rPr>
                <w:snapToGrid w:val="0"/>
              </w:rPr>
              <w:t>5</w:t>
            </w:r>
            <w:r>
              <w:t xml:space="preserve"> </w:t>
            </w:r>
            <w:r>
              <w:rPr>
                <w:snapToGrid w:val="0"/>
              </w:rPr>
              <w:t>(</w:t>
            </w:r>
            <w:r>
              <w:t>untagged</w:t>
            </w:r>
            <w:r>
              <w:rPr>
                <w:snapToGrid w:val="0"/>
              </w:rPr>
              <w:t>)</w:t>
            </w:r>
          </w:p>
        </w:tc>
      </w:tr>
      <w:tr w:rsidR="00EB007A" w:rsidTr="007A16D2">
        <w:tc>
          <w:tcPr>
            <w:tcW w:w="1191" w:type="dxa"/>
            <w:vMerge/>
          </w:tcPr>
          <w:p w:rsidR="00EB007A" w:rsidRDefault="00EB007A" w:rsidP="007A16D2">
            <w:pPr>
              <w:pStyle w:val="TableText"/>
            </w:pPr>
          </w:p>
        </w:tc>
        <w:tc>
          <w:tcPr>
            <w:tcW w:w="1498" w:type="dxa"/>
          </w:tcPr>
          <w:p w:rsidR="00EB007A" w:rsidRDefault="00EB007A" w:rsidP="007A16D2">
            <w:pPr>
              <w:pStyle w:val="TableText"/>
            </w:pPr>
            <w:r>
              <w:t>GE0/0/2</w:t>
            </w:r>
          </w:p>
        </w:tc>
        <w:tc>
          <w:tcPr>
            <w:tcW w:w="1532" w:type="dxa"/>
          </w:tcPr>
          <w:p w:rsidR="00EB007A" w:rsidRDefault="00EB007A" w:rsidP="007A16D2">
            <w:pPr>
              <w:pStyle w:val="TableText"/>
            </w:pPr>
            <w:r>
              <w:t>To_staff</w:t>
            </w:r>
          </w:p>
        </w:tc>
        <w:tc>
          <w:tcPr>
            <w:tcW w:w="972" w:type="dxa"/>
          </w:tcPr>
          <w:p w:rsidR="00EB007A" w:rsidRDefault="00EB007A" w:rsidP="007A16D2">
            <w:pPr>
              <w:pStyle w:val="TableText"/>
            </w:pPr>
            <w:r>
              <w:t>Access</w:t>
            </w:r>
          </w:p>
        </w:tc>
        <w:tc>
          <w:tcPr>
            <w:tcW w:w="756" w:type="dxa"/>
          </w:tcPr>
          <w:p w:rsidR="00EB007A" w:rsidRDefault="00EB007A" w:rsidP="007A16D2">
            <w:pPr>
              <w:pStyle w:val="TableText"/>
            </w:pPr>
            <w:r>
              <w:t>4</w:t>
            </w:r>
          </w:p>
        </w:tc>
        <w:tc>
          <w:tcPr>
            <w:tcW w:w="1689" w:type="dxa"/>
          </w:tcPr>
          <w:p w:rsidR="00EB007A" w:rsidRDefault="00EB007A" w:rsidP="007A16D2">
            <w:pPr>
              <w:pStyle w:val="TableText"/>
            </w:pPr>
            <w:r>
              <w:t>4 (untagged)</w:t>
            </w:r>
          </w:p>
        </w:tc>
      </w:tr>
      <w:tr w:rsidR="00EB007A" w:rsidTr="007A16D2">
        <w:tc>
          <w:tcPr>
            <w:tcW w:w="1191" w:type="dxa"/>
            <w:vMerge/>
          </w:tcPr>
          <w:p w:rsidR="00EB007A" w:rsidRDefault="00EB007A" w:rsidP="007A16D2">
            <w:pPr>
              <w:pStyle w:val="TableText"/>
            </w:pPr>
          </w:p>
        </w:tc>
        <w:tc>
          <w:tcPr>
            <w:tcW w:w="1498" w:type="dxa"/>
          </w:tcPr>
          <w:p w:rsidR="00EB007A" w:rsidRDefault="00EB007A" w:rsidP="007A16D2">
            <w:pPr>
              <w:pStyle w:val="TableText"/>
            </w:pPr>
            <w:r>
              <w:t>GE0/0/24</w:t>
            </w:r>
          </w:p>
        </w:tc>
        <w:tc>
          <w:tcPr>
            <w:tcW w:w="1532" w:type="dxa"/>
          </w:tcPr>
          <w:p w:rsidR="00EB007A" w:rsidRDefault="00EB007A" w:rsidP="007A16D2">
            <w:pPr>
              <w:pStyle w:val="TableText"/>
            </w:pPr>
            <w:r>
              <w:t>To_HQ-R</w:t>
            </w:r>
          </w:p>
        </w:tc>
        <w:tc>
          <w:tcPr>
            <w:tcW w:w="972" w:type="dxa"/>
          </w:tcPr>
          <w:p w:rsidR="00EB007A" w:rsidRDefault="00EB007A" w:rsidP="007A16D2">
            <w:pPr>
              <w:pStyle w:val="TableText"/>
            </w:pPr>
            <w:r>
              <w:t>Access</w:t>
            </w:r>
          </w:p>
        </w:tc>
        <w:tc>
          <w:tcPr>
            <w:tcW w:w="756" w:type="dxa"/>
          </w:tcPr>
          <w:p w:rsidR="00EB007A" w:rsidRDefault="00EB007A" w:rsidP="007A16D2">
            <w:pPr>
              <w:pStyle w:val="TableText"/>
            </w:pPr>
            <w:r>
              <w:t>1</w:t>
            </w:r>
          </w:p>
        </w:tc>
        <w:tc>
          <w:tcPr>
            <w:tcW w:w="1689" w:type="dxa"/>
          </w:tcPr>
          <w:p w:rsidR="00EB007A" w:rsidRDefault="00EB007A" w:rsidP="007A16D2">
            <w:pPr>
              <w:pStyle w:val="TableText"/>
            </w:pPr>
            <w:r>
              <w:t>1 to 4094 (untagged)</w:t>
            </w:r>
          </w:p>
        </w:tc>
      </w:tr>
      <w:tr w:rsidR="00EB007A" w:rsidTr="007A16D2">
        <w:tc>
          <w:tcPr>
            <w:tcW w:w="1191" w:type="dxa"/>
            <w:vMerge/>
          </w:tcPr>
          <w:p w:rsidR="00EB007A" w:rsidRDefault="00EB007A" w:rsidP="007A16D2">
            <w:pPr>
              <w:pStyle w:val="TableText"/>
            </w:pPr>
          </w:p>
        </w:tc>
        <w:tc>
          <w:tcPr>
            <w:tcW w:w="1498" w:type="dxa"/>
          </w:tcPr>
          <w:p w:rsidR="00EB007A" w:rsidRDefault="00EB007A" w:rsidP="007A16D2">
            <w:pPr>
              <w:pStyle w:val="TableText"/>
            </w:pPr>
            <w:r>
              <w:t>Eth-Trunk 1</w:t>
            </w:r>
          </w:p>
          <w:p w:rsidR="00EB007A" w:rsidRDefault="00EB007A" w:rsidP="007A16D2">
            <w:pPr>
              <w:pStyle w:val="TableText"/>
            </w:pPr>
            <w:r>
              <w:t>(GE0/0/9, GE0/0/10)</w:t>
            </w:r>
          </w:p>
        </w:tc>
        <w:tc>
          <w:tcPr>
            <w:tcW w:w="1532" w:type="dxa"/>
          </w:tcPr>
          <w:p w:rsidR="00EB007A" w:rsidRDefault="00EB007A" w:rsidP="007A16D2">
            <w:pPr>
              <w:pStyle w:val="TableText"/>
            </w:pPr>
            <w:r>
              <w:t>To_HQ-AS-2</w:t>
            </w:r>
          </w:p>
        </w:tc>
        <w:tc>
          <w:tcPr>
            <w:tcW w:w="972" w:type="dxa"/>
          </w:tcPr>
          <w:p w:rsidR="00EB007A" w:rsidRDefault="00EB007A" w:rsidP="007A16D2">
            <w:pPr>
              <w:pStyle w:val="TableText"/>
            </w:pPr>
            <w:r>
              <w:t>Trunk</w:t>
            </w:r>
          </w:p>
        </w:tc>
        <w:tc>
          <w:tcPr>
            <w:tcW w:w="756" w:type="dxa"/>
          </w:tcPr>
          <w:p w:rsidR="00EB007A" w:rsidRDefault="00EB007A" w:rsidP="007A16D2">
            <w:pPr>
              <w:pStyle w:val="TableText"/>
            </w:pPr>
            <w:r>
              <w:t>1</w:t>
            </w:r>
          </w:p>
        </w:tc>
        <w:tc>
          <w:tcPr>
            <w:tcW w:w="1689" w:type="dxa"/>
          </w:tcPr>
          <w:p w:rsidR="00EB007A" w:rsidRDefault="00EB007A" w:rsidP="000D693D">
            <w:pPr>
              <w:pStyle w:val="ItemListinTable"/>
              <w:numPr>
                <w:ilvl w:val="0"/>
                <w:numId w:val="0"/>
              </w:numPr>
            </w:pPr>
            <w:r>
              <w:t>1 (untagged)</w:t>
            </w:r>
          </w:p>
          <w:p w:rsidR="00EB007A" w:rsidRDefault="00EB007A" w:rsidP="000D693D">
            <w:pPr>
              <w:pStyle w:val="ItemListinTable"/>
              <w:numPr>
                <w:ilvl w:val="0"/>
                <w:numId w:val="0"/>
              </w:numPr>
            </w:pPr>
            <w:r>
              <w:t>2 to 4094 (tagged)</w:t>
            </w:r>
          </w:p>
        </w:tc>
      </w:tr>
      <w:tr w:rsidR="00EB007A" w:rsidTr="007A16D2">
        <w:trPr>
          <w:trHeight w:val="813"/>
        </w:trPr>
        <w:tc>
          <w:tcPr>
            <w:tcW w:w="1191" w:type="dxa"/>
            <w:vMerge w:val="restart"/>
          </w:tcPr>
          <w:p w:rsidR="00EB007A" w:rsidRDefault="00EB007A" w:rsidP="007A16D2">
            <w:pPr>
              <w:pStyle w:val="TableText"/>
            </w:pPr>
            <w:r>
              <w:t>HQ-S-2</w:t>
            </w:r>
          </w:p>
        </w:tc>
        <w:tc>
          <w:tcPr>
            <w:tcW w:w="1498" w:type="dxa"/>
          </w:tcPr>
          <w:p w:rsidR="00EB007A" w:rsidRDefault="00EB007A" w:rsidP="007A16D2">
            <w:pPr>
              <w:pStyle w:val="TableText"/>
            </w:pPr>
            <w:r>
              <w:t>GE0/0/1</w:t>
            </w:r>
          </w:p>
        </w:tc>
        <w:tc>
          <w:tcPr>
            <w:tcW w:w="1532" w:type="dxa"/>
          </w:tcPr>
          <w:p w:rsidR="00EB007A" w:rsidRDefault="00EB007A" w:rsidP="007A16D2">
            <w:pPr>
              <w:pStyle w:val="TableText"/>
            </w:pPr>
            <w:r>
              <w:t>To_manager</w:t>
            </w:r>
          </w:p>
        </w:tc>
        <w:tc>
          <w:tcPr>
            <w:tcW w:w="972" w:type="dxa"/>
          </w:tcPr>
          <w:p w:rsidR="00EB007A" w:rsidRDefault="00EB007A" w:rsidP="007A16D2">
            <w:pPr>
              <w:pStyle w:val="TableText"/>
            </w:pPr>
            <w:r>
              <w:t>Hybrid</w:t>
            </w:r>
          </w:p>
        </w:tc>
        <w:tc>
          <w:tcPr>
            <w:tcW w:w="756" w:type="dxa"/>
          </w:tcPr>
          <w:p w:rsidR="00EB007A" w:rsidRDefault="00EB007A" w:rsidP="007A16D2">
            <w:pPr>
              <w:pStyle w:val="TableText"/>
            </w:pPr>
            <w:r>
              <w:t>5</w:t>
            </w:r>
          </w:p>
        </w:tc>
        <w:tc>
          <w:tcPr>
            <w:tcW w:w="1689" w:type="dxa"/>
          </w:tcPr>
          <w:p w:rsidR="00EB007A" w:rsidRDefault="00EB007A" w:rsidP="000D693D">
            <w:pPr>
              <w:pStyle w:val="ItemListinTable"/>
              <w:numPr>
                <w:ilvl w:val="0"/>
                <w:numId w:val="0"/>
              </w:numPr>
              <w:rPr>
                <w:snapToGrid w:val="0"/>
              </w:rPr>
            </w:pPr>
            <w:r>
              <w:rPr>
                <w:snapToGrid w:val="0"/>
              </w:rPr>
              <w:t>4</w:t>
            </w:r>
            <w:r>
              <w:t xml:space="preserve"> </w:t>
            </w:r>
            <w:r>
              <w:rPr>
                <w:snapToGrid w:val="0"/>
              </w:rPr>
              <w:t>(</w:t>
            </w:r>
            <w:r>
              <w:t>untagged</w:t>
            </w:r>
            <w:r>
              <w:rPr>
                <w:snapToGrid w:val="0"/>
              </w:rPr>
              <w:t>)</w:t>
            </w:r>
          </w:p>
          <w:p w:rsidR="00EB007A" w:rsidRDefault="00EB007A" w:rsidP="000D693D">
            <w:pPr>
              <w:pStyle w:val="ItemListinTable"/>
              <w:numPr>
                <w:ilvl w:val="0"/>
                <w:numId w:val="0"/>
              </w:numPr>
              <w:ind w:left="170" w:hanging="170"/>
            </w:pPr>
            <w:r>
              <w:rPr>
                <w:snapToGrid w:val="0"/>
              </w:rPr>
              <w:t>5</w:t>
            </w:r>
            <w:r>
              <w:t xml:space="preserve"> </w:t>
            </w:r>
            <w:r>
              <w:rPr>
                <w:snapToGrid w:val="0"/>
              </w:rPr>
              <w:t>(</w:t>
            </w:r>
            <w:r>
              <w:t>untagged</w:t>
            </w:r>
            <w:r>
              <w:rPr>
                <w:snapToGrid w:val="0"/>
              </w:rPr>
              <w:t>)</w:t>
            </w:r>
          </w:p>
        </w:tc>
      </w:tr>
      <w:tr w:rsidR="00EB007A" w:rsidTr="007A16D2">
        <w:tc>
          <w:tcPr>
            <w:tcW w:w="1191" w:type="dxa"/>
            <w:vMerge/>
          </w:tcPr>
          <w:p w:rsidR="00EB007A" w:rsidRDefault="00EB007A" w:rsidP="007A16D2">
            <w:pPr>
              <w:pStyle w:val="TableText"/>
            </w:pPr>
          </w:p>
        </w:tc>
        <w:tc>
          <w:tcPr>
            <w:tcW w:w="1498" w:type="dxa"/>
          </w:tcPr>
          <w:p w:rsidR="00EB007A" w:rsidRDefault="00EB007A" w:rsidP="007A16D2">
            <w:pPr>
              <w:pStyle w:val="TableText"/>
            </w:pPr>
            <w:r>
              <w:t>GE0/0/2</w:t>
            </w:r>
          </w:p>
        </w:tc>
        <w:tc>
          <w:tcPr>
            <w:tcW w:w="1532" w:type="dxa"/>
          </w:tcPr>
          <w:p w:rsidR="00EB007A" w:rsidRDefault="00EB007A" w:rsidP="007A16D2">
            <w:pPr>
              <w:pStyle w:val="TableText"/>
            </w:pPr>
            <w:r>
              <w:t>To_staff</w:t>
            </w:r>
          </w:p>
        </w:tc>
        <w:tc>
          <w:tcPr>
            <w:tcW w:w="972" w:type="dxa"/>
          </w:tcPr>
          <w:p w:rsidR="00EB007A" w:rsidRDefault="00EB007A" w:rsidP="007A16D2">
            <w:pPr>
              <w:pStyle w:val="TableText"/>
            </w:pPr>
            <w:r>
              <w:t>Access</w:t>
            </w:r>
          </w:p>
        </w:tc>
        <w:tc>
          <w:tcPr>
            <w:tcW w:w="756" w:type="dxa"/>
          </w:tcPr>
          <w:p w:rsidR="00EB007A" w:rsidRDefault="00EB007A" w:rsidP="007A16D2">
            <w:pPr>
              <w:pStyle w:val="TableText"/>
            </w:pPr>
            <w:r>
              <w:t>5</w:t>
            </w:r>
          </w:p>
        </w:tc>
        <w:tc>
          <w:tcPr>
            <w:tcW w:w="1689" w:type="dxa"/>
          </w:tcPr>
          <w:p w:rsidR="00EB007A" w:rsidRDefault="00EB007A" w:rsidP="007A16D2">
            <w:pPr>
              <w:pStyle w:val="TableText"/>
            </w:pPr>
            <w:r>
              <w:t>5 (untagged)</w:t>
            </w:r>
          </w:p>
        </w:tc>
      </w:tr>
      <w:tr w:rsidR="00EB007A" w:rsidTr="007A16D2">
        <w:tc>
          <w:tcPr>
            <w:tcW w:w="1191" w:type="dxa"/>
            <w:vMerge/>
          </w:tcPr>
          <w:p w:rsidR="00EB007A" w:rsidRDefault="00EB007A" w:rsidP="007A16D2">
            <w:pPr>
              <w:pStyle w:val="TableText"/>
            </w:pPr>
          </w:p>
        </w:tc>
        <w:tc>
          <w:tcPr>
            <w:tcW w:w="1498" w:type="dxa"/>
          </w:tcPr>
          <w:p w:rsidR="00EB007A" w:rsidRDefault="00EB007A" w:rsidP="007A16D2">
            <w:pPr>
              <w:pStyle w:val="TableText"/>
            </w:pPr>
            <w:r>
              <w:t>Eth-Trunk 1</w:t>
            </w:r>
          </w:p>
          <w:p w:rsidR="00EB007A" w:rsidRDefault="00EB007A" w:rsidP="007A16D2">
            <w:pPr>
              <w:pStyle w:val="TableText"/>
            </w:pPr>
            <w:r>
              <w:t>(GE0/0/9, GE0/0/10)</w:t>
            </w:r>
          </w:p>
        </w:tc>
        <w:tc>
          <w:tcPr>
            <w:tcW w:w="1532" w:type="dxa"/>
          </w:tcPr>
          <w:p w:rsidR="00EB007A" w:rsidRDefault="00EB007A" w:rsidP="007A16D2">
            <w:pPr>
              <w:pStyle w:val="TableText"/>
            </w:pPr>
            <w:r>
              <w:t>To_HQ-AS-1</w:t>
            </w:r>
          </w:p>
        </w:tc>
        <w:tc>
          <w:tcPr>
            <w:tcW w:w="972" w:type="dxa"/>
          </w:tcPr>
          <w:p w:rsidR="00EB007A" w:rsidRDefault="00EB007A" w:rsidP="007A16D2">
            <w:pPr>
              <w:pStyle w:val="TableText"/>
            </w:pPr>
            <w:r>
              <w:t>Trunk</w:t>
            </w:r>
          </w:p>
        </w:tc>
        <w:tc>
          <w:tcPr>
            <w:tcW w:w="756" w:type="dxa"/>
          </w:tcPr>
          <w:p w:rsidR="00EB007A" w:rsidRDefault="00EB007A" w:rsidP="007A16D2">
            <w:pPr>
              <w:pStyle w:val="TableText"/>
            </w:pPr>
            <w:r>
              <w:t>1</w:t>
            </w:r>
          </w:p>
        </w:tc>
        <w:tc>
          <w:tcPr>
            <w:tcW w:w="1689" w:type="dxa"/>
          </w:tcPr>
          <w:p w:rsidR="00EB007A" w:rsidRDefault="00EB007A" w:rsidP="000D693D">
            <w:pPr>
              <w:pStyle w:val="ItemListinTable"/>
              <w:numPr>
                <w:ilvl w:val="0"/>
                <w:numId w:val="0"/>
              </w:numPr>
              <w:ind w:left="170" w:hanging="170"/>
            </w:pPr>
            <w:r>
              <w:t>1 (untagged)</w:t>
            </w:r>
          </w:p>
          <w:p w:rsidR="00EB007A" w:rsidRDefault="00EB007A" w:rsidP="000D693D">
            <w:pPr>
              <w:pStyle w:val="ItemListinTable"/>
              <w:numPr>
                <w:ilvl w:val="0"/>
                <w:numId w:val="0"/>
              </w:numPr>
            </w:pPr>
            <w:r>
              <w:t>2 to 4094 (tagged)</w:t>
            </w:r>
          </w:p>
        </w:tc>
      </w:tr>
    </w:tbl>
    <w:p w:rsidR="00EB007A" w:rsidRDefault="00EB007A" w:rsidP="00EB007A">
      <w:pPr>
        <w:pStyle w:val="1f"/>
        <w:ind w:left="2100"/>
        <w:rPr>
          <w:rFonts w:hint="eastAsia"/>
        </w:rPr>
      </w:pPr>
    </w:p>
    <w:p w:rsidR="00EB007A" w:rsidRDefault="00EB007A" w:rsidP="007A16D2">
      <w:pPr>
        <w:pStyle w:val="2f4"/>
      </w:pPr>
      <w:bookmarkStart w:id="3" w:name="_Ref56530553"/>
      <w:r>
        <w:t>IP address plan</w:t>
      </w:r>
      <w:bookmarkEnd w:id="3"/>
    </w:p>
    <w:tbl>
      <w:tblPr>
        <w:tblStyle w:val="Table"/>
        <w:tblW w:w="0" w:type="auto"/>
        <w:tblLook w:val="04A0" w:firstRow="1" w:lastRow="0" w:firstColumn="1" w:lastColumn="0" w:noHBand="0" w:noVBand="1"/>
      </w:tblPr>
      <w:tblGrid>
        <w:gridCol w:w="1847"/>
        <w:gridCol w:w="2031"/>
        <w:gridCol w:w="1966"/>
        <w:gridCol w:w="1910"/>
      </w:tblGrid>
      <w:tr w:rsidR="00EB007A" w:rsidTr="007A16D2">
        <w:trPr>
          <w:cnfStyle w:val="100000000000" w:firstRow="1" w:lastRow="0" w:firstColumn="0" w:lastColumn="0" w:oddVBand="0" w:evenVBand="0" w:oddHBand="0" w:evenHBand="0" w:firstRowFirstColumn="0" w:firstRowLastColumn="0" w:lastRowFirstColumn="0" w:lastRowLastColumn="0"/>
        </w:trPr>
        <w:tc>
          <w:tcPr>
            <w:tcW w:w="1847" w:type="dxa"/>
          </w:tcPr>
          <w:p w:rsidR="00EB007A" w:rsidRDefault="00EB007A" w:rsidP="007A16D2">
            <w:pPr>
              <w:pStyle w:val="TableHeading"/>
            </w:pPr>
            <w:r>
              <w:t>Device</w:t>
            </w:r>
          </w:p>
        </w:tc>
        <w:tc>
          <w:tcPr>
            <w:tcW w:w="2031" w:type="dxa"/>
          </w:tcPr>
          <w:p w:rsidR="00EB007A" w:rsidRDefault="00EB007A" w:rsidP="007A16D2">
            <w:pPr>
              <w:pStyle w:val="TableHeading"/>
            </w:pPr>
            <w:r>
              <w:t>Interface</w:t>
            </w:r>
          </w:p>
        </w:tc>
        <w:tc>
          <w:tcPr>
            <w:tcW w:w="1966" w:type="dxa"/>
          </w:tcPr>
          <w:p w:rsidR="00EB007A" w:rsidRDefault="00EB007A" w:rsidP="007A16D2">
            <w:pPr>
              <w:pStyle w:val="TableHeading"/>
            </w:pPr>
            <w:r>
              <w:t>Description</w:t>
            </w:r>
          </w:p>
        </w:tc>
        <w:tc>
          <w:tcPr>
            <w:tcW w:w="1910" w:type="dxa"/>
          </w:tcPr>
          <w:p w:rsidR="00EB007A" w:rsidRDefault="00EB007A" w:rsidP="007A16D2">
            <w:pPr>
              <w:pStyle w:val="TableHeading"/>
            </w:pPr>
            <w:r>
              <w:t>IP Address</w:t>
            </w:r>
          </w:p>
        </w:tc>
      </w:tr>
      <w:tr w:rsidR="00EB007A" w:rsidTr="007A16D2">
        <w:tc>
          <w:tcPr>
            <w:tcW w:w="1847" w:type="dxa"/>
            <w:vMerge w:val="restart"/>
          </w:tcPr>
          <w:p w:rsidR="00EB007A" w:rsidRDefault="00EB007A" w:rsidP="007A16D2">
            <w:pPr>
              <w:pStyle w:val="TableText"/>
            </w:pPr>
            <w:r>
              <w:t>B1-R</w:t>
            </w:r>
          </w:p>
        </w:tc>
        <w:tc>
          <w:tcPr>
            <w:tcW w:w="2031" w:type="dxa"/>
          </w:tcPr>
          <w:p w:rsidR="00EB007A" w:rsidRDefault="00EB007A" w:rsidP="007A16D2">
            <w:pPr>
              <w:pStyle w:val="TableText"/>
            </w:pPr>
            <w:r>
              <w:t>Loopback0</w:t>
            </w:r>
          </w:p>
        </w:tc>
        <w:tc>
          <w:tcPr>
            <w:tcW w:w="1966" w:type="dxa"/>
          </w:tcPr>
          <w:p w:rsidR="00EB007A" w:rsidRDefault="00EB007A" w:rsidP="007A16D2">
            <w:pPr>
              <w:pStyle w:val="TableText"/>
            </w:pPr>
            <w:r>
              <w:t>N/A</w:t>
            </w:r>
          </w:p>
        </w:tc>
        <w:tc>
          <w:tcPr>
            <w:tcW w:w="1910" w:type="dxa"/>
          </w:tcPr>
          <w:p w:rsidR="00EB007A" w:rsidRDefault="00EB007A" w:rsidP="007A16D2">
            <w:pPr>
              <w:pStyle w:val="TableText"/>
            </w:pPr>
            <w:r>
              <w:t>10.0.1.1/24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GE0/0/1</w:t>
            </w:r>
          </w:p>
        </w:tc>
        <w:tc>
          <w:tcPr>
            <w:tcW w:w="1966" w:type="dxa"/>
          </w:tcPr>
          <w:p w:rsidR="00EB007A" w:rsidRDefault="00EB007A" w:rsidP="007A16D2">
            <w:pPr>
              <w:pStyle w:val="TableText"/>
            </w:pPr>
            <w:r>
              <w:t>To-HQ-R</w:t>
            </w:r>
          </w:p>
        </w:tc>
        <w:tc>
          <w:tcPr>
            <w:tcW w:w="1910" w:type="dxa"/>
          </w:tcPr>
          <w:p w:rsidR="00EB007A" w:rsidRDefault="00EB007A" w:rsidP="007A16D2">
            <w:pPr>
              <w:pStyle w:val="TableText"/>
            </w:pPr>
            <w:r>
              <w:t>10.0.12.2/24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GE0/0/2</w:t>
            </w:r>
          </w:p>
        </w:tc>
        <w:tc>
          <w:tcPr>
            <w:tcW w:w="1966" w:type="dxa"/>
          </w:tcPr>
          <w:p w:rsidR="00EB007A" w:rsidRDefault="00EB007A" w:rsidP="007A16D2">
            <w:pPr>
              <w:pStyle w:val="TableText"/>
            </w:pPr>
            <w:r>
              <w:t>To-B2-R</w:t>
            </w:r>
          </w:p>
        </w:tc>
        <w:tc>
          <w:tcPr>
            <w:tcW w:w="1910" w:type="dxa"/>
          </w:tcPr>
          <w:p w:rsidR="00EB007A" w:rsidRDefault="00EB007A" w:rsidP="007A16D2">
            <w:pPr>
              <w:pStyle w:val="TableText"/>
            </w:pPr>
            <w:r>
              <w:t>10.0.23.2/24</w:t>
            </w:r>
          </w:p>
        </w:tc>
      </w:tr>
      <w:tr w:rsidR="00EB007A" w:rsidTr="007A16D2">
        <w:tc>
          <w:tcPr>
            <w:tcW w:w="1847" w:type="dxa"/>
            <w:vMerge w:val="restart"/>
          </w:tcPr>
          <w:p w:rsidR="00EB007A" w:rsidRDefault="00EB007A" w:rsidP="007A16D2">
            <w:pPr>
              <w:pStyle w:val="TableText"/>
            </w:pPr>
            <w:r>
              <w:t>B2-R</w:t>
            </w:r>
          </w:p>
        </w:tc>
        <w:tc>
          <w:tcPr>
            <w:tcW w:w="2031" w:type="dxa"/>
          </w:tcPr>
          <w:p w:rsidR="00EB007A" w:rsidRDefault="00EB007A" w:rsidP="007A16D2">
            <w:pPr>
              <w:pStyle w:val="TableText"/>
            </w:pPr>
            <w:r>
              <w:t>Loopback0</w:t>
            </w:r>
          </w:p>
        </w:tc>
        <w:tc>
          <w:tcPr>
            <w:tcW w:w="1966" w:type="dxa"/>
          </w:tcPr>
          <w:p w:rsidR="00EB007A" w:rsidRDefault="00EB007A" w:rsidP="007A16D2">
            <w:pPr>
              <w:pStyle w:val="TableText"/>
            </w:pPr>
            <w:r>
              <w:t>N/A</w:t>
            </w:r>
          </w:p>
        </w:tc>
        <w:tc>
          <w:tcPr>
            <w:tcW w:w="1910" w:type="dxa"/>
          </w:tcPr>
          <w:p w:rsidR="00EB007A" w:rsidRDefault="00EB007A" w:rsidP="007A16D2">
            <w:pPr>
              <w:pStyle w:val="TableText"/>
            </w:pPr>
            <w:r>
              <w:t>10.0.2.2/24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GE0/0/0</w:t>
            </w:r>
          </w:p>
        </w:tc>
        <w:tc>
          <w:tcPr>
            <w:tcW w:w="1966" w:type="dxa"/>
          </w:tcPr>
          <w:p w:rsidR="00EB007A" w:rsidRDefault="00EB007A" w:rsidP="007A16D2">
            <w:pPr>
              <w:pStyle w:val="TableText"/>
            </w:pPr>
            <w:r>
              <w:t>To-HQ-R</w:t>
            </w:r>
          </w:p>
        </w:tc>
        <w:tc>
          <w:tcPr>
            <w:tcW w:w="1910" w:type="dxa"/>
          </w:tcPr>
          <w:p w:rsidR="00EB007A" w:rsidRDefault="00EB007A" w:rsidP="007A16D2">
            <w:pPr>
              <w:pStyle w:val="TableText"/>
            </w:pPr>
            <w:r>
              <w:t>10.0.13.3/24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GE0/0/2</w:t>
            </w:r>
          </w:p>
        </w:tc>
        <w:tc>
          <w:tcPr>
            <w:tcW w:w="1966" w:type="dxa"/>
          </w:tcPr>
          <w:p w:rsidR="00EB007A" w:rsidRDefault="00EB007A" w:rsidP="007A16D2">
            <w:pPr>
              <w:pStyle w:val="TableText"/>
            </w:pPr>
            <w:r>
              <w:t>To-B1-R</w:t>
            </w:r>
          </w:p>
        </w:tc>
        <w:tc>
          <w:tcPr>
            <w:tcW w:w="1910" w:type="dxa"/>
          </w:tcPr>
          <w:p w:rsidR="00EB007A" w:rsidRDefault="00EB007A" w:rsidP="007A16D2">
            <w:pPr>
              <w:pStyle w:val="TableText"/>
            </w:pPr>
            <w:r>
              <w:t>10.0.23.3/24</w:t>
            </w:r>
          </w:p>
        </w:tc>
      </w:tr>
      <w:tr w:rsidR="00EB007A" w:rsidTr="007A16D2">
        <w:tc>
          <w:tcPr>
            <w:tcW w:w="1847" w:type="dxa"/>
            <w:vMerge w:val="restart"/>
          </w:tcPr>
          <w:p w:rsidR="00EB007A" w:rsidRDefault="00EB007A" w:rsidP="007A16D2">
            <w:pPr>
              <w:pStyle w:val="TableText"/>
            </w:pPr>
            <w:r>
              <w:t>HQ-R</w:t>
            </w:r>
          </w:p>
        </w:tc>
        <w:tc>
          <w:tcPr>
            <w:tcW w:w="2031" w:type="dxa"/>
          </w:tcPr>
          <w:p w:rsidR="00EB007A" w:rsidRDefault="00EB007A" w:rsidP="007A16D2">
            <w:pPr>
              <w:pStyle w:val="TableText"/>
            </w:pPr>
            <w:r>
              <w:t>Loopback0</w:t>
            </w:r>
          </w:p>
        </w:tc>
        <w:tc>
          <w:tcPr>
            <w:tcW w:w="1966" w:type="dxa"/>
          </w:tcPr>
          <w:p w:rsidR="00EB007A" w:rsidRDefault="00EB007A" w:rsidP="007A16D2">
            <w:pPr>
              <w:pStyle w:val="TableText"/>
            </w:pPr>
            <w:r>
              <w:t>N/A</w:t>
            </w:r>
          </w:p>
        </w:tc>
        <w:tc>
          <w:tcPr>
            <w:tcW w:w="1910" w:type="dxa"/>
          </w:tcPr>
          <w:p w:rsidR="00EB007A" w:rsidRDefault="00EB007A" w:rsidP="007A16D2">
            <w:pPr>
              <w:pStyle w:val="TableText"/>
            </w:pPr>
            <w:r>
              <w:t>10.0.3.3/24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GE0/0/0</w:t>
            </w:r>
          </w:p>
        </w:tc>
        <w:tc>
          <w:tcPr>
            <w:tcW w:w="1966" w:type="dxa"/>
          </w:tcPr>
          <w:p w:rsidR="00EB007A" w:rsidRDefault="00EB007A" w:rsidP="007A16D2">
            <w:pPr>
              <w:pStyle w:val="TableText"/>
            </w:pPr>
            <w:r>
              <w:t>To-B2-R</w:t>
            </w:r>
          </w:p>
        </w:tc>
        <w:tc>
          <w:tcPr>
            <w:tcW w:w="1910" w:type="dxa"/>
          </w:tcPr>
          <w:p w:rsidR="00EB007A" w:rsidRDefault="00EB007A" w:rsidP="007A16D2">
            <w:pPr>
              <w:pStyle w:val="TableText"/>
            </w:pPr>
            <w:r>
              <w:t>10.0.12.1/24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GE0/0/1</w:t>
            </w:r>
          </w:p>
        </w:tc>
        <w:tc>
          <w:tcPr>
            <w:tcW w:w="1966" w:type="dxa"/>
          </w:tcPr>
          <w:p w:rsidR="00EB007A" w:rsidRDefault="00EB007A" w:rsidP="007A16D2">
            <w:pPr>
              <w:pStyle w:val="TableText"/>
            </w:pPr>
            <w:r>
              <w:t>To-B1-R</w:t>
            </w:r>
          </w:p>
        </w:tc>
        <w:tc>
          <w:tcPr>
            <w:tcW w:w="1910" w:type="dxa"/>
          </w:tcPr>
          <w:p w:rsidR="00EB007A" w:rsidRDefault="00EB007A" w:rsidP="007A16D2">
            <w:pPr>
              <w:pStyle w:val="TableText"/>
            </w:pPr>
            <w:r>
              <w:t>10.0.13.1/24</w:t>
            </w:r>
          </w:p>
        </w:tc>
      </w:tr>
      <w:tr w:rsidR="00EB007A" w:rsidTr="007A16D2">
        <w:tc>
          <w:tcPr>
            <w:tcW w:w="1847" w:type="dxa"/>
            <w:vMerge/>
          </w:tcPr>
          <w:p w:rsidR="00EB007A" w:rsidRDefault="00EB007A" w:rsidP="007A16D2">
            <w:pPr>
              <w:pStyle w:val="TableText"/>
            </w:pPr>
          </w:p>
        </w:tc>
        <w:tc>
          <w:tcPr>
            <w:tcW w:w="2031" w:type="dxa"/>
          </w:tcPr>
          <w:p w:rsidR="00EB007A" w:rsidRDefault="00EB007A" w:rsidP="007A16D2">
            <w:pPr>
              <w:pStyle w:val="TableText"/>
            </w:pPr>
            <w:r>
              <w:t>GE0/0/2</w:t>
            </w:r>
          </w:p>
        </w:tc>
        <w:tc>
          <w:tcPr>
            <w:tcW w:w="1966" w:type="dxa"/>
          </w:tcPr>
          <w:p w:rsidR="00EB007A" w:rsidRDefault="00EB007A" w:rsidP="007A16D2">
            <w:pPr>
              <w:pStyle w:val="TableText"/>
            </w:pPr>
            <w:r>
              <w:t>To-HQ-S-1</w:t>
            </w:r>
          </w:p>
        </w:tc>
        <w:tc>
          <w:tcPr>
            <w:tcW w:w="1910" w:type="dxa"/>
          </w:tcPr>
          <w:p w:rsidR="00EB007A" w:rsidRDefault="00EB007A" w:rsidP="007A16D2">
            <w:pPr>
              <w:pStyle w:val="TableText"/>
            </w:pPr>
            <w:r>
              <w:t>192.168.0.1/24</w:t>
            </w:r>
          </w:p>
        </w:tc>
      </w:tr>
      <w:tr w:rsidR="00EB007A" w:rsidTr="007A16D2">
        <w:tc>
          <w:tcPr>
            <w:tcW w:w="1847" w:type="dxa"/>
            <w:vMerge w:val="restart"/>
          </w:tcPr>
          <w:p w:rsidR="00EB007A" w:rsidRDefault="00EB007A" w:rsidP="007A16D2">
            <w:pPr>
              <w:pStyle w:val="TableText"/>
            </w:pPr>
            <w:r>
              <w:t>PC</w:t>
            </w:r>
          </w:p>
        </w:tc>
        <w:tc>
          <w:tcPr>
            <w:tcW w:w="2031" w:type="dxa"/>
            <w:vMerge w:val="restart"/>
          </w:tcPr>
          <w:p w:rsidR="00EB007A" w:rsidRDefault="00EB007A" w:rsidP="007A16D2">
            <w:pPr>
              <w:pStyle w:val="TableText"/>
            </w:pPr>
            <w:r>
              <w:t>Local NICs</w:t>
            </w:r>
          </w:p>
        </w:tc>
        <w:tc>
          <w:tcPr>
            <w:tcW w:w="1966" w:type="dxa"/>
          </w:tcPr>
          <w:p w:rsidR="00EB007A" w:rsidRDefault="00EB007A" w:rsidP="007A16D2">
            <w:pPr>
              <w:pStyle w:val="TableText"/>
            </w:pPr>
            <w:r>
              <w:t>Manager of department 1</w:t>
            </w:r>
          </w:p>
        </w:tc>
        <w:tc>
          <w:tcPr>
            <w:tcW w:w="1910" w:type="dxa"/>
          </w:tcPr>
          <w:p w:rsidR="00EB007A" w:rsidRDefault="00EB007A" w:rsidP="007A16D2">
            <w:pPr>
              <w:pStyle w:val="TableText"/>
            </w:pPr>
            <w:r>
              <w:t>192.168.0.11/24</w:t>
            </w:r>
          </w:p>
        </w:tc>
      </w:tr>
      <w:tr w:rsidR="00EB007A" w:rsidTr="007A16D2">
        <w:tc>
          <w:tcPr>
            <w:tcW w:w="1847" w:type="dxa"/>
            <w:vMerge/>
          </w:tcPr>
          <w:p w:rsidR="00EB007A" w:rsidRDefault="00EB007A" w:rsidP="007A16D2">
            <w:pPr>
              <w:pStyle w:val="TableText"/>
            </w:pPr>
          </w:p>
        </w:tc>
        <w:tc>
          <w:tcPr>
            <w:tcW w:w="2031" w:type="dxa"/>
            <w:vMerge/>
          </w:tcPr>
          <w:p w:rsidR="00EB007A" w:rsidRDefault="00EB007A" w:rsidP="007A16D2">
            <w:pPr>
              <w:pStyle w:val="TableText"/>
            </w:pPr>
          </w:p>
        </w:tc>
        <w:tc>
          <w:tcPr>
            <w:tcW w:w="1966" w:type="dxa"/>
          </w:tcPr>
          <w:p w:rsidR="00EB007A" w:rsidRDefault="00EB007A" w:rsidP="007A16D2">
            <w:pPr>
              <w:pStyle w:val="TableText"/>
            </w:pPr>
            <w:r>
              <w:t>Employees of department 1</w:t>
            </w:r>
          </w:p>
        </w:tc>
        <w:tc>
          <w:tcPr>
            <w:tcW w:w="1910" w:type="dxa"/>
          </w:tcPr>
          <w:p w:rsidR="00EB007A" w:rsidRDefault="00EB007A" w:rsidP="007A16D2">
            <w:pPr>
              <w:pStyle w:val="TableText"/>
            </w:pPr>
            <w:r>
              <w:t>192.168.0.2/24</w:t>
            </w:r>
          </w:p>
        </w:tc>
      </w:tr>
      <w:tr w:rsidR="00EB007A" w:rsidTr="007A16D2">
        <w:tc>
          <w:tcPr>
            <w:tcW w:w="1847" w:type="dxa"/>
            <w:vMerge/>
          </w:tcPr>
          <w:p w:rsidR="00EB007A" w:rsidRDefault="00EB007A" w:rsidP="007A16D2">
            <w:pPr>
              <w:pStyle w:val="TableText"/>
            </w:pPr>
          </w:p>
        </w:tc>
        <w:tc>
          <w:tcPr>
            <w:tcW w:w="2031" w:type="dxa"/>
            <w:vMerge/>
          </w:tcPr>
          <w:p w:rsidR="00EB007A" w:rsidRDefault="00EB007A" w:rsidP="007A16D2">
            <w:pPr>
              <w:pStyle w:val="TableText"/>
            </w:pPr>
          </w:p>
        </w:tc>
        <w:tc>
          <w:tcPr>
            <w:tcW w:w="1966" w:type="dxa"/>
          </w:tcPr>
          <w:p w:rsidR="00EB007A" w:rsidRDefault="00EB007A" w:rsidP="007A16D2">
            <w:pPr>
              <w:pStyle w:val="TableText"/>
            </w:pPr>
            <w:r>
              <w:t>Manager of department 2</w:t>
            </w:r>
          </w:p>
        </w:tc>
        <w:tc>
          <w:tcPr>
            <w:tcW w:w="1910" w:type="dxa"/>
          </w:tcPr>
          <w:p w:rsidR="00EB007A" w:rsidRDefault="00EB007A" w:rsidP="007A16D2">
            <w:pPr>
              <w:pStyle w:val="TableText"/>
            </w:pPr>
            <w:r>
              <w:t>192.168.0.22/24</w:t>
            </w:r>
          </w:p>
        </w:tc>
      </w:tr>
      <w:tr w:rsidR="00EB007A" w:rsidTr="007A16D2">
        <w:tc>
          <w:tcPr>
            <w:tcW w:w="1847" w:type="dxa"/>
            <w:vMerge/>
          </w:tcPr>
          <w:p w:rsidR="00EB007A" w:rsidRDefault="00EB007A" w:rsidP="007A16D2">
            <w:pPr>
              <w:pStyle w:val="TableText"/>
            </w:pPr>
          </w:p>
        </w:tc>
        <w:tc>
          <w:tcPr>
            <w:tcW w:w="2031" w:type="dxa"/>
            <w:vMerge/>
          </w:tcPr>
          <w:p w:rsidR="00EB007A" w:rsidRDefault="00EB007A" w:rsidP="007A16D2">
            <w:pPr>
              <w:pStyle w:val="TableText"/>
            </w:pPr>
          </w:p>
        </w:tc>
        <w:tc>
          <w:tcPr>
            <w:tcW w:w="1966" w:type="dxa"/>
          </w:tcPr>
          <w:p w:rsidR="00EB007A" w:rsidRDefault="00EB007A" w:rsidP="007A16D2">
            <w:pPr>
              <w:pStyle w:val="TableText"/>
            </w:pPr>
            <w:r>
              <w:t>Employees of department 2</w:t>
            </w:r>
          </w:p>
        </w:tc>
        <w:tc>
          <w:tcPr>
            <w:tcW w:w="1910" w:type="dxa"/>
          </w:tcPr>
          <w:p w:rsidR="00EB007A" w:rsidRDefault="00EB007A" w:rsidP="007A16D2">
            <w:pPr>
              <w:pStyle w:val="TableText"/>
            </w:pPr>
            <w:r>
              <w:t>192.168.0.3/24</w:t>
            </w:r>
          </w:p>
        </w:tc>
      </w:tr>
    </w:tbl>
    <w:p w:rsidR="00EB007A" w:rsidRDefault="00EB007A" w:rsidP="00EB007A">
      <w:pPr>
        <w:pStyle w:val="1f"/>
        <w:ind w:leftChars="486" w:firstLineChars="500" w:firstLine="1000"/>
        <w:rPr>
          <w:rFonts w:hint="eastAsia"/>
        </w:rPr>
      </w:pPr>
    </w:p>
    <w:p w:rsidR="00EB007A" w:rsidRDefault="00EB007A" w:rsidP="007A16D2">
      <w:pPr>
        <w:pStyle w:val="2f4"/>
      </w:pPr>
      <w:r>
        <w:t>User name and password plan</w:t>
      </w:r>
    </w:p>
    <w:tbl>
      <w:tblPr>
        <w:tblStyle w:val="Table"/>
        <w:tblW w:w="0" w:type="auto"/>
        <w:tblLook w:val="04A0" w:firstRow="1" w:lastRow="0" w:firstColumn="1" w:lastColumn="0" w:noHBand="0" w:noVBand="1"/>
      </w:tblPr>
      <w:tblGrid>
        <w:gridCol w:w="1127"/>
        <w:gridCol w:w="1498"/>
        <w:gridCol w:w="1283"/>
        <w:gridCol w:w="1923"/>
        <w:gridCol w:w="1923"/>
      </w:tblGrid>
      <w:tr w:rsidR="00EB007A" w:rsidTr="007A16D2">
        <w:trPr>
          <w:cnfStyle w:val="100000000000" w:firstRow="1" w:lastRow="0" w:firstColumn="0" w:lastColumn="0" w:oddVBand="0" w:evenVBand="0" w:oddHBand="0" w:evenHBand="0" w:firstRowFirstColumn="0" w:firstRowLastColumn="0" w:lastRowFirstColumn="0" w:lastRowLastColumn="0"/>
        </w:trPr>
        <w:tc>
          <w:tcPr>
            <w:tcW w:w="1127" w:type="dxa"/>
          </w:tcPr>
          <w:p w:rsidR="00EB007A" w:rsidRDefault="00EB007A" w:rsidP="007A16D2">
            <w:pPr>
              <w:pStyle w:val="TableHeading"/>
            </w:pPr>
            <w:r>
              <w:t>Device</w:t>
            </w:r>
          </w:p>
        </w:tc>
        <w:tc>
          <w:tcPr>
            <w:tcW w:w="1498" w:type="dxa"/>
          </w:tcPr>
          <w:p w:rsidR="00EB007A" w:rsidRDefault="00EB007A" w:rsidP="007A16D2">
            <w:pPr>
              <w:pStyle w:val="TableHeading"/>
            </w:pPr>
            <w:r>
              <w:t>Service Type</w:t>
            </w:r>
          </w:p>
        </w:tc>
        <w:tc>
          <w:tcPr>
            <w:tcW w:w="1283" w:type="dxa"/>
          </w:tcPr>
          <w:p w:rsidR="00EB007A" w:rsidRDefault="00EB007A" w:rsidP="007A16D2">
            <w:pPr>
              <w:pStyle w:val="TableHeading"/>
            </w:pPr>
            <w:r>
              <w:t>User Name</w:t>
            </w:r>
          </w:p>
        </w:tc>
        <w:tc>
          <w:tcPr>
            <w:tcW w:w="1923" w:type="dxa"/>
          </w:tcPr>
          <w:p w:rsidR="00EB007A" w:rsidRDefault="00EB007A" w:rsidP="007A16D2">
            <w:pPr>
              <w:pStyle w:val="TableHeading"/>
            </w:pPr>
            <w:r>
              <w:t>Password</w:t>
            </w:r>
          </w:p>
        </w:tc>
        <w:tc>
          <w:tcPr>
            <w:tcW w:w="1923" w:type="dxa"/>
          </w:tcPr>
          <w:p w:rsidR="00EB007A" w:rsidRDefault="00EB007A" w:rsidP="007A16D2">
            <w:pPr>
              <w:pStyle w:val="TableHeading"/>
            </w:pPr>
            <w:r>
              <w:t>Super Password</w:t>
            </w:r>
          </w:p>
        </w:tc>
      </w:tr>
      <w:tr w:rsidR="00EB007A" w:rsidTr="007A16D2">
        <w:tc>
          <w:tcPr>
            <w:tcW w:w="1127" w:type="dxa"/>
            <w:vMerge w:val="restart"/>
          </w:tcPr>
          <w:p w:rsidR="00EB007A" w:rsidRDefault="00EB007A" w:rsidP="007A16D2">
            <w:pPr>
              <w:pStyle w:val="TableText"/>
            </w:pPr>
            <w:r>
              <w:t>B1-R</w:t>
            </w:r>
          </w:p>
        </w:tc>
        <w:tc>
          <w:tcPr>
            <w:tcW w:w="1498" w:type="dxa"/>
          </w:tcPr>
          <w:p w:rsidR="00EB007A" w:rsidRDefault="00EB007A" w:rsidP="007A16D2">
            <w:pPr>
              <w:pStyle w:val="TableText"/>
            </w:pPr>
            <w:r>
              <w:t>Telnet</w:t>
            </w:r>
          </w:p>
        </w:tc>
        <w:tc>
          <w:tcPr>
            <w:tcW w:w="1283" w:type="dxa"/>
          </w:tcPr>
          <w:p w:rsidR="00EB007A" w:rsidRDefault="00EB007A" w:rsidP="007A16D2">
            <w:pPr>
              <w:pStyle w:val="TableText"/>
            </w:pPr>
            <w:r>
              <w:t>huawei</w:t>
            </w:r>
          </w:p>
        </w:tc>
        <w:tc>
          <w:tcPr>
            <w:tcW w:w="1923" w:type="dxa"/>
          </w:tcPr>
          <w:p w:rsidR="00EB007A" w:rsidRDefault="00EB007A" w:rsidP="007A16D2">
            <w:pPr>
              <w:pStyle w:val="TableText"/>
            </w:pPr>
            <w:r>
              <w:t>huawei@B1</w:t>
            </w:r>
          </w:p>
        </w:tc>
        <w:tc>
          <w:tcPr>
            <w:tcW w:w="1923" w:type="dxa"/>
            <w:vMerge w:val="restart"/>
          </w:tcPr>
          <w:p w:rsidR="00EB007A" w:rsidRDefault="00EB007A" w:rsidP="007A16D2">
            <w:pPr>
              <w:pStyle w:val="TableText"/>
            </w:pPr>
            <w:r>
              <w:t>Huawei@B1</w:t>
            </w:r>
          </w:p>
        </w:tc>
      </w:tr>
      <w:tr w:rsidR="00EB007A" w:rsidTr="007A16D2">
        <w:tc>
          <w:tcPr>
            <w:tcW w:w="1127" w:type="dxa"/>
            <w:vMerge/>
          </w:tcPr>
          <w:p w:rsidR="00EB007A" w:rsidRDefault="00EB007A" w:rsidP="007A16D2">
            <w:pPr>
              <w:pStyle w:val="TableText"/>
            </w:pPr>
          </w:p>
        </w:tc>
        <w:tc>
          <w:tcPr>
            <w:tcW w:w="1498" w:type="dxa"/>
          </w:tcPr>
          <w:p w:rsidR="00EB007A" w:rsidRDefault="00EB007A" w:rsidP="007A16D2">
            <w:pPr>
              <w:pStyle w:val="TableText"/>
            </w:pPr>
            <w:r>
              <w:t>Web</w:t>
            </w:r>
          </w:p>
        </w:tc>
        <w:tc>
          <w:tcPr>
            <w:tcW w:w="1283" w:type="dxa"/>
          </w:tcPr>
          <w:p w:rsidR="00EB007A" w:rsidRDefault="00EB007A" w:rsidP="007A16D2">
            <w:pPr>
              <w:pStyle w:val="TableText"/>
            </w:pPr>
            <w:r>
              <w:t>webuser</w:t>
            </w:r>
          </w:p>
        </w:tc>
        <w:tc>
          <w:tcPr>
            <w:tcW w:w="1923" w:type="dxa"/>
          </w:tcPr>
          <w:p w:rsidR="00EB007A" w:rsidRDefault="00EB007A" w:rsidP="007A16D2">
            <w:pPr>
              <w:pStyle w:val="TableText"/>
            </w:pPr>
            <w:r>
              <w:t>huawei123</w:t>
            </w:r>
          </w:p>
        </w:tc>
        <w:tc>
          <w:tcPr>
            <w:tcW w:w="1923" w:type="dxa"/>
            <w:vMerge/>
          </w:tcPr>
          <w:p w:rsidR="00EB007A" w:rsidRDefault="00EB007A" w:rsidP="007A16D2">
            <w:pPr>
              <w:pStyle w:val="TableText"/>
            </w:pPr>
          </w:p>
        </w:tc>
      </w:tr>
      <w:tr w:rsidR="00EB007A" w:rsidTr="007A16D2">
        <w:tc>
          <w:tcPr>
            <w:tcW w:w="1127" w:type="dxa"/>
          </w:tcPr>
          <w:p w:rsidR="00EB007A" w:rsidRDefault="00EB007A" w:rsidP="007A16D2">
            <w:pPr>
              <w:pStyle w:val="TableText"/>
            </w:pPr>
            <w:r>
              <w:t>B2-R</w:t>
            </w:r>
          </w:p>
        </w:tc>
        <w:tc>
          <w:tcPr>
            <w:tcW w:w="1498" w:type="dxa"/>
          </w:tcPr>
          <w:p w:rsidR="00EB007A" w:rsidRDefault="00EB007A" w:rsidP="007A16D2">
            <w:pPr>
              <w:pStyle w:val="TableText"/>
            </w:pPr>
            <w:r>
              <w:t>Telnet</w:t>
            </w:r>
          </w:p>
        </w:tc>
        <w:tc>
          <w:tcPr>
            <w:tcW w:w="1283" w:type="dxa"/>
          </w:tcPr>
          <w:p w:rsidR="00EB007A" w:rsidRDefault="00EB007A" w:rsidP="007A16D2">
            <w:pPr>
              <w:pStyle w:val="TableText"/>
            </w:pPr>
            <w:r>
              <w:t>huawei</w:t>
            </w:r>
          </w:p>
        </w:tc>
        <w:tc>
          <w:tcPr>
            <w:tcW w:w="1923" w:type="dxa"/>
          </w:tcPr>
          <w:p w:rsidR="00EB007A" w:rsidRDefault="00EB007A" w:rsidP="007A16D2">
            <w:pPr>
              <w:pStyle w:val="TableText"/>
            </w:pPr>
            <w:r>
              <w:t>huawei@B2</w:t>
            </w:r>
          </w:p>
        </w:tc>
        <w:tc>
          <w:tcPr>
            <w:tcW w:w="1923" w:type="dxa"/>
          </w:tcPr>
          <w:p w:rsidR="00EB007A" w:rsidRDefault="00EB007A" w:rsidP="007A16D2">
            <w:pPr>
              <w:pStyle w:val="TableText"/>
            </w:pPr>
            <w:r>
              <w:t>Huawei@B2</w:t>
            </w:r>
          </w:p>
        </w:tc>
      </w:tr>
      <w:tr w:rsidR="00EB007A" w:rsidTr="007A16D2">
        <w:tc>
          <w:tcPr>
            <w:tcW w:w="1127" w:type="dxa"/>
            <w:vMerge w:val="restart"/>
          </w:tcPr>
          <w:p w:rsidR="00EB007A" w:rsidRDefault="00EB007A" w:rsidP="007A16D2">
            <w:pPr>
              <w:pStyle w:val="TableText"/>
            </w:pPr>
            <w:r>
              <w:lastRenderedPageBreak/>
              <w:t>HQ-R</w:t>
            </w:r>
          </w:p>
        </w:tc>
        <w:tc>
          <w:tcPr>
            <w:tcW w:w="1498" w:type="dxa"/>
          </w:tcPr>
          <w:p w:rsidR="00EB007A" w:rsidRDefault="00EB007A" w:rsidP="007A16D2">
            <w:pPr>
              <w:pStyle w:val="TableText"/>
            </w:pPr>
            <w:r>
              <w:t>SSH</w:t>
            </w:r>
          </w:p>
        </w:tc>
        <w:tc>
          <w:tcPr>
            <w:tcW w:w="1283" w:type="dxa"/>
          </w:tcPr>
          <w:p w:rsidR="00EB007A" w:rsidRDefault="00EB007A" w:rsidP="007A16D2">
            <w:pPr>
              <w:pStyle w:val="TableText"/>
            </w:pPr>
            <w:r>
              <w:t>huawei</w:t>
            </w:r>
          </w:p>
        </w:tc>
        <w:tc>
          <w:tcPr>
            <w:tcW w:w="1923" w:type="dxa"/>
          </w:tcPr>
          <w:p w:rsidR="00EB007A" w:rsidRDefault="00EB007A" w:rsidP="007A16D2">
            <w:pPr>
              <w:pStyle w:val="TableText"/>
            </w:pPr>
            <w:r>
              <w:t>huawei@HQ</w:t>
            </w:r>
          </w:p>
        </w:tc>
        <w:tc>
          <w:tcPr>
            <w:tcW w:w="1923" w:type="dxa"/>
            <w:vMerge w:val="restart"/>
          </w:tcPr>
          <w:p w:rsidR="00EB007A" w:rsidRDefault="00EB007A" w:rsidP="007A16D2">
            <w:pPr>
              <w:pStyle w:val="TableText"/>
            </w:pPr>
            <w:r>
              <w:t>Huawei@HQ</w:t>
            </w:r>
          </w:p>
        </w:tc>
      </w:tr>
      <w:tr w:rsidR="00EB007A" w:rsidTr="007A16D2">
        <w:tc>
          <w:tcPr>
            <w:tcW w:w="1127" w:type="dxa"/>
            <w:vMerge/>
          </w:tcPr>
          <w:p w:rsidR="00EB007A" w:rsidRDefault="00EB007A" w:rsidP="007A16D2">
            <w:pPr>
              <w:pStyle w:val="TableText"/>
            </w:pPr>
          </w:p>
        </w:tc>
        <w:tc>
          <w:tcPr>
            <w:tcW w:w="1498" w:type="dxa"/>
          </w:tcPr>
          <w:p w:rsidR="00EB007A" w:rsidRDefault="00EB007A" w:rsidP="007A16D2">
            <w:pPr>
              <w:pStyle w:val="TableText"/>
            </w:pPr>
            <w:r>
              <w:t>ftp</w:t>
            </w:r>
          </w:p>
        </w:tc>
        <w:tc>
          <w:tcPr>
            <w:tcW w:w="1283" w:type="dxa"/>
          </w:tcPr>
          <w:p w:rsidR="00EB007A" w:rsidRDefault="00EB007A" w:rsidP="007A16D2">
            <w:pPr>
              <w:pStyle w:val="TableText"/>
            </w:pPr>
            <w:r>
              <w:t>ftpuser</w:t>
            </w:r>
          </w:p>
        </w:tc>
        <w:tc>
          <w:tcPr>
            <w:tcW w:w="1923" w:type="dxa"/>
          </w:tcPr>
          <w:p w:rsidR="00EB007A" w:rsidRDefault="00EB007A" w:rsidP="007A16D2">
            <w:pPr>
              <w:pStyle w:val="TableText"/>
            </w:pPr>
            <w:r>
              <w:t>huawei123</w:t>
            </w:r>
          </w:p>
        </w:tc>
        <w:tc>
          <w:tcPr>
            <w:tcW w:w="1923" w:type="dxa"/>
            <w:vMerge/>
          </w:tcPr>
          <w:p w:rsidR="00EB007A" w:rsidRDefault="00EB007A" w:rsidP="007A16D2">
            <w:pPr>
              <w:pStyle w:val="3f0"/>
              <w:tabs>
                <w:tab w:val="clear" w:pos="1294"/>
              </w:tabs>
              <w:ind w:left="0" w:firstLine="0"/>
              <w:rPr>
                <w:rFonts w:hint="eastAsia"/>
              </w:rPr>
            </w:pPr>
          </w:p>
        </w:tc>
      </w:tr>
    </w:tbl>
    <w:p w:rsidR="00EB007A" w:rsidRDefault="00EB007A" w:rsidP="00EB007A"/>
    <w:p w:rsidR="009465E1" w:rsidRDefault="009465E1" w:rsidP="009465E1">
      <w:pPr>
        <w:rPr>
          <w:lang w:eastAsia="en-US"/>
        </w:rPr>
      </w:pPr>
    </w:p>
    <w:p w:rsidR="009465E1" w:rsidRPr="009465E1" w:rsidRDefault="009465E1" w:rsidP="009465E1">
      <w:pPr>
        <w:rPr>
          <w:lang w:eastAsia="en-US"/>
        </w:rPr>
      </w:pPr>
    </w:p>
    <w:sectPr w:rsidR="009465E1" w:rsidRPr="009465E1" w:rsidSect="007A16D2">
      <w:headerReference w:type="default" r:id="rId16"/>
      <w:footerReference w:type="default" r:id="rId17"/>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A93" w:rsidRDefault="00B87A93" w:rsidP="00F26180">
      <w:pPr>
        <w:spacing w:before="0" w:after="0" w:line="240" w:lineRule="auto"/>
      </w:pPr>
      <w:r>
        <w:separator/>
      </w:r>
    </w:p>
  </w:endnote>
  <w:endnote w:type="continuationSeparator" w:id="0">
    <w:p w:rsidR="00B87A93" w:rsidRDefault="00B87A93"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7A16D2" w:rsidRPr="007E0723" w:rsidTr="007A16D2">
      <w:trPr>
        <w:trHeight w:val="453"/>
      </w:trPr>
      <w:tc>
        <w:tcPr>
          <w:tcW w:w="2268" w:type="dxa"/>
        </w:tcPr>
        <w:p w:rsidR="007A16D2" w:rsidRPr="002075CB" w:rsidRDefault="007A16D2" w:rsidP="007A16D2">
          <w:pPr>
            <w:pStyle w:val="HeadingMiddle"/>
          </w:pPr>
        </w:p>
      </w:tc>
      <w:tc>
        <w:tcPr>
          <w:tcW w:w="5245" w:type="dxa"/>
        </w:tcPr>
        <w:p w:rsidR="007A16D2" w:rsidRPr="003701B8" w:rsidRDefault="007A16D2" w:rsidP="007A16D2">
          <w:pPr>
            <w:pStyle w:val="HeadingMiddle"/>
          </w:pPr>
          <w:r w:rsidRPr="00BA2BB1">
            <w:t>Copyright © Huawei Technologies Co., Ltd.</w:t>
          </w:r>
        </w:p>
      </w:tc>
      <w:tc>
        <w:tcPr>
          <w:tcW w:w="2152" w:type="dxa"/>
        </w:tcPr>
        <w:p w:rsidR="007A16D2" w:rsidRPr="007E0723" w:rsidRDefault="007A16D2" w:rsidP="007A16D2">
          <w:pPr>
            <w:pStyle w:val="HeadingRight"/>
          </w:pPr>
          <w:r w:rsidRPr="007571B6">
            <w:t xml:space="preserve">Page </w:t>
          </w:r>
          <w:r>
            <w:fldChar w:fldCharType="begin"/>
          </w:r>
          <w:r>
            <w:instrText xml:space="preserve"> PAGE  \* Arabic </w:instrText>
          </w:r>
          <w:r>
            <w:fldChar w:fldCharType="separate"/>
          </w:r>
          <w:r w:rsidR="00707305">
            <w:rPr>
              <w:noProof/>
            </w:rPr>
            <w:t>20</w:t>
          </w:r>
          <w:r>
            <w:fldChar w:fldCharType="end"/>
          </w:r>
          <w:r w:rsidRPr="007571B6">
            <w:t xml:space="preserve"> </w:t>
          </w:r>
        </w:p>
      </w:tc>
    </w:tr>
  </w:tbl>
  <w:p w:rsidR="007A16D2" w:rsidRDefault="007A16D2">
    <w:pPr>
      <w:pStyle w:val="a6"/>
    </w:pPr>
  </w:p>
  <w:p w:rsidR="007A16D2" w:rsidRDefault="007A16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A93" w:rsidRDefault="00B87A93" w:rsidP="00F26180">
      <w:pPr>
        <w:spacing w:before="0" w:after="0" w:line="240" w:lineRule="auto"/>
      </w:pPr>
      <w:r>
        <w:separator/>
      </w:r>
    </w:p>
  </w:footnote>
  <w:footnote w:type="continuationSeparator" w:id="0">
    <w:p w:rsidR="00B87A93" w:rsidRDefault="00B87A93"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7A16D2" w:rsidRPr="00B75E83" w:rsidTr="007A16D2">
      <w:trPr>
        <w:trHeight w:val="851"/>
      </w:trPr>
      <w:tc>
        <w:tcPr>
          <w:tcW w:w="9660" w:type="dxa"/>
          <w:tcMar>
            <w:left w:w="0" w:type="dxa"/>
            <w:right w:w="0" w:type="dxa"/>
          </w:tcMar>
          <w:vAlign w:val="bottom"/>
        </w:tcPr>
        <w:p w:rsidR="007A16D2" w:rsidRPr="006342BA" w:rsidRDefault="007A16D2" w:rsidP="007A16D2">
          <w:pPr>
            <w:pStyle w:val="HeadingLeft"/>
          </w:pPr>
          <w:r w:rsidRPr="006342BA">
            <w:fldChar w:fldCharType="begin"/>
          </w:r>
          <w:r w:rsidRPr="006342BA">
            <w:instrText xml:space="preserve"> DOCPROPERTY  DocumentName </w:instrText>
          </w:r>
          <w:r w:rsidRPr="006342BA">
            <w:fldChar w:fldCharType="end"/>
          </w:r>
        </w:p>
        <w:p w:rsidR="007A16D2" w:rsidRPr="006342BA" w:rsidRDefault="007A16D2" w:rsidP="007A16D2">
          <w:pPr>
            <w:pStyle w:val="HeadingRight"/>
            <w:jc w:val="center"/>
          </w:pPr>
          <w:r w:rsidRPr="002C183C">
            <w:rPr>
              <w:noProof/>
            </w:rPr>
            <w:t>Comprehensive Application of Routing and Switching Technologies</w:t>
          </w:r>
        </w:p>
      </w:tc>
    </w:tr>
  </w:tbl>
  <w:p w:rsidR="007A16D2" w:rsidRPr="00674BB9" w:rsidRDefault="007A16D2">
    <w:pPr>
      <w:pStyle w:val="a5"/>
    </w:pPr>
  </w:p>
  <w:p w:rsidR="007A16D2" w:rsidRDefault="007A16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930F96"/>
    <w:multiLevelType w:val="hybridMultilevel"/>
    <w:tmpl w:val="C3ECE598"/>
    <w:lvl w:ilvl="0" w:tplc="820A52B4">
      <w:start w:val="1"/>
      <w:numFmt w:val="decimal"/>
      <w:lvlText w:val="步骤%1"/>
      <w:lvlJc w:val="left"/>
      <w:pPr>
        <w:ind w:left="2100" w:hanging="420"/>
      </w:pPr>
      <w:rPr>
        <w:rFonts w:hint="eastAsia"/>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4"/>
  </w:num>
  <w:num w:numId="3">
    <w:abstractNumId w:val="5"/>
  </w:num>
  <w:num w:numId="4">
    <w:abstractNumId w:val="10"/>
  </w:num>
  <w:num w:numId="5">
    <w:abstractNumId w:val="18"/>
  </w:num>
  <w:num w:numId="6">
    <w:abstractNumId w:val="29"/>
  </w:num>
  <w:num w:numId="7">
    <w:abstractNumId w:val="2"/>
  </w:num>
  <w:num w:numId="8">
    <w:abstractNumId w:val="16"/>
  </w:num>
  <w:num w:numId="9">
    <w:abstractNumId w:val="30"/>
  </w:num>
  <w:num w:numId="10">
    <w:abstractNumId w:val="4"/>
  </w:num>
  <w:num w:numId="11">
    <w:abstractNumId w:val="1"/>
  </w:num>
  <w:num w:numId="12">
    <w:abstractNumId w:val="13"/>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28"/>
  </w:num>
  <w:num w:numId="26">
    <w:abstractNumId w:val="6"/>
  </w:num>
  <w:num w:numId="27">
    <w:abstractNumId w:val="21"/>
  </w:num>
  <w:num w:numId="28">
    <w:abstractNumId w:val="8"/>
  </w:num>
  <w:num w:numId="29">
    <w:abstractNumId w:val="17"/>
  </w:num>
  <w:num w:numId="30">
    <w:abstractNumId w:val="27"/>
  </w:num>
  <w:num w:numId="31">
    <w:abstractNumId w:val="19"/>
  </w:num>
  <w:num w:numId="32">
    <w:abstractNumId w:val="20"/>
  </w:num>
  <w:num w:numId="33">
    <w:abstractNumId w:val="9"/>
  </w:num>
  <w:num w:numId="34">
    <w:abstractNumId w:val="0"/>
  </w:num>
  <w:num w:numId="35">
    <w:abstractNumId w:val="24"/>
  </w:num>
  <w:num w:numId="36">
    <w:abstractNumId w:val="12"/>
  </w:num>
  <w:num w:numId="37">
    <w:abstractNumId w:val="3"/>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226D8"/>
    <w:rsid w:val="00023C85"/>
    <w:rsid w:val="00040F66"/>
    <w:rsid w:val="000D3F00"/>
    <w:rsid w:val="000D693D"/>
    <w:rsid w:val="00172799"/>
    <w:rsid w:val="00186DC4"/>
    <w:rsid w:val="001A4ED2"/>
    <w:rsid w:val="001A63A7"/>
    <w:rsid w:val="001D1EE9"/>
    <w:rsid w:val="00247CE1"/>
    <w:rsid w:val="00256873"/>
    <w:rsid w:val="002A1A7A"/>
    <w:rsid w:val="002C183C"/>
    <w:rsid w:val="00311217"/>
    <w:rsid w:val="00313A36"/>
    <w:rsid w:val="00331BC6"/>
    <w:rsid w:val="00337C37"/>
    <w:rsid w:val="00357982"/>
    <w:rsid w:val="00360B93"/>
    <w:rsid w:val="00380830"/>
    <w:rsid w:val="003831BC"/>
    <w:rsid w:val="00391238"/>
    <w:rsid w:val="003A5F82"/>
    <w:rsid w:val="003A7C55"/>
    <w:rsid w:val="003B7126"/>
    <w:rsid w:val="004014DE"/>
    <w:rsid w:val="00473B8E"/>
    <w:rsid w:val="0047694F"/>
    <w:rsid w:val="00495BBB"/>
    <w:rsid w:val="004A1942"/>
    <w:rsid w:val="004C1068"/>
    <w:rsid w:val="00505B60"/>
    <w:rsid w:val="00507715"/>
    <w:rsid w:val="0052414C"/>
    <w:rsid w:val="00560929"/>
    <w:rsid w:val="005826BD"/>
    <w:rsid w:val="00593E39"/>
    <w:rsid w:val="005C0B22"/>
    <w:rsid w:val="005C7218"/>
    <w:rsid w:val="005D1D52"/>
    <w:rsid w:val="006966ED"/>
    <w:rsid w:val="006B2313"/>
    <w:rsid w:val="00707305"/>
    <w:rsid w:val="00735EAF"/>
    <w:rsid w:val="007A16D2"/>
    <w:rsid w:val="007B36A5"/>
    <w:rsid w:val="008535B2"/>
    <w:rsid w:val="00854930"/>
    <w:rsid w:val="00857984"/>
    <w:rsid w:val="008B0769"/>
    <w:rsid w:val="008C1401"/>
    <w:rsid w:val="008C4825"/>
    <w:rsid w:val="008C5954"/>
    <w:rsid w:val="008D77BE"/>
    <w:rsid w:val="00925BA6"/>
    <w:rsid w:val="009465E1"/>
    <w:rsid w:val="00952775"/>
    <w:rsid w:val="009B691E"/>
    <w:rsid w:val="009E7811"/>
    <w:rsid w:val="009F70DA"/>
    <w:rsid w:val="00A64645"/>
    <w:rsid w:val="00A85651"/>
    <w:rsid w:val="00AA67B0"/>
    <w:rsid w:val="00AA6F8B"/>
    <w:rsid w:val="00AB7084"/>
    <w:rsid w:val="00AE28E6"/>
    <w:rsid w:val="00AF1EDE"/>
    <w:rsid w:val="00B16ACC"/>
    <w:rsid w:val="00B450E9"/>
    <w:rsid w:val="00B663EB"/>
    <w:rsid w:val="00B87A93"/>
    <w:rsid w:val="00B92B27"/>
    <w:rsid w:val="00CB2998"/>
    <w:rsid w:val="00CD5251"/>
    <w:rsid w:val="00CF07C2"/>
    <w:rsid w:val="00D075B7"/>
    <w:rsid w:val="00D31714"/>
    <w:rsid w:val="00D771E7"/>
    <w:rsid w:val="00D969F6"/>
    <w:rsid w:val="00E07352"/>
    <w:rsid w:val="00E71F9E"/>
    <w:rsid w:val="00E73C83"/>
    <w:rsid w:val="00E94E66"/>
    <w:rsid w:val="00E964BE"/>
    <w:rsid w:val="00EB007A"/>
    <w:rsid w:val="00EB072C"/>
    <w:rsid w:val="00EB41AE"/>
    <w:rsid w:val="00F26180"/>
    <w:rsid w:val="00F43BCE"/>
    <w:rsid w:val="00F63E5B"/>
    <w:rsid w:val="00F706E0"/>
    <w:rsid w:val="00FA7CBA"/>
    <w:rsid w:val="00FB3EC5"/>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52775"/>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52775"/>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52775"/>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52775"/>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52775"/>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52775"/>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52775"/>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52775"/>
    <w:pPr>
      <w:keepLines/>
      <w:numPr>
        <w:numId w:val="0"/>
      </w:numPr>
      <w:topLinePunct w:val="0"/>
      <w:outlineLvl w:val="6"/>
    </w:pPr>
    <w:rPr>
      <w:bCs w:val="0"/>
    </w:rPr>
  </w:style>
  <w:style w:type="paragraph" w:styleId="8">
    <w:name w:val="heading 8"/>
    <w:aliases w:val="heading 8"/>
    <w:basedOn w:val="2"/>
    <w:next w:val="9"/>
    <w:link w:val="8Char"/>
    <w:qFormat/>
    <w:rsid w:val="00952775"/>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52775"/>
    <w:pPr>
      <w:numPr>
        <w:ilvl w:val="0"/>
        <w:numId w:val="0"/>
      </w:numPr>
      <w:topLinePunct w:val="0"/>
      <w:outlineLvl w:val="8"/>
    </w:pPr>
    <w:rPr>
      <w:rFonts w:cs="Times New Roman"/>
    </w:rPr>
  </w:style>
  <w:style w:type="character" w:default="1" w:styleId="a2">
    <w:name w:val="Default Paragraph Font"/>
    <w:uiPriority w:val="1"/>
    <w:semiHidden/>
    <w:unhideWhenUsed/>
    <w:rsid w:val="00952775"/>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52775"/>
  </w:style>
  <w:style w:type="paragraph" w:styleId="a5">
    <w:name w:val="header"/>
    <w:basedOn w:val="a1"/>
    <w:link w:val="Char"/>
    <w:rsid w:val="00952775"/>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52775"/>
    <w:rPr>
      <w:rFonts w:ascii="Huawei Sans" w:eastAsia="方正兰亭黑简体" w:hAnsi="Huawei Sans" w:cs="Times New Roman"/>
      <w:kern w:val="0"/>
      <w:sz w:val="2"/>
      <w:szCs w:val="2"/>
    </w:rPr>
  </w:style>
  <w:style w:type="paragraph" w:styleId="a6">
    <w:name w:val="footer"/>
    <w:basedOn w:val="HeadingLeft"/>
    <w:link w:val="Char0"/>
    <w:rsid w:val="00952775"/>
    <w:pPr>
      <w:spacing w:before="200" w:after="200" w:line="20" w:lineRule="atLeast"/>
      <w:jc w:val="center"/>
    </w:pPr>
    <w:rPr>
      <w:b/>
      <w:bCs/>
      <w:sz w:val="2"/>
      <w:szCs w:val="2"/>
    </w:rPr>
  </w:style>
  <w:style w:type="character" w:customStyle="1" w:styleId="Char0">
    <w:name w:val="页脚 Char"/>
    <w:basedOn w:val="a2"/>
    <w:link w:val="a6"/>
    <w:rsid w:val="00952775"/>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52775"/>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52775"/>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52775"/>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52775"/>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52775"/>
    <w:rPr>
      <w:rFonts w:ascii="Huawei Sans" w:eastAsia="方正兰亭黑简体" w:hAnsi="Huawei Sans" w:cs="宋体"/>
      <w:b/>
      <w:noProof/>
      <w:kern w:val="0"/>
      <w:sz w:val="24"/>
      <w:szCs w:val="24"/>
    </w:rPr>
  </w:style>
  <w:style w:type="character" w:customStyle="1" w:styleId="6Char">
    <w:name w:val="标题 6 Char"/>
    <w:basedOn w:val="a2"/>
    <w:link w:val="6"/>
    <w:semiHidden/>
    <w:rsid w:val="00952775"/>
    <w:rPr>
      <w:rFonts w:ascii="Huawei Sans" w:eastAsia="黑体" w:hAnsi="Huawei Sans" w:cs="Times New Roman"/>
      <w:b/>
      <w:bCs/>
      <w:kern w:val="0"/>
      <w:szCs w:val="20"/>
    </w:rPr>
  </w:style>
  <w:style w:type="character" w:customStyle="1" w:styleId="7Char">
    <w:name w:val="标题 7 Char"/>
    <w:aliases w:val="heading 7 Char"/>
    <w:basedOn w:val="a2"/>
    <w:link w:val="7"/>
    <w:rsid w:val="00952775"/>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52775"/>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52775"/>
    <w:rPr>
      <w:rFonts w:ascii="Huawei Sans" w:eastAsia="方正兰亭黑简体" w:hAnsi="Huawei Sans" w:cs="Times New Roman"/>
      <w:b/>
      <w:noProof/>
      <w:kern w:val="0"/>
      <w:sz w:val="32"/>
      <w:szCs w:val="32"/>
    </w:rPr>
  </w:style>
  <w:style w:type="paragraph" w:customStyle="1" w:styleId="BlockLabel">
    <w:name w:val="Block Label"/>
    <w:basedOn w:val="a1"/>
    <w:next w:val="a1"/>
    <w:rsid w:val="00952775"/>
    <w:pPr>
      <w:keepNext/>
      <w:keepLines/>
      <w:spacing w:before="300" w:after="80"/>
      <w:ind w:left="0"/>
    </w:pPr>
    <w:rPr>
      <w:rFonts w:cs="Book Antiqua"/>
      <w:b/>
      <w:bCs/>
      <w:sz w:val="26"/>
      <w:szCs w:val="26"/>
    </w:rPr>
  </w:style>
  <w:style w:type="paragraph" w:customStyle="1" w:styleId="Cover1">
    <w:name w:val="Cover1"/>
    <w:basedOn w:val="a1"/>
    <w:rsid w:val="00952775"/>
    <w:pPr>
      <w:spacing w:before="80" w:after="80" w:line="240" w:lineRule="auto"/>
      <w:ind w:left="0"/>
    </w:pPr>
    <w:rPr>
      <w:b/>
      <w:bCs/>
      <w:noProof/>
      <w:sz w:val="48"/>
      <w:szCs w:val="48"/>
    </w:rPr>
  </w:style>
  <w:style w:type="paragraph" w:customStyle="1" w:styleId="Cover4">
    <w:name w:val="Cover 4"/>
    <w:basedOn w:val="Cover3"/>
    <w:rsid w:val="00952775"/>
    <w:pPr>
      <w:spacing w:before="0" w:after="0" w:line="240" w:lineRule="auto"/>
      <w:jc w:val="both"/>
    </w:pPr>
    <w:rPr>
      <w:sz w:val="21"/>
      <w:szCs w:val="21"/>
    </w:rPr>
  </w:style>
  <w:style w:type="paragraph" w:customStyle="1" w:styleId="Cover5">
    <w:name w:val="Cover 5"/>
    <w:basedOn w:val="a1"/>
    <w:rsid w:val="00952775"/>
    <w:pPr>
      <w:widowControl w:val="0"/>
      <w:spacing w:before="0" w:after="0" w:line="240" w:lineRule="auto"/>
      <w:ind w:left="0"/>
    </w:pPr>
    <w:rPr>
      <w:sz w:val="18"/>
      <w:szCs w:val="18"/>
    </w:rPr>
  </w:style>
  <w:style w:type="table" w:customStyle="1" w:styleId="TableNoFrame">
    <w:name w:val="Table No Frame"/>
    <w:basedOn w:val="a7"/>
    <w:rsid w:val="00952775"/>
    <w:pPr>
      <w:adjustRightInd/>
      <w:snapToGrid/>
      <w:jc w:val="left"/>
    </w:pPr>
    <w:tblPr/>
    <w:trPr>
      <w:cantSplit/>
    </w:trPr>
  </w:style>
  <w:style w:type="paragraph" w:customStyle="1" w:styleId="Figure">
    <w:name w:val="Figure"/>
    <w:basedOn w:val="a1"/>
    <w:next w:val="a1"/>
    <w:rsid w:val="00952775"/>
  </w:style>
  <w:style w:type="paragraph" w:customStyle="1" w:styleId="FigureDescription">
    <w:name w:val="Figure Description"/>
    <w:next w:val="Figure"/>
    <w:rsid w:val="00952775"/>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52775"/>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52775"/>
    <w:pPr>
      <w:spacing w:before="0" w:after="0"/>
      <w:ind w:left="0"/>
    </w:pPr>
  </w:style>
  <w:style w:type="paragraph" w:customStyle="1" w:styleId="HeadingRight">
    <w:name w:val="Heading Right"/>
    <w:basedOn w:val="a1"/>
    <w:rsid w:val="00952775"/>
    <w:pPr>
      <w:spacing w:before="0" w:after="0"/>
      <w:ind w:left="0"/>
      <w:jc w:val="right"/>
    </w:pPr>
  </w:style>
  <w:style w:type="paragraph" w:customStyle="1" w:styleId="Heading1NoNumber">
    <w:name w:val="Heading1 No Number"/>
    <w:basedOn w:val="1"/>
    <w:next w:val="a1"/>
    <w:rsid w:val="00952775"/>
    <w:pPr>
      <w:pageBreakBefore/>
      <w:numPr>
        <w:numId w:val="0"/>
      </w:numPr>
    </w:pPr>
  </w:style>
  <w:style w:type="paragraph" w:customStyle="1" w:styleId="Heading2NoNumber">
    <w:name w:val="Heading2 No Number"/>
    <w:basedOn w:val="2"/>
    <w:next w:val="a1"/>
    <w:rsid w:val="00952775"/>
    <w:pPr>
      <w:numPr>
        <w:ilvl w:val="0"/>
        <w:numId w:val="0"/>
      </w:numPr>
      <w:outlineLvl w:val="9"/>
    </w:pPr>
  </w:style>
  <w:style w:type="paragraph" w:customStyle="1" w:styleId="Heading3NoNumber">
    <w:name w:val="Heading3 No Number"/>
    <w:basedOn w:val="3"/>
    <w:next w:val="a1"/>
    <w:autoRedefine/>
    <w:rsid w:val="00952775"/>
    <w:pPr>
      <w:numPr>
        <w:ilvl w:val="0"/>
        <w:numId w:val="0"/>
      </w:numPr>
      <w:outlineLvl w:val="9"/>
    </w:pPr>
    <w:rPr>
      <w:rFonts w:cs="Book Antiqua"/>
      <w:sz w:val="26"/>
    </w:rPr>
  </w:style>
  <w:style w:type="paragraph" w:customStyle="1" w:styleId="Heading4NoNumber">
    <w:name w:val="Heading4 No Number"/>
    <w:basedOn w:val="a1"/>
    <w:semiHidden/>
    <w:rsid w:val="00952775"/>
    <w:pPr>
      <w:keepNext/>
      <w:spacing w:before="200"/>
    </w:pPr>
    <w:rPr>
      <w:rFonts w:eastAsia="黑体"/>
      <w:bCs/>
      <w:spacing w:val="-4"/>
    </w:rPr>
  </w:style>
  <w:style w:type="paragraph" w:customStyle="1" w:styleId="AboutThisChapter">
    <w:name w:val="About This Chapter"/>
    <w:basedOn w:val="Heading2NoNumber"/>
    <w:next w:val="a1"/>
    <w:rsid w:val="00952775"/>
    <w:pPr>
      <w:spacing w:after="560"/>
    </w:pPr>
  </w:style>
  <w:style w:type="numbering" w:styleId="111111">
    <w:name w:val="Outline List 2"/>
    <w:basedOn w:val="a4"/>
    <w:semiHidden/>
    <w:rsid w:val="00952775"/>
    <w:pPr>
      <w:numPr>
        <w:numId w:val="26"/>
      </w:numPr>
    </w:pPr>
  </w:style>
  <w:style w:type="paragraph" w:customStyle="1" w:styleId="ItemList">
    <w:name w:val="Item List"/>
    <w:link w:val="ItemListChar"/>
    <w:rsid w:val="00952775"/>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52775"/>
    <w:pPr>
      <w:numPr>
        <w:numId w:val="23"/>
      </w:numPr>
      <w:tabs>
        <w:tab w:val="left" w:pos="284"/>
      </w:tabs>
      <w:spacing w:before="80" w:after="80"/>
    </w:pPr>
  </w:style>
  <w:style w:type="paragraph" w:customStyle="1" w:styleId="ItemListText">
    <w:name w:val="Item List Text"/>
    <w:rsid w:val="00952775"/>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52775"/>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52775"/>
    <w:rPr>
      <w:rFonts w:ascii="Huawei Sans" w:eastAsia="黑体" w:hAnsi="Huawei Sans" w:cs="Times New Roman"/>
      <w:noProof/>
      <w:kern w:val="0"/>
      <w:sz w:val="30"/>
      <w:szCs w:val="20"/>
      <w:lang w:eastAsia="en-US"/>
    </w:rPr>
  </w:style>
  <w:style w:type="paragraph" w:customStyle="1" w:styleId="CAUTIONHeading">
    <w:name w:val="CAUTION Heading"/>
    <w:basedOn w:val="a1"/>
    <w:rsid w:val="00952775"/>
    <w:pPr>
      <w:keepNext/>
      <w:pBdr>
        <w:top w:val="single" w:sz="12" w:space="4" w:color="auto"/>
      </w:pBdr>
      <w:spacing w:before="80" w:after="80"/>
    </w:pPr>
    <w:rPr>
      <w:bCs/>
      <w:noProof/>
    </w:rPr>
  </w:style>
  <w:style w:type="paragraph" w:customStyle="1" w:styleId="NotesHeadinginTable">
    <w:name w:val="Notes Heading in Table"/>
    <w:next w:val="NotesTextinTable"/>
    <w:rsid w:val="00952775"/>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52775"/>
    <w:pPr>
      <w:keepLines/>
      <w:pBdr>
        <w:bottom w:val="single" w:sz="12" w:space="4" w:color="auto"/>
      </w:pBdr>
      <w:spacing w:before="80" w:after="80"/>
    </w:pPr>
    <w:rPr>
      <w:iCs/>
    </w:rPr>
  </w:style>
  <w:style w:type="paragraph" w:customStyle="1" w:styleId="NotesTextinTable">
    <w:name w:val="Notes Text in Table"/>
    <w:rsid w:val="00952775"/>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52775"/>
    <w:pPr>
      <w:keepNext/>
      <w:numPr>
        <w:numId w:val="4"/>
      </w:numPr>
      <w:tabs>
        <w:tab w:val="left" w:pos="1985"/>
      </w:tabs>
    </w:pPr>
  </w:style>
  <w:style w:type="table" w:customStyle="1" w:styleId="Table">
    <w:name w:val="Table"/>
    <w:basedOn w:val="a8"/>
    <w:rsid w:val="0095277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52775"/>
    <w:pPr>
      <w:jc w:val="left"/>
    </w:pPr>
    <w:rPr>
      <w:rFonts w:cs="Arial"/>
      <w:sz w:val="21"/>
      <w:szCs w:val="21"/>
    </w:rPr>
    <w:tblPr>
      <w:tblInd w:w="1814" w:type="dxa"/>
    </w:tblPr>
    <w:trPr>
      <w:cantSplit/>
    </w:trPr>
  </w:style>
  <w:style w:type="table" w:styleId="a7">
    <w:name w:val="Table Grid"/>
    <w:basedOn w:val="a3"/>
    <w:rsid w:val="00952775"/>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52775"/>
    <w:pPr>
      <w:numPr>
        <w:ilvl w:val="5"/>
        <w:numId w:val="29"/>
      </w:numPr>
      <w:outlineLvl w:val="5"/>
    </w:pPr>
    <w:rPr>
      <w:snapToGrid w:val="0"/>
    </w:rPr>
  </w:style>
  <w:style w:type="paragraph" w:customStyle="1" w:styleId="SubItemList">
    <w:name w:val="Sub Item List"/>
    <w:basedOn w:val="a1"/>
    <w:rsid w:val="00952775"/>
    <w:pPr>
      <w:numPr>
        <w:numId w:val="11"/>
      </w:numPr>
      <w:spacing w:before="80" w:after="80"/>
    </w:pPr>
  </w:style>
  <w:style w:type="paragraph" w:customStyle="1" w:styleId="SubItemListText">
    <w:name w:val="Sub Item List Text"/>
    <w:rsid w:val="00952775"/>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52775"/>
    <w:pPr>
      <w:spacing w:before="240" w:after="60"/>
      <w:jc w:val="center"/>
      <w:outlineLvl w:val="0"/>
    </w:pPr>
    <w:rPr>
      <w:b/>
      <w:bCs/>
      <w:sz w:val="32"/>
      <w:szCs w:val="32"/>
    </w:rPr>
  </w:style>
  <w:style w:type="character" w:customStyle="1" w:styleId="Char1">
    <w:name w:val="标题 Char"/>
    <w:basedOn w:val="a2"/>
    <w:link w:val="a9"/>
    <w:rsid w:val="00952775"/>
    <w:rPr>
      <w:rFonts w:ascii="Huawei Sans" w:eastAsia="方正兰亭黑简体" w:hAnsi="Huawei Sans" w:cs="Times New Roman"/>
      <w:b/>
      <w:bCs/>
      <w:kern w:val="0"/>
      <w:sz w:val="32"/>
      <w:szCs w:val="32"/>
    </w:rPr>
  </w:style>
  <w:style w:type="table" w:styleId="a8">
    <w:name w:val="Table Professional"/>
    <w:basedOn w:val="a3"/>
    <w:semiHidden/>
    <w:rsid w:val="00952775"/>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52775"/>
    <w:pPr>
      <w:keepNext/>
      <w:numPr>
        <w:ilvl w:val="8"/>
        <w:numId w:val="29"/>
      </w:numPr>
      <w:topLinePunct w:val="0"/>
      <w:spacing w:before="320" w:after="80"/>
      <w:outlineLvl w:val="8"/>
    </w:pPr>
    <w:rPr>
      <w:spacing w:val="-4"/>
    </w:rPr>
  </w:style>
  <w:style w:type="paragraph" w:customStyle="1" w:styleId="TableNote">
    <w:name w:val="Table Note"/>
    <w:basedOn w:val="a1"/>
    <w:rsid w:val="00952775"/>
    <w:pPr>
      <w:spacing w:before="80" w:after="80"/>
    </w:pPr>
    <w:rPr>
      <w:sz w:val="18"/>
      <w:szCs w:val="18"/>
    </w:rPr>
  </w:style>
  <w:style w:type="paragraph" w:customStyle="1" w:styleId="TerminalDisplay">
    <w:name w:val="Terminal Display"/>
    <w:rsid w:val="00952775"/>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52775"/>
    <w:pPr>
      <w:spacing w:after="80"/>
      <w:ind w:left="0"/>
    </w:pPr>
    <w:rPr>
      <w:rFonts w:cs="Book Antiqua"/>
      <w:b/>
      <w:bCs/>
      <w:sz w:val="24"/>
      <w:szCs w:val="24"/>
    </w:rPr>
  </w:style>
  <w:style w:type="paragraph" w:styleId="20">
    <w:name w:val="toc 2"/>
    <w:basedOn w:val="a1"/>
    <w:next w:val="a1"/>
    <w:uiPriority w:val="39"/>
    <w:rsid w:val="00952775"/>
    <w:pPr>
      <w:spacing w:before="80" w:after="80"/>
      <w:ind w:left="0"/>
    </w:pPr>
    <w:rPr>
      <w:noProof/>
    </w:rPr>
  </w:style>
  <w:style w:type="paragraph" w:styleId="30">
    <w:name w:val="toc 3"/>
    <w:basedOn w:val="a1"/>
    <w:next w:val="a1"/>
    <w:uiPriority w:val="39"/>
    <w:rsid w:val="00952775"/>
    <w:pPr>
      <w:spacing w:before="80" w:after="80"/>
      <w:ind w:left="0"/>
    </w:pPr>
    <w:rPr>
      <w:noProof/>
    </w:rPr>
  </w:style>
  <w:style w:type="paragraph" w:styleId="41">
    <w:name w:val="toc 4"/>
    <w:basedOn w:val="a1"/>
    <w:next w:val="a1"/>
    <w:uiPriority w:val="39"/>
    <w:rsid w:val="00952775"/>
    <w:pPr>
      <w:spacing w:before="80" w:after="80"/>
      <w:ind w:left="0"/>
    </w:pPr>
  </w:style>
  <w:style w:type="paragraph" w:styleId="51">
    <w:name w:val="toc 5"/>
    <w:basedOn w:val="a1"/>
    <w:next w:val="a1"/>
    <w:uiPriority w:val="39"/>
    <w:rsid w:val="00952775"/>
    <w:pPr>
      <w:spacing w:before="80" w:after="80"/>
      <w:ind w:left="0"/>
    </w:pPr>
  </w:style>
  <w:style w:type="paragraph" w:styleId="60">
    <w:name w:val="toc 6"/>
    <w:basedOn w:val="a1"/>
    <w:next w:val="a1"/>
    <w:autoRedefine/>
    <w:semiHidden/>
    <w:rsid w:val="00952775"/>
    <w:pPr>
      <w:ind w:left="2100"/>
    </w:pPr>
    <w:rPr>
      <w:sz w:val="24"/>
    </w:rPr>
  </w:style>
  <w:style w:type="paragraph" w:styleId="70">
    <w:name w:val="toc 7"/>
    <w:basedOn w:val="a1"/>
    <w:next w:val="a1"/>
    <w:autoRedefine/>
    <w:semiHidden/>
    <w:rsid w:val="00952775"/>
    <w:pPr>
      <w:ind w:left="2520"/>
    </w:pPr>
    <w:rPr>
      <w:sz w:val="24"/>
    </w:rPr>
  </w:style>
  <w:style w:type="paragraph" w:styleId="80">
    <w:name w:val="toc 8"/>
    <w:basedOn w:val="a1"/>
    <w:next w:val="a1"/>
    <w:autoRedefine/>
    <w:semiHidden/>
    <w:rsid w:val="00952775"/>
    <w:pPr>
      <w:ind w:left="2940"/>
    </w:pPr>
    <w:rPr>
      <w:sz w:val="24"/>
    </w:rPr>
  </w:style>
  <w:style w:type="paragraph" w:styleId="90">
    <w:name w:val="toc 9"/>
    <w:basedOn w:val="a1"/>
    <w:next w:val="a1"/>
    <w:autoRedefine/>
    <w:semiHidden/>
    <w:rsid w:val="00952775"/>
    <w:pPr>
      <w:ind w:left="3360"/>
    </w:pPr>
    <w:rPr>
      <w:sz w:val="24"/>
    </w:rPr>
  </w:style>
  <w:style w:type="paragraph" w:styleId="11">
    <w:name w:val="index 1"/>
    <w:basedOn w:val="a1"/>
    <w:next w:val="a1"/>
    <w:autoRedefine/>
    <w:semiHidden/>
    <w:rsid w:val="00952775"/>
    <w:rPr>
      <w:sz w:val="24"/>
    </w:rPr>
  </w:style>
  <w:style w:type="paragraph" w:styleId="21">
    <w:name w:val="index 2"/>
    <w:basedOn w:val="a1"/>
    <w:next w:val="a1"/>
    <w:autoRedefine/>
    <w:semiHidden/>
    <w:rsid w:val="00952775"/>
    <w:pPr>
      <w:ind w:leftChars="200" w:left="200"/>
    </w:pPr>
    <w:rPr>
      <w:sz w:val="24"/>
    </w:rPr>
  </w:style>
  <w:style w:type="paragraph" w:styleId="31">
    <w:name w:val="index 3"/>
    <w:basedOn w:val="a1"/>
    <w:next w:val="a1"/>
    <w:autoRedefine/>
    <w:semiHidden/>
    <w:rsid w:val="00952775"/>
    <w:pPr>
      <w:ind w:leftChars="400" w:left="400"/>
    </w:pPr>
    <w:rPr>
      <w:sz w:val="24"/>
    </w:rPr>
  </w:style>
  <w:style w:type="paragraph" w:styleId="52">
    <w:name w:val="index 5"/>
    <w:basedOn w:val="a1"/>
    <w:next w:val="a1"/>
    <w:autoRedefine/>
    <w:semiHidden/>
    <w:rsid w:val="00952775"/>
    <w:pPr>
      <w:ind w:left="1050" w:hanging="210"/>
    </w:pPr>
  </w:style>
  <w:style w:type="paragraph" w:styleId="61">
    <w:name w:val="index 6"/>
    <w:basedOn w:val="a1"/>
    <w:next w:val="a1"/>
    <w:autoRedefine/>
    <w:semiHidden/>
    <w:rsid w:val="00952775"/>
    <w:pPr>
      <w:ind w:left="1260" w:hanging="210"/>
    </w:pPr>
  </w:style>
  <w:style w:type="paragraph" w:styleId="71">
    <w:name w:val="index 7"/>
    <w:basedOn w:val="a1"/>
    <w:next w:val="a1"/>
    <w:autoRedefine/>
    <w:semiHidden/>
    <w:rsid w:val="00952775"/>
    <w:pPr>
      <w:ind w:left="1470" w:hanging="210"/>
    </w:pPr>
  </w:style>
  <w:style w:type="paragraph" w:styleId="81">
    <w:name w:val="index 8"/>
    <w:basedOn w:val="a1"/>
    <w:next w:val="a1"/>
    <w:autoRedefine/>
    <w:semiHidden/>
    <w:rsid w:val="00952775"/>
    <w:pPr>
      <w:ind w:left="1680" w:hanging="210"/>
    </w:pPr>
  </w:style>
  <w:style w:type="paragraph" w:styleId="91">
    <w:name w:val="index 9"/>
    <w:basedOn w:val="a1"/>
    <w:next w:val="a1"/>
    <w:autoRedefine/>
    <w:semiHidden/>
    <w:rsid w:val="00952775"/>
    <w:pPr>
      <w:ind w:left="1890" w:hanging="210"/>
    </w:pPr>
  </w:style>
  <w:style w:type="paragraph" w:styleId="aa">
    <w:name w:val="table of figures"/>
    <w:basedOn w:val="a1"/>
    <w:next w:val="a1"/>
    <w:semiHidden/>
    <w:rsid w:val="00952775"/>
    <w:pPr>
      <w:spacing w:afterLines="50"/>
      <w:ind w:leftChars="300" w:left="300"/>
    </w:pPr>
  </w:style>
  <w:style w:type="paragraph" w:styleId="ab">
    <w:name w:val="Document Map"/>
    <w:basedOn w:val="a1"/>
    <w:link w:val="Char2"/>
    <w:semiHidden/>
    <w:rsid w:val="00952775"/>
    <w:pPr>
      <w:shd w:val="clear" w:color="auto" w:fill="000080"/>
    </w:pPr>
  </w:style>
  <w:style w:type="character" w:customStyle="1" w:styleId="Char2">
    <w:name w:val="文档结构图 Char"/>
    <w:basedOn w:val="a2"/>
    <w:link w:val="ab"/>
    <w:semiHidden/>
    <w:rsid w:val="00952775"/>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52775"/>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52775"/>
    <w:rPr>
      <w:rFonts w:ascii="Huawei Sans" w:eastAsia="方正兰亭黑简体" w:hAnsi="Huawei Sans"/>
      <w:color w:val="0000FF"/>
      <w:u w:val="none"/>
    </w:rPr>
  </w:style>
  <w:style w:type="paragraph" w:customStyle="1" w:styleId="CopyrightDeclaration">
    <w:name w:val="Copyright Declaration"/>
    <w:semiHidden/>
    <w:rsid w:val="00952775"/>
    <w:pPr>
      <w:spacing w:before="80" w:after="80"/>
    </w:pPr>
    <w:rPr>
      <w:rFonts w:ascii="Huawei Sans" w:eastAsia="黑体" w:hAnsi="Huawei Sans" w:cs="Times New Roman"/>
      <w:kern w:val="0"/>
      <w:sz w:val="36"/>
      <w:szCs w:val="20"/>
    </w:rPr>
  </w:style>
  <w:style w:type="numbering" w:styleId="1111110">
    <w:name w:val="Outline List 1"/>
    <w:basedOn w:val="a4"/>
    <w:semiHidden/>
    <w:rsid w:val="00952775"/>
    <w:pPr>
      <w:numPr>
        <w:numId w:val="14"/>
      </w:numPr>
    </w:pPr>
  </w:style>
  <w:style w:type="paragraph" w:customStyle="1" w:styleId="TableHeading">
    <w:name w:val="Table Heading"/>
    <w:basedOn w:val="a1"/>
    <w:rsid w:val="00952775"/>
    <w:pPr>
      <w:keepNext/>
      <w:widowControl w:val="0"/>
      <w:spacing w:before="80" w:after="80"/>
      <w:ind w:left="0"/>
    </w:pPr>
    <w:rPr>
      <w:rFonts w:cs="Book Antiqua"/>
      <w:b/>
      <w:bCs/>
      <w:snapToGrid w:val="0"/>
    </w:rPr>
  </w:style>
  <w:style w:type="paragraph" w:customStyle="1" w:styleId="TableText">
    <w:name w:val="Table Text"/>
    <w:basedOn w:val="a1"/>
    <w:rsid w:val="00952775"/>
    <w:pPr>
      <w:widowControl w:val="0"/>
      <w:spacing w:before="80" w:after="80"/>
      <w:ind w:left="0"/>
    </w:pPr>
    <w:rPr>
      <w:snapToGrid w:val="0"/>
    </w:rPr>
  </w:style>
  <w:style w:type="paragraph" w:customStyle="1" w:styleId="HeadingMiddle">
    <w:name w:val="Heading Middle"/>
    <w:rsid w:val="00952775"/>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5277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52775"/>
    <w:rPr>
      <w:rFonts w:ascii="Courier New" w:eastAsia="方正兰亭黑简体" w:hAnsi="Courier New" w:cs="Courier New"/>
      <w:sz w:val="24"/>
      <w:szCs w:val="24"/>
    </w:rPr>
  </w:style>
  <w:style w:type="paragraph" w:styleId="ae">
    <w:name w:val="footnote text"/>
    <w:basedOn w:val="a1"/>
    <w:link w:val="Char4"/>
    <w:uiPriority w:val="99"/>
    <w:rsid w:val="00952775"/>
    <w:rPr>
      <w:sz w:val="18"/>
      <w:szCs w:val="18"/>
    </w:rPr>
  </w:style>
  <w:style w:type="character" w:customStyle="1" w:styleId="Char4">
    <w:name w:val="脚注文本 Char"/>
    <w:basedOn w:val="a2"/>
    <w:link w:val="ae"/>
    <w:uiPriority w:val="99"/>
    <w:rsid w:val="00952775"/>
    <w:rPr>
      <w:rFonts w:ascii="Huawei Sans" w:eastAsia="方正兰亭黑简体" w:hAnsi="Huawei Sans" w:cs="Times New Roman"/>
      <w:kern w:val="0"/>
      <w:sz w:val="18"/>
      <w:szCs w:val="18"/>
    </w:rPr>
  </w:style>
  <w:style w:type="character" w:styleId="af">
    <w:name w:val="footnote reference"/>
    <w:basedOn w:val="a2"/>
    <w:semiHidden/>
    <w:rsid w:val="00952775"/>
    <w:rPr>
      <w:vertAlign w:val="superscript"/>
    </w:rPr>
  </w:style>
  <w:style w:type="paragraph" w:styleId="af0">
    <w:name w:val="Balloon Text"/>
    <w:basedOn w:val="a1"/>
    <w:link w:val="Char5"/>
    <w:semiHidden/>
    <w:rsid w:val="00952775"/>
    <w:rPr>
      <w:sz w:val="18"/>
      <w:szCs w:val="18"/>
    </w:rPr>
  </w:style>
  <w:style w:type="character" w:customStyle="1" w:styleId="Char5">
    <w:name w:val="批注框文本 Char"/>
    <w:basedOn w:val="a2"/>
    <w:link w:val="af0"/>
    <w:semiHidden/>
    <w:rsid w:val="00952775"/>
    <w:rPr>
      <w:rFonts w:ascii="Huawei Sans" w:eastAsia="方正兰亭黑简体" w:hAnsi="Huawei Sans" w:cs="Times New Roman"/>
      <w:kern w:val="0"/>
      <w:sz w:val="18"/>
      <w:szCs w:val="18"/>
    </w:rPr>
  </w:style>
  <w:style w:type="paragraph" w:styleId="af1">
    <w:name w:val="annotation text"/>
    <w:basedOn w:val="a1"/>
    <w:link w:val="Char6"/>
    <w:rsid w:val="00952775"/>
  </w:style>
  <w:style w:type="character" w:customStyle="1" w:styleId="Char6">
    <w:name w:val="批注文字 Char"/>
    <w:basedOn w:val="a2"/>
    <w:link w:val="af1"/>
    <w:rsid w:val="00952775"/>
    <w:rPr>
      <w:rFonts w:ascii="Huawei Sans" w:eastAsia="方正兰亭黑简体" w:hAnsi="Huawei Sans" w:cs="Times New Roman"/>
      <w:kern w:val="0"/>
      <w:szCs w:val="20"/>
    </w:rPr>
  </w:style>
  <w:style w:type="character" w:styleId="af2">
    <w:name w:val="annotation reference"/>
    <w:basedOn w:val="a2"/>
    <w:semiHidden/>
    <w:rsid w:val="00952775"/>
    <w:rPr>
      <w:sz w:val="21"/>
      <w:szCs w:val="21"/>
    </w:rPr>
  </w:style>
  <w:style w:type="paragraph" w:styleId="af3">
    <w:name w:val="annotation subject"/>
    <w:basedOn w:val="af1"/>
    <w:next w:val="af1"/>
    <w:link w:val="Char7"/>
    <w:semiHidden/>
    <w:rsid w:val="00952775"/>
    <w:rPr>
      <w:b/>
      <w:bCs/>
    </w:rPr>
  </w:style>
  <w:style w:type="character" w:customStyle="1" w:styleId="Char7">
    <w:name w:val="批注主题 Char"/>
    <w:basedOn w:val="Char6"/>
    <w:link w:val="af3"/>
    <w:semiHidden/>
    <w:rsid w:val="00952775"/>
    <w:rPr>
      <w:rFonts w:ascii="Huawei Sans" w:eastAsia="方正兰亭黑简体" w:hAnsi="Huawei Sans" w:cs="Times New Roman"/>
      <w:b/>
      <w:bCs/>
      <w:kern w:val="0"/>
      <w:szCs w:val="20"/>
    </w:rPr>
  </w:style>
  <w:style w:type="paragraph" w:styleId="42">
    <w:name w:val="index 4"/>
    <w:basedOn w:val="a1"/>
    <w:next w:val="a1"/>
    <w:autoRedefine/>
    <w:semiHidden/>
    <w:rsid w:val="00952775"/>
    <w:pPr>
      <w:ind w:left="1260"/>
    </w:pPr>
  </w:style>
  <w:style w:type="paragraph" w:styleId="af4">
    <w:name w:val="index heading"/>
    <w:basedOn w:val="a1"/>
    <w:next w:val="11"/>
    <w:semiHidden/>
    <w:rsid w:val="00952775"/>
    <w:rPr>
      <w:b/>
      <w:bCs/>
    </w:rPr>
  </w:style>
  <w:style w:type="paragraph" w:styleId="af5">
    <w:name w:val="caption"/>
    <w:basedOn w:val="a1"/>
    <w:next w:val="a1"/>
    <w:semiHidden/>
    <w:qFormat/>
    <w:rsid w:val="00952775"/>
    <w:pPr>
      <w:spacing w:before="152"/>
    </w:pPr>
    <w:rPr>
      <w:rFonts w:eastAsia="黑体"/>
    </w:rPr>
  </w:style>
  <w:style w:type="paragraph" w:styleId="af6">
    <w:name w:val="endnote text"/>
    <w:basedOn w:val="a1"/>
    <w:link w:val="Char8"/>
    <w:semiHidden/>
    <w:rsid w:val="00952775"/>
  </w:style>
  <w:style w:type="character" w:customStyle="1" w:styleId="Char8">
    <w:name w:val="尾注文本 Char"/>
    <w:basedOn w:val="a2"/>
    <w:link w:val="af6"/>
    <w:semiHidden/>
    <w:rsid w:val="00952775"/>
    <w:rPr>
      <w:rFonts w:ascii="Huawei Sans" w:eastAsia="方正兰亭黑简体" w:hAnsi="Huawei Sans" w:cs="Times New Roman"/>
      <w:kern w:val="0"/>
      <w:szCs w:val="20"/>
    </w:rPr>
  </w:style>
  <w:style w:type="character" w:styleId="af7">
    <w:name w:val="endnote reference"/>
    <w:basedOn w:val="a2"/>
    <w:semiHidden/>
    <w:rsid w:val="00952775"/>
    <w:rPr>
      <w:vertAlign w:val="superscript"/>
    </w:rPr>
  </w:style>
  <w:style w:type="paragraph" w:styleId="af8">
    <w:name w:val="table of authorities"/>
    <w:basedOn w:val="a1"/>
    <w:next w:val="a1"/>
    <w:semiHidden/>
    <w:rsid w:val="00952775"/>
    <w:pPr>
      <w:ind w:left="420"/>
    </w:pPr>
  </w:style>
  <w:style w:type="paragraph" w:styleId="af9">
    <w:name w:val="toa heading"/>
    <w:basedOn w:val="a1"/>
    <w:next w:val="a1"/>
    <w:semiHidden/>
    <w:rsid w:val="00952775"/>
    <w:pPr>
      <w:spacing w:before="120"/>
    </w:pPr>
  </w:style>
  <w:style w:type="paragraph" w:customStyle="1" w:styleId="Contents">
    <w:name w:val="Contents"/>
    <w:basedOn w:val="Heading1NoNumber"/>
    <w:rsid w:val="00952775"/>
    <w:pPr>
      <w:outlineLvl w:val="9"/>
    </w:pPr>
  </w:style>
  <w:style w:type="character" w:styleId="HTML">
    <w:name w:val="HTML Variable"/>
    <w:basedOn w:val="a2"/>
    <w:semiHidden/>
    <w:rsid w:val="00952775"/>
    <w:rPr>
      <w:i/>
      <w:iCs/>
    </w:rPr>
  </w:style>
  <w:style w:type="character" w:styleId="HTML0">
    <w:name w:val="HTML Typewriter"/>
    <w:basedOn w:val="a2"/>
    <w:semiHidden/>
    <w:rsid w:val="00952775"/>
    <w:rPr>
      <w:rFonts w:ascii="Courier New" w:hAnsi="Courier New" w:cs="Courier New"/>
      <w:sz w:val="20"/>
      <w:szCs w:val="20"/>
    </w:rPr>
  </w:style>
  <w:style w:type="character" w:styleId="HTML1">
    <w:name w:val="HTML Code"/>
    <w:basedOn w:val="a2"/>
    <w:semiHidden/>
    <w:rsid w:val="00952775"/>
    <w:rPr>
      <w:rFonts w:ascii="Courier New" w:hAnsi="Courier New" w:cs="Courier New"/>
      <w:sz w:val="20"/>
      <w:szCs w:val="20"/>
    </w:rPr>
  </w:style>
  <w:style w:type="paragraph" w:styleId="HTML2">
    <w:name w:val="HTML Address"/>
    <w:basedOn w:val="a1"/>
    <w:link w:val="HTMLChar"/>
    <w:semiHidden/>
    <w:rsid w:val="00952775"/>
    <w:rPr>
      <w:i/>
      <w:iCs/>
    </w:rPr>
  </w:style>
  <w:style w:type="character" w:customStyle="1" w:styleId="HTMLChar">
    <w:name w:val="HTML 地址 Char"/>
    <w:basedOn w:val="a2"/>
    <w:link w:val="HTML2"/>
    <w:semiHidden/>
    <w:rsid w:val="00952775"/>
    <w:rPr>
      <w:rFonts w:ascii="Huawei Sans" w:eastAsia="方正兰亭黑简体" w:hAnsi="Huawei Sans" w:cs="Times New Roman"/>
      <w:i/>
      <w:iCs/>
      <w:kern w:val="0"/>
      <w:szCs w:val="20"/>
    </w:rPr>
  </w:style>
  <w:style w:type="character" w:styleId="HTML3">
    <w:name w:val="HTML Definition"/>
    <w:basedOn w:val="a2"/>
    <w:semiHidden/>
    <w:rsid w:val="00952775"/>
    <w:rPr>
      <w:i/>
      <w:iCs/>
    </w:rPr>
  </w:style>
  <w:style w:type="character" w:styleId="HTML4">
    <w:name w:val="HTML Keyboard"/>
    <w:basedOn w:val="a2"/>
    <w:semiHidden/>
    <w:rsid w:val="00952775"/>
    <w:rPr>
      <w:rFonts w:ascii="Courier New" w:hAnsi="Courier New" w:cs="Courier New"/>
      <w:sz w:val="20"/>
      <w:szCs w:val="20"/>
    </w:rPr>
  </w:style>
  <w:style w:type="character" w:styleId="HTML5">
    <w:name w:val="HTML Acronym"/>
    <w:basedOn w:val="a2"/>
    <w:semiHidden/>
    <w:rsid w:val="00952775"/>
  </w:style>
  <w:style w:type="character" w:styleId="HTML6">
    <w:name w:val="HTML Sample"/>
    <w:basedOn w:val="a2"/>
    <w:semiHidden/>
    <w:rsid w:val="00952775"/>
    <w:rPr>
      <w:rFonts w:ascii="Courier New" w:hAnsi="Courier New" w:cs="Courier New"/>
    </w:rPr>
  </w:style>
  <w:style w:type="character" w:styleId="HTML7">
    <w:name w:val="HTML Cite"/>
    <w:basedOn w:val="a2"/>
    <w:semiHidden/>
    <w:rsid w:val="00952775"/>
    <w:rPr>
      <w:i/>
      <w:iCs/>
    </w:rPr>
  </w:style>
  <w:style w:type="paragraph" w:styleId="HTML8">
    <w:name w:val="HTML Preformatted"/>
    <w:basedOn w:val="a1"/>
    <w:link w:val="HTMLChar0"/>
    <w:semiHidden/>
    <w:rsid w:val="00952775"/>
    <w:rPr>
      <w:rFonts w:ascii="Courier New" w:hAnsi="Courier New" w:cs="Courier New"/>
    </w:rPr>
  </w:style>
  <w:style w:type="character" w:customStyle="1" w:styleId="HTMLChar0">
    <w:name w:val="HTML 预设格式 Char"/>
    <w:basedOn w:val="a2"/>
    <w:link w:val="HTML8"/>
    <w:semiHidden/>
    <w:rsid w:val="00952775"/>
    <w:rPr>
      <w:rFonts w:ascii="Courier New" w:eastAsia="方正兰亭黑简体" w:hAnsi="Courier New" w:cs="Courier New"/>
      <w:kern w:val="0"/>
      <w:szCs w:val="20"/>
    </w:rPr>
  </w:style>
  <w:style w:type="table" w:styleId="12">
    <w:name w:val="Table Web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52775"/>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52775"/>
  </w:style>
  <w:style w:type="character" w:customStyle="1" w:styleId="Char9">
    <w:name w:val="称呼 Char"/>
    <w:basedOn w:val="a2"/>
    <w:link w:val="afb"/>
    <w:semiHidden/>
    <w:rsid w:val="00952775"/>
    <w:rPr>
      <w:rFonts w:ascii="Huawei Sans" w:eastAsia="方正兰亭黑简体" w:hAnsi="Huawei Sans" w:cs="Times New Roman"/>
      <w:kern w:val="0"/>
      <w:szCs w:val="20"/>
    </w:rPr>
  </w:style>
  <w:style w:type="paragraph" w:styleId="afc">
    <w:name w:val="Plain Text"/>
    <w:basedOn w:val="a1"/>
    <w:link w:val="Chara"/>
    <w:semiHidden/>
    <w:rsid w:val="00952775"/>
    <w:rPr>
      <w:rFonts w:ascii="宋体" w:hAnsi="Courier New" w:cs="Courier New"/>
    </w:rPr>
  </w:style>
  <w:style w:type="character" w:customStyle="1" w:styleId="Chara">
    <w:name w:val="纯文本 Char"/>
    <w:basedOn w:val="a2"/>
    <w:link w:val="afc"/>
    <w:semiHidden/>
    <w:rsid w:val="00952775"/>
    <w:rPr>
      <w:rFonts w:ascii="宋体" w:eastAsia="方正兰亭黑简体" w:hAnsi="Courier New" w:cs="Courier New"/>
      <w:kern w:val="0"/>
      <w:szCs w:val="20"/>
    </w:rPr>
  </w:style>
  <w:style w:type="table" w:styleId="afd">
    <w:name w:val="Table Elegant"/>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52775"/>
  </w:style>
  <w:style w:type="character" w:customStyle="1" w:styleId="Charb">
    <w:name w:val="电子邮件签名 Char"/>
    <w:basedOn w:val="a2"/>
    <w:link w:val="afe"/>
    <w:semiHidden/>
    <w:rsid w:val="00952775"/>
    <w:rPr>
      <w:rFonts w:ascii="Huawei Sans" w:eastAsia="方正兰亭黑简体" w:hAnsi="Huawei Sans" w:cs="Times New Roman"/>
      <w:kern w:val="0"/>
      <w:szCs w:val="20"/>
    </w:rPr>
  </w:style>
  <w:style w:type="paragraph" w:styleId="aff">
    <w:name w:val="Subtitle"/>
    <w:basedOn w:val="a1"/>
    <w:link w:val="Charc"/>
    <w:qFormat/>
    <w:rsid w:val="00952775"/>
    <w:pPr>
      <w:spacing w:before="240" w:after="60" w:line="312" w:lineRule="atLeast"/>
      <w:jc w:val="center"/>
      <w:outlineLvl w:val="1"/>
    </w:pPr>
    <w:rPr>
      <w:b/>
      <w:bCs/>
      <w:kern w:val="28"/>
      <w:sz w:val="32"/>
      <w:szCs w:val="32"/>
    </w:rPr>
  </w:style>
  <w:style w:type="character" w:customStyle="1" w:styleId="Charc">
    <w:name w:val="副标题 Char"/>
    <w:basedOn w:val="a2"/>
    <w:link w:val="aff"/>
    <w:rsid w:val="00952775"/>
    <w:rPr>
      <w:rFonts w:ascii="Huawei Sans" w:eastAsia="方正兰亭黑简体" w:hAnsi="Huawei Sans" w:cs="Times New Roman"/>
      <w:b/>
      <w:bCs/>
      <w:kern w:val="28"/>
      <w:sz w:val="32"/>
      <w:szCs w:val="32"/>
    </w:rPr>
  </w:style>
  <w:style w:type="table" w:styleId="14">
    <w:name w:val="Table Classic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52775"/>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52775"/>
  </w:style>
  <w:style w:type="table" w:styleId="15">
    <w:name w:val="Table Simple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52775"/>
    <w:pPr>
      <w:ind w:leftChars="2100" w:left="100"/>
    </w:pPr>
  </w:style>
  <w:style w:type="character" w:customStyle="1" w:styleId="Chard">
    <w:name w:val="结束语 Char"/>
    <w:basedOn w:val="a2"/>
    <w:link w:val="aff1"/>
    <w:semiHidden/>
    <w:rsid w:val="00952775"/>
    <w:rPr>
      <w:rFonts w:ascii="Huawei Sans" w:eastAsia="方正兰亭黑简体" w:hAnsi="Huawei Sans" w:cs="Times New Roman"/>
      <w:kern w:val="0"/>
      <w:szCs w:val="20"/>
    </w:rPr>
  </w:style>
  <w:style w:type="table" w:styleId="16">
    <w:name w:val="Table Subtle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52775"/>
    <w:pPr>
      <w:ind w:left="200" w:hangingChars="200" w:hanging="200"/>
    </w:pPr>
  </w:style>
  <w:style w:type="paragraph" w:styleId="28">
    <w:name w:val="List 2"/>
    <w:basedOn w:val="a1"/>
    <w:semiHidden/>
    <w:rsid w:val="00952775"/>
    <w:pPr>
      <w:ind w:leftChars="200" w:left="100" w:hangingChars="200" w:hanging="200"/>
    </w:pPr>
  </w:style>
  <w:style w:type="paragraph" w:styleId="37">
    <w:name w:val="List 3"/>
    <w:basedOn w:val="a1"/>
    <w:semiHidden/>
    <w:rsid w:val="00952775"/>
    <w:pPr>
      <w:ind w:leftChars="400" w:left="100" w:hangingChars="200" w:hanging="200"/>
    </w:pPr>
  </w:style>
  <w:style w:type="paragraph" w:styleId="44">
    <w:name w:val="List 4"/>
    <w:basedOn w:val="a1"/>
    <w:semiHidden/>
    <w:rsid w:val="00952775"/>
    <w:pPr>
      <w:ind w:leftChars="600" w:left="100" w:hangingChars="200" w:hanging="200"/>
    </w:pPr>
  </w:style>
  <w:style w:type="paragraph" w:styleId="53">
    <w:name w:val="List 5"/>
    <w:basedOn w:val="a1"/>
    <w:semiHidden/>
    <w:rsid w:val="00952775"/>
    <w:pPr>
      <w:ind w:leftChars="800" w:left="100" w:hangingChars="200" w:hanging="200"/>
    </w:pPr>
  </w:style>
  <w:style w:type="paragraph" w:styleId="a0">
    <w:name w:val="List Number"/>
    <w:basedOn w:val="a1"/>
    <w:semiHidden/>
    <w:rsid w:val="00952775"/>
    <w:pPr>
      <w:numPr>
        <w:numId w:val="1"/>
      </w:numPr>
    </w:pPr>
  </w:style>
  <w:style w:type="paragraph" w:styleId="29">
    <w:name w:val="List Number 2"/>
    <w:basedOn w:val="a1"/>
    <w:semiHidden/>
    <w:rsid w:val="00952775"/>
    <w:pPr>
      <w:tabs>
        <w:tab w:val="num" w:pos="432"/>
      </w:tabs>
      <w:ind w:left="432" w:hanging="432"/>
    </w:pPr>
  </w:style>
  <w:style w:type="paragraph" w:styleId="38">
    <w:name w:val="List Number 3"/>
    <w:basedOn w:val="a1"/>
    <w:semiHidden/>
    <w:rsid w:val="00952775"/>
    <w:pPr>
      <w:tabs>
        <w:tab w:val="num" w:pos="432"/>
      </w:tabs>
      <w:ind w:left="432" w:hanging="432"/>
    </w:pPr>
  </w:style>
  <w:style w:type="paragraph" w:styleId="4">
    <w:name w:val="List Number 4"/>
    <w:basedOn w:val="a1"/>
    <w:semiHidden/>
    <w:rsid w:val="00952775"/>
    <w:pPr>
      <w:numPr>
        <w:numId w:val="2"/>
      </w:numPr>
    </w:pPr>
  </w:style>
  <w:style w:type="paragraph" w:styleId="54">
    <w:name w:val="List Number 5"/>
    <w:basedOn w:val="a1"/>
    <w:semiHidden/>
    <w:rsid w:val="00952775"/>
    <w:pPr>
      <w:ind w:left="0"/>
    </w:pPr>
  </w:style>
  <w:style w:type="paragraph" w:styleId="aff3">
    <w:name w:val="List Continue"/>
    <w:basedOn w:val="a1"/>
    <w:semiHidden/>
    <w:rsid w:val="00952775"/>
    <w:pPr>
      <w:spacing w:after="120"/>
      <w:ind w:leftChars="200" w:left="420"/>
    </w:pPr>
  </w:style>
  <w:style w:type="paragraph" w:styleId="2a">
    <w:name w:val="List Continue 2"/>
    <w:basedOn w:val="a1"/>
    <w:semiHidden/>
    <w:rsid w:val="00952775"/>
    <w:pPr>
      <w:spacing w:after="120"/>
      <w:ind w:leftChars="400" w:left="840"/>
    </w:pPr>
  </w:style>
  <w:style w:type="paragraph" w:styleId="39">
    <w:name w:val="List Continue 3"/>
    <w:basedOn w:val="a1"/>
    <w:semiHidden/>
    <w:rsid w:val="00952775"/>
    <w:pPr>
      <w:spacing w:after="120"/>
      <w:ind w:leftChars="600" w:left="1260"/>
    </w:pPr>
  </w:style>
  <w:style w:type="paragraph" w:styleId="45">
    <w:name w:val="List Continue 4"/>
    <w:basedOn w:val="a1"/>
    <w:semiHidden/>
    <w:rsid w:val="00952775"/>
    <w:pPr>
      <w:spacing w:after="120"/>
      <w:ind w:leftChars="800" w:left="1680"/>
    </w:pPr>
  </w:style>
  <w:style w:type="paragraph" w:styleId="55">
    <w:name w:val="List Continue 5"/>
    <w:basedOn w:val="a1"/>
    <w:semiHidden/>
    <w:rsid w:val="00952775"/>
    <w:pPr>
      <w:spacing w:after="120"/>
      <w:ind w:leftChars="1000" w:left="2100"/>
    </w:pPr>
  </w:style>
  <w:style w:type="paragraph" w:styleId="aff4">
    <w:name w:val="List Bullet"/>
    <w:basedOn w:val="a1"/>
    <w:autoRedefine/>
    <w:semiHidden/>
    <w:rsid w:val="00952775"/>
    <w:pPr>
      <w:tabs>
        <w:tab w:val="num" w:pos="432"/>
      </w:tabs>
      <w:ind w:left="432" w:hanging="432"/>
    </w:pPr>
  </w:style>
  <w:style w:type="paragraph" w:styleId="2b">
    <w:name w:val="List Bullet 2"/>
    <w:basedOn w:val="a1"/>
    <w:autoRedefine/>
    <w:semiHidden/>
    <w:rsid w:val="00952775"/>
    <w:pPr>
      <w:tabs>
        <w:tab w:val="num" w:pos="432"/>
      </w:tabs>
      <w:ind w:left="432" w:hanging="432"/>
    </w:pPr>
  </w:style>
  <w:style w:type="paragraph" w:styleId="3a">
    <w:name w:val="List Bullet 3"/>
    <w:basedOn w:val="a1"/>
    <w:autoRedefine/>
    <w:semiHidden/>
    <w:rsid w:val="00952775"/>
    <w:pPr>
      <w:tabs>
        <w:tab w:val="num" w:pos="432"/>
      </w:tabs>
      <w:ind w:left="432" w:hanging="432"/>
    </w:pPr>
  </w:style>
  <w:style w:type="paragraph" w:styleId="46">
    <w:name w:val="List Bullet 4"/>
    <w:basedOn w:val="a1"/>
    <w:autoRedefine/>
    <w:semiHidden/>
    <w:rsid w:val="00952775"/>
    <w:pPr>
      <w:tabs>
        <w:tab w:val="num" w:pos="432"/>
      </w:tabs>
      <w:ind w:left="432" w:hanging="432"/>
    </w:pPr>
  </w:style>
  <w:style w:type="paragraph" w:styleId="5">
    <w:name w:val="List Bullet 5"/>
    <w:basedOn w:val="a1"/>
    <w:autoRedefine/>
    <w:semiHidden/>
    <w:rsid w:val="00952775"/>
    <w:pPr>
      <w:numPr>
        <w:numId w:val="3"/>
      </w:numPr>
    </w:pPr>
  </w:style>
  <w:style w:type="table" w:styleId="18">
    <w:name w:val="Table List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52775"/>
  </w:style>
  <w:style w:type="paragraph" w:styleId="aff7">
    <w:name w:val="Signature"/>
    <w:basedOn w:val="a1"/>
    <w:link w:val="Chare"/>
    <w:semiHidden/>
    <w:rsid w:val="00952775"/>
    <w:pPr>
      <w:ind w:leftChars="2100" w:left="100"/>
    </w:pPr>
  </w:style>
  <w:style w:type="character" w:customStyle="1" w:styleId="Chare">
    <w:name w:val="签名 Char"/>
    <w:basedOn w:val="a2"/>
    <w:link w:val="aff7"/>
    <w:semiHidden/>
    <w:rsid w:val="00952775"/>
    <w:rPr>
      <w:rFonts w:ascii="Huawei Sans" w:eastAsia="方正兰亭黑简体" w:hAnsi="Huawei Sans" w:cs="Times New Roman"/>
      <w:kern w:val="0"/>
      <w:szCs w:val="20"/>
    </w:rPr>
  </w:style>
  <w:style w:type="character" w:styleId="aff8">
    <w:name w:val="Emphasis"/>
    <w:basedOn w:val="a2"/>
    <w:qFormat/>
    <w:rsid w:val="00952775"/>
    <w:rPr>
      <w:i/>
      <w:iCs/>
    </w:rPr>
  </w:style>
  <w:style w:type="paragraph" w:styleId="aff9">
    <w:name w:val="Date"/>
    <w:basedOn w:val="a1"/>
    <w:next w:val="a1"/>
    <w:link w:val="Charf"/>
    <w:semiHidden/>
    <w:rsid w:val="00952775"/>
    <w:pPr>
      <w:ind w:leftChars="2500" w:left="100"/>
    </w:pPr>
  </w:style>
  <w:style w:type="character" w:customStyle="1" w:styleId="Charf">
    <w:name w:val="日期 Char"/>
    <w:basedOn w:val="a2"/>
    <w:link w:val="aff9"/>
    <w:semiHidden/>
    <w:rsid w:val="00952775"/>
    <w:rPr>
      <w:rFonts w:ascii="Huawei Sans" w:eastAsia="方正兰亭黑简体" w:hAnsi="Huawei Sans" w:cs="Times New Roman"/>
      <w:kern w:val="0"/>
      <w:szCs w:val="20"/>
    </w:rPr>
  </w:style>
  <w:style w:type="table" w:styleId="19">
    <w:name w:val="Table Columns 1"/>
    <w:basedOn w:val="a3"/>
    <w:semiHidden/>
    <w:rsid w:val="0095277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5277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5277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52775"/>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52775"/>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52775"/>
    <w:pPr>
      <w:spacing w:after="120"/>
      <w:ind w:leftChars="700" w:left="1440" w:rightChars="700" w:right="1440"/>
    </w:pPr>
  </w:style>
  <w:style w:type="numbering" w:styleId="a">
    <w:name w:val="Outline List 3"/>
    <w:basedOn w:val="a4"/>
    <w:semiHidden/>
    <w:rsid w:val="00952775"/>
    <w:pPr>
      <w:numPr>
        <w:numId w:val="12"/>
      </w:numPr>
    </w:pPr>
  </w:style>
  <w:style w:type="paragraph" w:styleId="affb">
    <w:name w:val="envelope address"/>
    <w:basedOn w:val="a1"/>
    <w:semiHidden/>
    <w:rsid w:val="00952775"/>
    <w:pPr>
      <w:framePr w:w="7920" w:h="1980" w:hRule="exact" w:hSpace="180" w:wrap="auto" w:hAnchor="page" w:xAlign="center" w:yAlign="bottom"/>
      <w:ind w:leftChars="1400" w:left="100"/>
    </w:pPr>
  </w:style>
  <w:style w:type="paragraph" w:styleId="affc">
    <w:name w:val="Message Header"/>
    <w:basedOn w:val="a1"/>
    <w:link w:val="Charf0"/>
    <w:semiHidden/>
    <w:rsid w:val="0095277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52775"/>
    <w:rPr>
      <w:rFonts w:ascii="Huawei Sans" w:eastAsia="方正兰亭黑简体" w:hAnsi="Huawei Sans" w:cs="Times New Roman"/>
      <w:kern w:val="0"/>
      <w:szCs w:val="20"/>
      <w:shd w:val="pct20" w:color="auto" w:fill="auto"/>
    </w:rPr>
  </w:style>
  <w:style w:type="character" w:styleId="affd">
    <w:name w:val="line number"/>
    <w:basedOn w:val="a2"/>
    <w:semiHidden/>
    <w:rsid w:val="00952775"/>
  </w:style>
  <w:style w:type="character" w:styleId="affe">
    <w:name w:val="Strong"/>
    <w:basedOn w:val="a2"/>
    <w:qFormat/>
    <w:rsid w:val="00952775"/>
    <w:rPr>
      <w:b/>
      <w:bCs/>
    </w:rPr>
  </w:style>
  <w:style w:type="character" w:styleId="afff">
    <w:name w:val="page number"/>
    <w:basedOn w:val="a2"/>
    <w:semiHidden/>
    <w:rsid w:val="00952775"/>
  </w:style>
  <w:style w:type="character" w:styleId="afff0">
    <w:name w:val="FollowedHyperlink"/>
    <w:semiHidden/>
    <w:rsid w:val="00952775"/>
    <w:rPr>
      <w:color w:val="800080"/>
      <w:u w:val="none"/>
    </w:rPr>
  </w:style>
  <w:style w:type="paragraph" w:styleId="afff1">
    <w:name w:val="Body Text"/>
    <w:basedOn w:val="a1"/>
    <w:link w:val="Charf1"/>
    <w:semiHidden/>
    <w:rsid w:val="00952775"/>
    <w:pPr>
      <w:spacing w:after="120"/>
    </w:pPr>
  </w:style>
  <w:style w:type="character" w:customStyle="1" w:styleId="Charf1">
    <w:name w:val="正文文本 Char"/>
    <w:basedOn w:val="a2"/>
    <w:link w:val="afff1"/>
    <w:semiHidden/>
    <w:rsid w:val="00952775"/>
    <w:rPr>
      <w:rFonts w:ascii="Huawei Sans" w:eastAsia="方正兰亭黑简体" w:hAnsi="Huawei Sans" w:cs="Times New Roman"/>
      <w:kern w:val="0"/>
      <w:szCs w:val="20"/>
    </w:rPr>
  </w:style>
  <w:style w:type="paragraph" w:styleId="afff2">
    <w:name w:val="Body Text First Indent"/>
    <w:basedOn w:val="afff1"/>
    <w:link w:val="Charf2"/>
    <w:semiHidden/>
    <w:rsid w:val="00952775"/>
    <w:pPr>
      <w:ind w:firstLineChars="100" w:firstLine="420"/>
    </w:pPr>
  </w:style>
  <w:style w:type="character" w:customStyle="1" w:styleId="Charf2">
    <w:name w:val="正文首行缩进 Char"/>
    <w:basedOn w:val="Charf1"/>
    <w:link w:val="afff2"/>
    <w:semiHidden/>
    <w:rsid w:val="00952775"/>
    <w:rPr>
      <w:rFonts w:ascii="Huawei Sans" w:eastAsia="方正兰亭黑简体" w:hAnsi="Huawei Sans" w:cs="Times New Roman"/>
      <w:kern w:val="0"/>
      <w:szCs w:val="20"/>
    </w:rPr>
  </w:style>
  <w:style w:type="paragraph" w:styleId="afff3">
    <w:name w:val="Body Text Indent"/>
    <w:basedOn w:val="a1"/>
    <w:link w:val="Charf3"/>
    <w:semiHidden/>
    <w:rsid w:val="00952775"/>
    <w:pPr>
      <w:spacing w:after="120"/>
      <w:ind w:leftChars="200" w:left="420"/>
    </w:pPr>
  </w:style>
  <w:style w:type="character" w:customStyle="1" w:styleId="Charf3">
    <w:name w:val="正文文本缩进 Char"/>
    <w:basedOn w:val="a2"/>
    <w:link w:val="afff3"/>
    <w:semiHidden/>
    <w:rsid w:val="00952775"/>
    <w:rPr>
      <w:rFonts w:ascii="Huawei Sans" w:eastAsia="方正兰亭黑简体" w:hAnsi="Huawei Sans" w:cs="Times New Roman"/>
      <w:kern w:val="0"/>
      <w:szCs w:val="20"/>
    </w:rPr>
  </w:style>
  <w:style w:type="paragraph" w:styleId="2f">
    <w:name w:val="Body Text First Indent 2"/>
    <w:basedOn w:val="afff3"/>
    <w:link w:val="2Char0"/>
    <w:semiHidden/>
    <w:rsid w:val="00952775"/>
    <w:pPr>
      <w:ind w:firstLineChars="200" w:firstLine="420"/>
    </w:pPr>
  </w:style>
  <w:style w:type="character" w:customStyle="1" w:styleId="2Char0">
    <w:name w:val="正文首行缩进 2 Char"/>
    <w:basedOn w:val="Charf3"/>
    <w:link w:val="2f"/>
    <w:semiHidden/>
    <w:rsid w:val="00952775"/>
    <w:rPr>
      <w:rFonts w:ascii="Huawei Sans" w:eastAsia="方正兰亭黑简体" w:hAnsi="Huawei Sans" w:cs="Times New Roman"/>
      <w:kern w:val="0"/>
      <w:szCs w:val="20"/>
    </w:rPr>
  </w:style>
  <w:style w:type="paragraph" w:styleId="afff4">
    <w:name w:val="Normal Indent"/>
    <w:basedOn w:val="a1"/>
    <w:semiHidden/>
    <w:rsid w:val="00952775"/>
    <w:pPr>
      <w:ind w:firstLineChars="200" w:firstLine="420"/>
    </w:pPr>
  </w:style>
  <w:style w:type="paragraph" w:styleId="2f0">
    <w:name w:val="Body Text 2"/>
    <w:basedOn w:val="a1"/>
    <w:link w:val="2Char1"/>
    <w:semiHidden/>
    <w:rsid w:val="00952775"/>
    <w:pPr>
      <w:spacing w:after="120" w:line="480" w:lineRule="auto"/>
    </w:pPr>
  </w:style>
  <w:style w:type="character" w:customStyle="1" w:styleId="2Char1">
    <w:name w:val="正文文本 2 Char"/>
    <w:basedOn w:val="a2"/>
    <w:link w:val="2f0"/>
    <w:semiHidden/>
    <w:rsid w:val="00952775"/>
    <w:rPr>
      <w:rFonts w:ascii="Huawei Sans" w:eastAsia="方正兰亭黑简体" w:hAnsi="Huawei Sans" w:cs="Times New Roman"/>
      <w:kern w:val="0"/>
      <w:szCs w:val="20"/>
    </w:rPr>
  </w:style>
  <w:style w:type="paragraph" w:styleId="3e">
    <w:name w:val="Body Text 3"/>
    <w:basedOn w:val="a1"/>
    <w:link w:val="3Char0"/>
    <w:semiHidden/>
    <w:rsid w:val="00952775"/>
    <w:pPr>
      <w:spacing w:after="120"/>
    </w:pPr>
    <w:rPr>
      <w:sz w:val="16"/>
      <w:szCs w:val="16"/>
    </w:rPr>
  </w:style>
  <w:style w:type="character" w:customStyle="1" w:styleId="3Char0">
    <w:name w:val="正文文本 3 Char"/>
    <w:basedOn w:val="a2"/>
    <w:link w:val="3e"/>
    <w:semiHidden/>
    <w:rsid w:val="00952775"/>
    <w:rPr>
      <w:rFonts w:ascii="Huawei Sans" w:eastAsia="方正兰亭黑简体" w:hAnsi="Huawei Sans" w:cs="Times New Roman"/>
      <w:kern w:val="0"/>
      <w:sz w:val="16"/>
      <w:szCs w:val="16"/>
    </w:rPr>
  </w:style>
  <w:style w:type="paragraph" w:styleId="2f1">
    <w:name w:val="Body Text Indent 2"/>
    <w:basedOn w:val="a1"/>
    <w:link w:val="2Char2"/>
    <w:semiHidden/>
    <w:rsid w:val="00952775"/>
    <w:pPr>
      <w:spacing w:after="120" w:line="480" w:lineRule="auto"/>
      <w:ind w:leftChars="200" w:left="420"/>
    </w:pPr>
  </w:style>
  <w:style w:type="character" w:customStyle="1" w:styleId="2Char2">
    <w:name w:val="正文文本缩进 2 Char"/>
    <w:basedOn w:val="a2"/>
    <w:link w:val="2f1"/>
    <w:semiHidden/>
    <w:rsid w:val="00952775"/>
    <w:rPr>
      <w:rFonts w:ascii="Huawei Sans" w:eastAsia="方正兰亭黑简体" w:hAnsi="Huawei Sans" w:cs="Times New Roman"/>
      <w:kern w:val="0"/>
      <w:szCs w:val="20"/>
    </w:rPr>
  </w:style>
  <w:style w:type="paragraph" w:styleId="3f">
    <w:name w:val="Body Text Indent 3"/>
    <w:basedOn w:val="a1"/>
    <w:link w:val="3Char1"/>
    <w:semiHidden/>
    <w:rsid w:val="00952775"/>
    <w:pPr>
      <w:spacing w:after="120"/>
      <w:ind w:leftChars="200" w:left="420"/>
    </w:pPr>
    <w:rPr>
      <w:sz w:val="16"/>
      <w:szCs w:val="16"/>
    </w:rPr>
  </w:style>
  <w:style w:type="character" w:customStyle="1" w:styleId="3Char1">
    <w:name w:val="正文文本缩进 3 Char"/>
    <w:basedOn w:val="a2"/>
    <w:link w:val="3f"/>
    <w:semiHidden/>
    <w:rsid w:val="00952775"/>
    <w:rPr>
      <w:rFonts w:ascii="Huawei Sans" w:eastAsia="方正兰亭黑简体" w:hAnsi="Huawei Sans" w:cs="Times New Roman"/>
      <w:kern w:val="0"/>
      <w:sz w:val="16"/>
      <w:szCs w:val="16"/>
    </w:rPr>
  </w:style>
  <w:style w:type="paragraph" w:styleId="afff5">
    <w:name w:val="Note Heading"/>
    <w:basedOn w:val="a1"/>
    <w:next w:val="a1"/>
    <w:link w:val="Charf4"/>
    <w:semiHidden/>
    <w:rsid w:val="00952775"/>
    <w:pPr>
      <w:jc w:val="center"/>
    </w:pPr>
  </w:style>
  <w:style w:type="character" w:customStyle="1" w:styleId="Charf4">
    <w:name w:val="注释标题 Char"/>
    <w:basedOn w:val="a2"/>
    <w:link w:val="afff5"/>
    <w:semiHidden/>
    <w:rsid w:val="00952775"/>
    <w:rPr>
      <w:rFonts w:ascii="Huawei Sans" w:eastAsia="方正兰亭黑简体" w:hAnsi="Huawei Sans" w:cs="Times New Roman"/>
      <w:kern w:val="0"/>
      <w:szCs w:val="20"/>
    </w:rPr>
  </w:style>
  <w:style w:type="paragraph" w:customStyle="1" w:styleId="ItemStepinTable">
    <w:name w:val="Item Step in Table"/>
    <w:rsid w:val="00952775"/>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52775"/>
    <w:pPr>
      <w:spacing w:after="400"/>
    </w:pPr>
    <w:rPr>
      <w:b/>
    </w:rPr>
  </w:style>
  <w:style w:type="paragraph" w:customStyle="1" w:styleId="1b">
    <w:name w:val="样式1"/>
    <w:basedOn w:val="End"/>
    <w:semiHidden/>
    <w:rsid w:val="00952775"/>
    <w:rPr>
      <w:b w:val="0"/>
    </w:rPr>
  </w:style>
  <w:style w:type="paragraph" w:customStyle="1" w:styleId="NotesTextListinTable">
    <w:name w:val="Notes Text List in Table"/>
    <w:rsid w:val="00952775"/>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52775"/>
    <w:pPr>
      <w:pBdr>
        <w:top w:val="none" w:sz="0" w:space="0" w:color="auto"/>
      </w:pBdr>
      <w:spacing w:after="40"/>
    </w:pPr>
    <w:rPr>
      <w:position w:val="-6"/>
      <w:sz w:val="18"/>
      <w:szCs w:val="18"/>
    </w:rPr>
  </w:style>
  <w:style w:type="paragraph" w:customStyle="1" w:styleId="NotesText">
    <w:name w:val="Notes Text"/>
    <w:basedOn w:val="CAUTIONText"/>
    <w:rsid w:val="0095277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52775"/>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52775"/>
    <w:pPr>
      <w:keepNext/>
      <w:numPr>
        <w:ilvl w:val="7"/>
        <w:numId w:val="18"/>
      </w:numPr>
      <w:topLinePunct w:val="0"/>
      <w:spacing w:before="320" w:after="80"/>
      <w:outlineLvl w:val="7"/>
    </w:pPr>
  </w:style>
  <w:style w:type="paragraph" w:customStyle="1" w:styleId="Cover2">
    <w:name w:val="Cover 2"/>
    <w:rsid w:val="00952775"/>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52775"/>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52775"/>
    <w:pPr>
      <w:widowControl w:val="0"/>
      <w:topLinePunct w:val="0"/>
      <w:spacing w:before="80" w:after="80"/>
      <w:ind w:left="0"/>
    </w:pPr>
    <w:rPr>
      <w:b/>
      <w:bCs/>
      <w:spacing w:val="-4"/>
      <w:sz w:val="22"/>
      <w:szCs w:val="22"/>
    </w:rPr>
  </w:style>
  <w:style w:type="paragraph" w:customStyle="1" w:styleId="TOC1">
    <w:name w:val="TOC 标题1"/>
    <w:next w:val="10"/>
    <w:semiHidden/>
    <w:rsid w:val="00952775"/>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52775"/>
    <w:pPr>
      <w:spacing w:before="160" w:after="160"/>
    </w:pPr>
    <w:rPr>
      <w:rFonts w:ascii="Huawei Sans" w:eastAsia="黑体" w:hAnsi="Huawei Sans" w:cs="Arial"/>
      <w:kern w:val="0"/>
    </w:rPr>
  </w:style>
  <w:style w:type="character" w:customStyle="1" w:styleId="commandparameter">
    <w:name w:val="command parameter"/>
    <w:semiHidden/>
    <w:rsid w:val="00952775"/>
    <w:rPr>
      <w:rFonts w:ascii="Arial" w:eastAsia="宋体" w:hAnsi="Arial"/>
      <w:i/>
      <w:color w:val="auto"/>
      <w:sz w:val="21"/>
      <w:szCs w:val="21"/>
    </w:rPr>
  </w:style>
  <w:style w:type="character" w:customStyle="1" w:styleId="commandkeywords">
    <w:name w:val="command keywords"/>
    <w:semiHidden/>
    <w:rsid w:val="00952775"/>
    <w:rPr>
      <w:rFonts w:ascii="Arial" w:eastAsia="宋体" w:hAnsi="Arial"/>
      <w:b/>
      <w:color w:val="auto"/>
      <w:sz w:val="21"/>
      <w:szCs w:val="21"/>
    </w:rPr>
  </w:style>
  <w:style w:type="table" w:customStyle="1" w:styleId="table0">
    <w:name w:val="table"/>
    <w:basedOn w:val="a8"/>
    <w:rsid w:val="00952775"/>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52775"/>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52775"/>
    <w:pPr>
      <w:numPr>
        <w:numId w:val="18"/>
      </w:numPr>
    </w:pPr>
  </w:style>
  <w:style w:type="paragraph" w:customStyle="1" w:styleId="Code">
    <w:name w:val="Code"/>
    <w:basedOn w:val="a1"/>
    <w:rsid w:val="00952775"/>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52775"/>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52775"/>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52775"/>
    <w:pPr>
      <w:topLinePunct w:val="0"/>
      <w:ind w:left="0"/>
    </w:pPr>
    <w:rPr>
      <w:rFonts w:eastAsia="Arial"/>
      <w:b/>
      <w:bCs/>
      <w:sz w:val="24"/>
      <w:szCs w:val="24"/>
    </w:rPr>
  </w:style>
  <w:style w:type="paragraph" w:customStyle="1" w:styleId="SubItemListTextTD">
    <w:name w:val="Sub Item List Text TD"/>
    <w:basedOn w:val="TerminalDisplay"/>
    <w:rsid w:val="00952775"/>
    <w:pPr>
      <w:adjustRightInd w:val="0"/>
      <w:ind w:left="2410"/>
    </w:pPr>
  </w:style>
  <w:style w:type="paragraph" w:customStyle="1" w:styleId="ItemlistTextTD">
    <w:name w:val="Item list Text TD"/>
    <w:basedOn w:val="TerminalDisplay"/>
    <w:rsid w:val="00952775"/>
    <w:pPr>
      <w:adjustRightInd w:val="0"/>
      <w:ind w:left="2126"/>
    </w:pPr>
  </w:style>
  <w:style w:type="paragraph" w:customStyle="1" w:styleId="ItemListTextinTable">
    <w:name w:val="Item List Text in Table"/>
    <w:basedOn w:val="TableText"/>
    <w:qFormat/>
    <w:rsid w:val="00952775"/>
    <w:pPr>
      <w:ind w:left="284"/>
    </w:pPr>
  </w:style>
  <w:style w:type="paragraph" w:customStyle="1" w:styleId="Appendixheading1">
    <w:name w:val="Appendix heading 1"/>
    <w:basedOn w:val="1"/>
    <w:next w:val="2"/>
    <w:rsid w:val="00952775"/>
    <w:pPr>
      <w:keepLines/>
      <w:numPr>
        <w:numId w:val="18"/>
      </w:numPr>
      <w:topLinePunct w:val="0"/>
    </w:pPr>
    <w:rPr>
      <w:rFonts w:hint="eastAsia"/>
      <w:bCs w:val="0"/>
    </w:rPr>
  </w:style>
  <w:style w:type="paragraph" w:customStyle="1" w:styleId="Appendixheading2">
    <w:name w:val="Appendix heading 2"/>
    <w:basedOn w:val="2"/>
    <w:next w:val="Appendixheading3"/>
    <w:rsid w:val="00952775"/>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52775"/>
    <w:pPr>
      <w:numPr>
        <w:numId w:val="18"/>
      </w:numPr>
      <w:topLinePunct w:val="0"/>
    </w:pPr>
    <w:rPr>
      <w:rFonts w:cs="Times New Roman" w:hint="eastAsia"/>
    </w:rPr>
  </w:style>
  <w:style w:type="paragraph" w:customStyle="1" w:styleId="Appendixheading4">
    <w:name w:val="Appendix heading 4"/>
    <w:basedOn w:val="40"/>
    <w:next w:val="Appendixheading5"/>
    <w:rsid w:val="00952775"/>
    <w:pPr>
      <w:numPr>
        <w:numId w:val="18"/>
      </w:numPr>
      <w:topLinePunct w:val="0"/>
    </w:pPr>
    <w:rPr>
      <w:bCs/>
    </w:rPr>
  </w:style>
  <w:style w:type="paragraph" w:customStyle="1" w:styleId="Appendixheading5">
    <w:name w:val="Appendix heading 5"/>
    <w:basedOn w:val="50"/>
    <w:next w:val="BlockLabel"/>
    <w:rsid w:val="00952775"/>
    <w:pPr>
      <w:numPr>
        <w:numId w:val="18"/>
      </w:numPr>
      <w:topLinePunct w:val="0"/>
    </w:pPr>
    <w:rPr>
      <w:rFonts w:cs="Times New Roman"/>
      <w:bCs/>
    </w:rPr>
  </w:style>
  <w:style w:type="character" w:styleId="afff6">
    <w:name w:val="Placeholder Text"/>
    <w:basedOn w:val="a2"/>
    <w:uiPriority w:val="99"/>
    <w:semiHidden/>
    <w:rsid w:val="00952775"/>
    <w:rPr>
      <w:color w:val="808080"/>
    </w:rPr>
  </w:style>
  <w:style w:type="paragraph" w:customStyle="1" w:styleId="Cover20">
    <w:name w:val="Cover2"/>
    <w:semiHidden/>
    <w:rsid w:val="00952775"/>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52775"/>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52775"/>
    <w:pPr>
      <w:widowControl w:val="0"/>
      <w:spacing w:before="80" w:after="80"/>
      <w:ind w:left="284"/>
    </w:pPr>
    <w:rPr>
      <w:snapToGrid w:val="0"/>
      <w:color w:val="000000"/>
    </w:rPr>
  </w:style>
  <w:style w:type="paragraph" w:customStyle="1" w:styleId="ItemListinTableText0">
    <w:name w:val="Item List in Table Text + 海绿"/>
    <w:basedOn w:val="ItemListinTableText"/>
    <w:rsid w:val="00952775"/>
    <w:rPr>
      <w:color w:val="808080" w:themeColor="background1" w:themeShade="80"/>
    </w:rPr>
  </w:style>
  <w:style w:type="paragraph" w:customStyle="1" w:styleId="ItemStepinTable0">
    <w:name w:val="Item Step in Table + 海绿"/>
    <w:basedOn w:val="ItemStepinTable"/>
    <w:rsid w:val="00952775"/>
    <w:rPr>
      <w:color w:val="808080" w:themeColor="background1" w:themeShade="80"/>
    </w:rPr>
  </w:style>
  <w:style w:type="paragraph" w:customStyle="1" w:styleId="ItemStep0">
    <w:name w:val="Item Step + 海绿"/>
    <w:basedOn w:val="ItemStep"/>
    <w:rsid w:val="00952775"/>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52775"/>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52775"/>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52775"/>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52775"/>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52775"/>
    <w:rPr>
      <w:color w:val="000000"/>
    </w:rPr>
  </w:style>
  <w:style w:type="character" w:customStyle="1" w:styleId="Arial">
    <w:name w:val="样式 Arial 小四 加粗"/>
    <w:basedOn w:val="a2"/>
    <w:rsid w:val="00952775"/>
    <w:rPr>
      <w:rFonts w:ascii="Huawei Sans" w:eastAsia="方正兰亭黑简体" w:hAnsi="Huawei Sans"/>
      <w:b/>
      <w:bCs/>
      <w:sz w:val="24"/>
    </w:rPr>
  </w:style>
  <w:style w:type="character" w:customStyle="1" w:styleId="1c">
    <w:name w:val="样式 海绿1"/>
    <w:basedOn w:val="a2"/>
    <w:rsid w:val="00952775"/>
    <w:rPr>
      <w:rFonts w:ascii="Huawei Sans" w:eastAsia="方正兰亭黑简体" w:hAnsi="Huawei Sans"/>
      <w:color w:val="339966"/>
    </w:rPr>
  </w:style>
  <w:style w:type="character" w:customStyle="1" w:styleId="afff9">
    <w:name w:val="样式 倾斜"/>
    <w:basedOn w:val="a2"/>
    <w:rsid w:val="00952775"/>
    <w:rPr>
      <w:rFonts w:ascii="Huawei Sans" w:eastAsia="方正兰亭细黑简体" w:hAnsi="Huawei Sans"/>
      <w:i/>
      <w:iCs/>
    </w:rPr>
  </w:style>
  <w:style w:type="character" w:customStyle="1" w:styleId="afffa">
    <w:name w:val="样式 小四 加粗"/>
    <w:basedOn w:val="a2"/>
    <w:rsid w:val="00952775"/>
    <w:rPr>
      <w:rFonts w:ascii="Huawei Sans" w:eastAsia="方正兰亭黑简体" w:hAnsi="Huawei Sans"/>
      <w:b/>
      <w:bCs/>
      <w:sz w:val="24"/>
    </w:rPr>
  </w:style>
  <w:style w:type="character" w:customStyle="1" w:styleId="afffb">
    <w:name w:val="样式 海绿"/>
    <w:basedOn w:val="a2"/>
    <w:rsid w:val="00952775"/>
    <w:rPr>
      <w:rFonts w:ascii="Huawei Sans" w:eastAsia="方正兰亭黑简体" w:hAnsi="Huawei Sans"/>
      <w:color w:val="339966"/>
    </w:rPr>
  </w:style>
  <w:style w:type="paragraph" w:customStyle="1" w:styleId="Cover50">
    <w:name w:val="样式 Cover 5 +加粗"/>
    <w:basedOn w:val="Cover5"/>
    <w:rsid w:val="00952775"/>
    <w:rPr>
      <w:b/>
      <w:bCs/>
    </w:rPr>
  </w:style>
  <w:style w:type="paragraph" w:customStyle="1" w:styleId="Arial000">
    <w:name w:val="样式 (西文) Arial (中文) 微软雅黑 小四 加粗 右 左侧:  0 厘米 段前: 0 磅 段后: 0 磅..."/>
    <w:basedOn w:val="a1"/>
    <w:rsid w:val="00952775"/>
    <w:pPr>
      <w:spacing w:before="0" w:after="0" w:line="240" w:lineRule="auto"/>
      <w:ind w:left="0"/>
      <w:jc w:val="right"/>
    </w:pPr>
    <w:rPr>
      <w:rFonts w:cs="宋体"/>
      <w:b/>
      <w:bCs/>
      <w:sz w:val="24"/>
    </w:rPr>
  </w:style>
  <w:style w:type="character" w:customStyle="1" w:styleId="afffc">
    <w:name w:val="样式 倾斜 蓝色"/>
    <w:basedOn w:val="a2"/>
    <w:rsid w:val="00952775"/>
    <w:rPr>
      <w:rFonts w:ascii="Huawei Sans" w:eastAsia="方正兰亭黑简体" w:hAnsi="Huawei Sans"/>
      <w:i/>
      <w:iCs/>
      <w:color w:val="0000FF"/>
    </w:rPr>
  </w:style>
  <w:style w:type="character" w:customStyle="1" w:styleId="1d">
    <w:name w:val="样式 样式 海绿1 + 方正兰亭黑简体"/>
    <w:basedOn w:val="1c"/>
    <w:rsid w:val="00952775"/>
    <w:rPr>
      <w:rFonts w:ascii="Huawei Sans" w:eastAsia="方正兰亭黑简体" w:hAnsi="Huawei Sans"/>
      <w:color w:val="339966"/>
    </w:rPr>
  </w:style>
  <w:style w:type="paragraph" w:customStyle="1" w:styleId="3f0">
    <w:name w:val="3.步骤"/>
    <w:basedOn w:val="a1"/>
    <w:link w:val="3Char2"/>
    <w:autoRedefine/>
    <w:qFormat/>
    <w:locked/>
    <w:rsid w:val="00952775"/>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52775"/>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52775"/>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52775"/>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52775"/>
    <w:rPr>
      <w:rFonts w:ascii="Huawei Sans" w:eastAsia="方正兰亭黑简体" w:hAnsi="Huawei Sans" w:cs="Times New Roman"/>
      <w:kern w:val="0"/>
      <w:szCs w:val="20"/>
    </w:rPr>
  </w:style>
  <w:style w:type="paragraph" w:customStyle="1" w:styleId="afffe">
    <w:name w:val="步骤"/>
    <w:basedOn w:val="Step"/>
    <w:link w:val="Charf5"/>
    <w:qFormat/>
    <w:rsid w:val="00952775"/>
    <w:pPr>
      <w:outlineLvl w:val="3"/>
    </w:pPr>
  </w:style>
  <w:style w:type="paragraph" w:customStyle="1" w:styleId="1e">
    <w:name w:val="列表1"/>
    <w:basedOn w:val="ItemList"/>
    <w:link w:val="ListChar"/>
    <w:qFormat/>
    <w:rsid w:val="00952775"/>
  </w:style>
  <w:style w:type="character" w:customStyle="1" w:styleId="StepChar">
    <w:name w:val="Step Char"/>
    <w:basedOn w:val="a2"/>
    <w:link w:val="Step"/>
    <w:rsid w:val="00952775"/>
    <w:rPr>
      <w:rFonts w:ascii="Huawei Sans" w:eastAsia="方正兰亭黑简体" w:hAnsi="Huawei Sans" w:cs="Times New Roman"/>
      <w:snapToGrid w:val="0"/>
      <w:kern w:val="0"/>
      <w:szCs w:val="20"/>
    </w:rPr>
  </w:style>
  <w:style w:type="character" w:customStyle="1" w:styleId="Charf5">
    <w:name w:val="步骤 Char"/>
    <w:basedOn w:val="StepChar"/>
    <w:link w:val="afffe"/>
    <w:rsid w:val="00952775"/>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52775"/>
    <w:rPr>
      <w:rFonts w:ascii="Huawei Sans" w:eastAsia="方正兰亭黑简体" w:hAnsi="Huawei Sans" w:cs="Arial"/>
    </w:rPr>
  </w:style>
  <w:style w:type="character" w:customStyle="1" w:styleId="ListChar">
    <w:name w:val="List Char"/>
    <w:basedOn w:val="ItemListChar"/>
    <w:link w:val="1e"/>
    <w:rsid w:val="00952775"/>
    <w:rPr>
      <w:rFonts w:ascii="Huawei Sans" w:eastAsia="方正兰亭黑简体" w:hAnsi="Huawei Sans" w:cs="Arial"/>
    </w:rPr>
  </w:style>
  <w:style w:type="paragraph" w:customStyle="1" w:styleId="2f2">
    <w:name w:val="2.命令"/>
    <w:basedOn w:val="a1"/>
    <w:link w:val="2f3"/>
    <w:qFormat/>
    <w:locked/>
    <w:rsid w:val="00952775"/>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52775"/>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52775"/>
    <w:pPr>
      <w:outlineLvl w:val="9"/>
    </w:pPr>
    <w:rPr>
      <w:rFonts w:cs="Book Antiqua"/>
      <w:bCs/>
    </w:rPr>
  </w:style>
  <w:style w:type="character" w:customStyle="1" w:styleId="DiagramChar">
    <w:name w:val="Diagram Char"/>
    <w:basedOn w:val="a2"/>
    <w:link w:val="Diagram"/>
    <w:rsid w:val="00952775"/>
    <w:rPr>
      <w:rFonts w:ascii="Huawei Sans" w:eastAsia="方正兰亭黑简体" w:hAnsi="Huawei Sans" w:cs="Book Antiqua"/>
      <w:bCs/>
      <w:spacing w:val="-4"/>
    </w:rPr>
  </w:style>
  <w:style w:type="paragraph" w:styleId="affff">
    <w:name w:val="List Paragraph"/>
    <w:basedOn w:val="a1"/>
    <w:uiPriority w:val="34"/>
    <w:qFormat/>
    <w:rsid w:val="00952775"/>
    <w:pPr>
      <w:ind w:firstLineChars="200" w:firstLine="420"/>
    </w:pPr>
  </w:style>
  <w:style w:type="paragraph" w:customStyle="1" w:styleId="2f4">
    <w:name w:val="样式2"/>
    <w:basedOn w:val="TableDescription"/>
    <w:link w:val="2Char3"/>
    <w:qFormat/>
    <w:rsid w:val="00952775"/>
    <w:pPr>
      <w:outlineLvl w:val="9"/>
    </w:pPr>
  </w:style>
  <w:style w:type="character" w:customStyle="1" w:styleId="TableDescriptionChar">
    <w:name w:val="Table Description Char"/>
    <w:basedOn w:val="a2"/>
    <w:link w:val="TableDescription"/>
    <w:rsid w:val="00952775"/>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52775"/>
    <w:rPr>
      <w:rFonts w:ascii="Huawei Sans" w:eastAsia="方正兰亭黑简体" w:hAnsi="Huawei Sans" w:cs="Times New Roman"/>
      <w:spacing w:val="-4"/>
      <w:kern w:val="0"/>
      <w:szCs w:val="20"/>
    </w:rPr>
  </w:style>
  <w:style w:type="paragraph" w:customStyle="1" w:styleId="1f">
    <w:name w:val="1.正文"/>
    <w:basedOn w:val="a1"/>
    <w:link w:val="1f0"/>
    <w:qFormat/>
    <w:locked/>
    <w:rsid w:val="00EB007A"/>
    <w:pPr>
      <w:spacing w:before="80" w:after="80"/>
      <w:ind w:left="1021"/>
    </w:pPr>
    <w:rPr>
      <w:rFonts w:ascii="HuaweiSans-Regular" w:hAnsi="HuaweiSans-Regular" w:cs="Arial"/>
      <w:sz w:val="20"/>
      <w:szCs w:val="32"/>
    </w:rPr>
  </w:style>
  <w:style w:type="character" w:customStyle="1" w:styleId="1f0">
    <w:name w:val="1.正文 字符"/>
    <w:basedOn w:val="a2"/>
    <w:link w:val="1f"/>
    <w:qFormat/>
    <w:rsid w:val="00EB007A"/>
    <w:rPr>
      <w:rFonts w:ascii="HuaweiSans-Regular" w:eastAsia="方正兰亭黑简体" w:hAnsi="HuaweiSans-Regular" w:cs="Arial"/>
      <w:kern w:val="0"/>
      <w:sz w:val="20"/>
      <w:szCs w:val="32"/>
    </w:rPr>
  </w:style>
  <w:style w:type="paragraph" w:customStyle="1" w:styleId="4a">
    <w:name w:val="4.任务"/>
    <w:basedOn w:val="a1"/>
    <w:link w:val="4Char0"/>
    <w:autoRedefine/>
    <w:qFormat/>
    <w:locked/>
    <w:rsid w:val="00AA67B0"/>
    <w:pPr>
      <w:spacing w:before="80" w:after="80"/>
      <w:ind w:left="1441" w:hanging="420"/>
    </w:pPr>
    <w:rPr>
      <w:rFonts w:ascii="HuaweiSans-Regular" w:hAnsi="HuaweiSans-Regular" w:cs="微软雅黑"/>
      <w:sz w:val="20"/>
      <w:szCs w:val="21"/>
    </w:rPr>
  </w:style>
  <w:style w:type="character" w:customStyle="1" w:styleId="4Char0">
    <w:name w:val="4.任务 Char"/>
    <w:basedOn w:val="a2"/>
    <w:link w:val="4a"/>
    <w:rsid w:val="00AA67B0"/>
    <w:rPr>
      <w:rFonts w:ascii="HuaweiSans-Regular" w:eastAsia="方正兰亭黑简体" w:hAnsi="HuaweiSans-Regular" w:cs="微软雅黑"/>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huawe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33AD-C5BC-441D-B495-664AA748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156</TotalTime>
  <Pages>23</Pages>
  <Words>4945</Words>
  <Characters>28191</Characters>
  <Application>Microsoft Office Word</Application>
  <DocSecurity>0</DocSecurity>
  <Lines>234</Lines>
  <Paragraphs>66</Paragraphs>
  <ScaleCrop>false</ScaleCrop>
  <Company>Huawei Technologies Co.,Ltd.</Company>
  <LinksUpToDate>false</LinksUpToDate>
  <CharactersWithSpaces>33070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65</cp:revision>
  <dcterms:created xsi:type="dcterms:W3CDTF">2020-12-17T04:35:00Z</dcterms:created>
  <dcterms:modified xsi:type="dcterms:W3CDTF">2020-12-24T01:45:00Z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