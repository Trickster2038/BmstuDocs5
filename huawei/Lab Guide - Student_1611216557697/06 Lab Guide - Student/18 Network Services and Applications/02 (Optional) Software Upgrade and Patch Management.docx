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024DDB" w:rsidRPr="00981D7A" w:rsidRDefault="00024DDB" w:rsidP="00F26180">
      <w:pPr>
        <w:topLinePunct w:val="0"/>
        <w:spacing w:before="0" w:after="0" w:line="240" w:lineRule="auto"/>
        <w:ind w:left="0"/>
        <w:jc w:val="center"/>
        <w:rPr>
          <w:b/>
          <w:bCs/>
          <w:noProof/>
          <w:sz w:val="48"/>
          <w:szCs w:val="48"/>
        </w:rPr>
      </w:pPr>
      <w:r w:rsidRPr="00024DDB">
        <w:rPr>
          <w:b/>
          <w:bCs/>
          <w:noProof/>
          <w:sz w:val="48"/>
          <w:szCs w:val="48"/>
        </w:rPr>
        <w:t>Software Upgrade and Patch Management</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B30B8E" w:rsidP="00F26180">
      <w:pPr>
        <w:ind w:left="0"/>
        <w:jc w:val="center"/>
      </w:pPr>
      <w:bookmarkStart w:id="0" w:name="_GoBack"/>
      <w:bookmarkEnd w:id="0"/>
      <w:r w:rsidRPr="00B30B8E">
        <w:rPr>
          <w:rFonts w:cs="Arial"/>
          <w:noProof/>
          <w:sz w:val="32"/>
          <w:szCs w:val="32"/>
          <w:lang w:eastAsia="en-US"/>
        </w:rPr>
        <w:t>Student Version</w:t>
      </w:r>
    </w:p>
    <w:p w:rsidR="00F26180" w:rsidRPr="00981D7A" w:rsidRDefault="00F26180" w:rsidP="00F26180">
      <w:pPr>
        <w:ind w:left="0"/>
        <w:jc w:val="center"/>
      </w:pPr>
      <w:bookmarkStart w:id="1"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1"/>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7854A8">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B77460">
        <w:tc>
          <w:tcPr>
            <w:tcW w:w="9655" w:type="dxa"/>
            <w:shd w:val="clear" w:color="auto" w:fill="auto"/>
          </w:tcPr>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B77460">
            <w:pPr>
              <w:widowControl w:val="0"/>
              <w:topLinePunct w:val="0"/>
              <w:spacing w:before="80" w:after="80"/>
              <w:ind w:left="0"/>
              <w:jc w:val="both"/>
              <w:rPr>
                <w:b/>
                <w:bCs/>
                <w:spacing w:val="-4"/>
                <w:sz w:val="22"/>
                <w:szCs w:val="22"/>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and other Huawei trademarks are trademarks of Huawei Technologies Co., Ltd.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B77460">
            <w:pPr>
              <w:topLinePunct w:val="0"/>
              <w:spacing w:before="80" w:after="80"/>
              <w:ind w:left="0"/>
              <w:jc w:val="both"/>
              <w:rPr>
                <w:rFonts w:cs="Arial"/>
                <w:snapToGrid w:val="0"/>
                <w:sz w:val="20"/>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B77460">
        <w:trPr>
          <w:trHeight w:val="634"/>
        </w:trPr>
        <w:tc>
          <w:tcPr>
            <w:tcW w:w="9640" w:type="dxa"/>
            <w:gridSpan w:val="2"/>
            <w:shd w:val="clear" w:color="auto" w:fill="auto"/>
          </w:tcPr>
          <w:p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B77460">
        <w:trPr>
          <w:trHeight w:val="371"/>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Bantian, Longgang</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B77460">
        <w:trPr>
          <w:trHeight w:val="337"/>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A730AD" w:rsidP="00B77460">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Associate-Datacom (HCIA-Datacom) is designed for Huawei's frontline engineers and anyone who want to understand Huawei's datacom products and technologies. The HCIA-Datacom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The Huawei certification system introduces the industry, fosters innovation, and imparts cutting-edge datacom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7141C0" w:rsidP="007141C0">
      <w:pPr>
        <w:pStyle w:val="1"/>
      </w:pPr>
      <w:r w:rsidRPr="007141C0">
        <w:lastRenderedPageBreak/>
        <w:t>Software Upgrade and Patch Management</w:t>
      </w:r>
    </w:p>
    <w:p w:rsidR="00F922CF" w:rsidRPr="001D7232" w:rsidRDefault="00F922CF" w:rsidP="00F922CF">
      <w:pPr>
        <w:pStyle w:val="2"/>
        <w:rPr>
          <w:lang w:eastAsia="zh-CN"/>
        </w:rPr>
      </w:pPr>
      <w:r w:rsidRPr="001D7232">
        <w:t>Objectives</w:t>
      </w:r>
    </w:p>
    <w:p w:rsidR="00F922CF" w:rsidRDefault="00F922CF" w:rsidP="00F922CF">
      <w:r w:rsidRPr="005C7218">
        <w:t>Upon completion of this task, you will be able to:</w:t>
      </w:r>
    </w:p>
    <w:p w:rsidR="00F922CF" w:rsidRDefault="00F922CF" w:rsidP="00F922CF">
      <w:pPr>
        <w:pStyle w:val="1e"/>
      </w:pPr>
      <w:r>
        <w:t>Set up an FTP server.</w:t>
      </w:r>
    </w:p>
    <w:p w:rsidR="00F922CF" w:rsidRDefault="00F922CF" w:rsidP="00F922CF">
      <w:pPr>
        <w:pStyle w:val="1e"/>
      </w:pPr>
      <w:r>
        <w:t>Perform command-line interface (CLI)-based software upgrade.</w:t>
      </w:r>
    </w:p>
    <w:p w:rsidR="00F922CF" w:rsidRDefault="00F922CF" w:rsidP="00F922CF">
      <w:pPr>
        <w:pStyle w:val="1e"/>
      </w:pPr>
      <w:r>
        <w:t>Perform CLI-based patch management.</w:t>
      </w:r>
    </w:p>
    <w:p w:rsidR="00F922CF" w:rsidRDefault="00F922CF" w:rsidP="00F922CF">
      <w:pPr>
        <w:pStyle w:val="1e"/>
      </w:pPr>
      <w:r>
        <w:t>Perform web-based software upgrade and patch management.</w:t>
      </w:r>
    </w:p>
    <w:p w:rsidR="005C7218" w:rsidRPr="005C7218" w:rsidRDefault="005C7218" w:rsidP="005C7218">
      <w:pPr>
        <w:pStyle w:val="2"/>
      </w:pPr>
      <w:r w:rsidRPr="005C7218">
        <w:t>Background</w:t>
      </w:r>
    </w:p>
    <w:p w:rsidR="005826BD" w:rsidRPr="001D7232" w:rsidRDefault="00D3501E" w:rsidP="00D3501E">
      <w:r w:rsidRPr="00D3501E">
        <w:t>As a network administrator of a company, you need to check the system software versions and patch information of devices to ensure that the devices support various functions. When Huawei releases the updated system software versions and patches, you need to upgrade the software and patches of the devices.</w:t>
      </w:r>
    </w:p>
    <w:p w:rsidR="005C7218" w:rsidRPr="00247CE1" w:rsidRDefault="005C7218" w:rsidP="00247CE1">
      <w:pPr>
        <w:pStyle w:val="2"/>
        <w:rPr>
          <w:lang w:eastAsia="zh-CN"/>
        </w:rPr>
      </w:pPr>
      <w:r>
        <w:rPr>
          <w:lang w:eastAsia="zh-CN"/>
        </w:rPr>
        <w:lastRenderedPageBreak/>
        <w:t>Topology</w:t>
      </w:r>
    </w:p>
    <w:p w:rsidR="00EB072C" w:rsidRPr="00EB072C" w:rsidRDefault="00EB072C" w:rsidP="00EB072C">
      <w:pPr>
        <w:pStyle w:val="Diagram"/>
      </w:pPr>
      <w:r w:rsidRPr="00EB072C">
        <w:t xml:space="preserve">Lab topology </w:t>
      </w:r>
    </w:p>
    <w:p w:rsidR="00507715" w:rsidRDefault="00D3501E" w:rsidP="00EB072C">
      <w:r>
        <w:rPr>
          <w:noProof/>
        </w:rPr>
        <w:drawing>
          <wp:inline distT="0" distB="0" distL="0" distR="0" wp14:anchorId="327ABE49" wp14:editId="29E2D1EF">
            <wp:extent cx="4278574" cy="2212802"/>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8502" cy="2223108"/>
                    </a:xfrm>
                    <a:prstGeom prst="rect">
                      <a:avLst/>
                    </a:prstGeom>
                  </pic:spPr>
                </pic:pic>
              </a:graphicData>
            </a:graphic>
          </wp:inline>
        </w:drawing>
      </w:r>
    </w:p>
    <w:p w:rsidR="00D3501E" w:rsidRPr="00EB072C" w:rsidRDefault="00D3501E" w:rsidP="00EB072C">
      <w:r w:rsidRPr="00D3501E">
        <w:t>This exercise aims to help you perform system software upgrade and patch management. This exercise uses the AR2220 as an example. The operations on other devices are similar. For details, refer to this document and related Huawei product manuals.</w:t>
      </w:r>
    </w:p>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D3501E" w:rsidRDefault="00D3501E" w:rsidP="00D3501E">
      <w:pPr>
        <w:pStyle w:val="affff"/>
        <w:numPr>
          <w:ilvl w:val="0"/>
          <w:numId w:val="33"/>
        </w:numPr>
        <w:ind w:firstLineChars="0"/>
      </w:pPr>
      <w:r>
        <w:t>Verify the integrity of the system software and patch.</w:t>
      </w:r>
    </w:p>
    <w:p w:rsidR="00D3501E" w:rsidRDefault="00D3501E" w:rsidP="00D3501E">
      <w:pPr>
        <w:pStyle w:val="affff"/>
        <w:numPr>
          <w:ilvl w:val="0"/>
          <w:numId w:val="33"/>
        </w:numPr>
        <w:ind w:firstLineChars="0"/>
      </w:pPr>
      <w:r>
        <w:t>Check whether the current device meets the pre-upgrade requirements.</w:t>
      </w:r>
    </w:p>
    <w:p w:rsidR="00D3501E" w:rsidRDefault="00D3501E" w:rsidP="00D3501E">
      <w:pPr>
        <w:pStyle w:val="affff"/>
        <w:numPr>
          <w:ilvl w:val="0"/>
          <w:numId w:val="33"/>
        </w:numPr>
        <w:ind w:firstLineChars="0"/>
      </w:pPr>
      <w:r>
        <w:t>Perform CLI-based software upgrade and patch management.</w:t>
      </w:r>
    </w:p>
    <w:p w:rsidR="00D969F6" w:rsidRPr="00FF0EE4" w:rsidRDefault="00D3501E" w:rsidP="00D3501E">
      <w:pPr>
        <w:pStyle w:val="affff"/>
        <w:numPr>
          <w:ilvl w:val="0"/>
          <w:numId w:val="33"/>
        </w:numPr>
        <w:ind w:firstLineChars="0"/>
      </w:pPr>
      <w:r>
        <w:t>Perform web-based software upgrade and patch management.</w:t>
      </w:r>
    </w:p>
    <w:p w:rsidR="00F26180" w:rsidRDefault="00F26180" w:rsidP="00F26180">
      <w:pPr>
        <w:pStyle w:val="3"/>
        <w:rPr>
          <w:rFonts w:cs="Huawei Sans"/>
        </w:rPr>
      </w:pPr>
      <w:r w:rsidRPr="001D7232">
        <w:rPr>
          <w:rFonts w:cs="Huawei Sans"/>
        </w:rPr>
        <w:t>Procedure</w:t>
      </w:r>
    </w:p>
    <w:p w:rsidR="007117AF" w:rsidRPr="007117AF" w:rsidRDefault="007117AF" w:rsidP="007117AF">
      <w:pPr>
        <w:pStyle w:val="afffe"/>
      </w:pPr>
      <w:r w:rsidRPr="007117AF">
        <w:t>Prepare the target system software and patch.</w:t>
      </w:r>
    </w:p>
    <w:p w:rsidR="007117AF" w:rsidRPr="00F85860" w:rsidRDefault="007117AF" w:rsidP="007117AF">
      <w:pPr>
        <w:pStyle w:val="ItemStep"/>
        <w:outlineLvl w:val="9"/>
        <w:rPr>
          <w:rFonts w:cs="Huawei Sans"/>
        </w:rPr>
      </w:pPr>
      <w:r>
        <w:t xml:space="preserve">Run the </w:t>
      </w:r>
      <w:r>
        <w:rPr>
          <w:b/>
        </w:rPr>
        <w:t>display device</w:t>
      </w:r>
      <w:r>
        <w:t xml:space="preserve"> command to check the product name. If you have any questions, contact technical support.</w:t>
      </w:r>
    </w:p>
    <w:p w:rsidR="007117AF" w:rsidRPr="00F85860" w:rsidRDefault="007117AF" w:rsidP="007117AF">
      <w:pPr>
        <w:pStyle w:val="ItemStep"/>
        <w:outlineLvl w:val="9"/>
        <w:rPr>
          <w:rFonts w:cs="Huawei Sans"/>
        </w:rPr>
      </w:pPr>
      <w:r>
        <w:t xml:space="preserve">Run the </w:t>
      </w:r>
      <w:r>
        <w:rPr>
          <w:b/>
        </w:rPr>
        <w:t>display startup</w:t>
      </w:r>
      <w:r>
        <w:t xml:space="preserve"> and </w:t>
      </w:r>
      <w:r w:rsidRPr="009C3692">
        <w:rPr>
          <w:b/>
        </w:rPr>
        <w:t>display version</w:t>
      </w:r>
      <w:r>
        <w:t xml:space="preserve"> commands to check the running software and patch versions of the device.</w:t>
      </w:r>
    </w:p>
    <w:p w:rsidR="007117AF" w:rsidRPr="00F85860" w:rsidRDefault="007117AF" w:rsidP="007117AF">
      <w:pPr>
        <w:pStyle w:val="ItemStep"/>
        <w:outlineLvl w:val="9"/>
        <w:rPr>
          <w:rFonts w:cs="Huawei Sans"/>
        </w:rPr>
      </w:pPr>
      <w:r>
        <w:t xml:space="preserve">Log in to </w:t>
      </w:r>
      <w:hyperlink w:tooltip=" " w:history="1">
        <w:r>
          <w:t>https://support.huawei.com/enterprise</w:t>
        </w:r>
      </w:hyperlink>
      <w:r>
        <w:t xml:space="preserve"> and download the target system software and patch. Both the digital signatures for the system software and patch must be downloaded.</w:t>
      </w:r>
    </w:p>
    <w:p w:rsidR="007117AF" w:rsidRPr="00BB47E8" w:rsidRDefault="007117AF" w:rsidP="007117AF">
      <w:pPr>
        <w:pStyle w:val="ItemStep"/>
        <w:outlineLvl w:val="9"/>
      </w:pPr>
      <w:r>
        <w:lastRenderedPageBreak/>
        <w:t xml:space="preserve">Click the following link to download the digital signature verification tool PGP Verify: </w:t>
      </w:r>
      <w:hyperlink w:history="1">
        <w:r w:rsidRPr="00F47F2B">
          <w:rPr>
            <w:rStyle w:val="ac"/>
            <w:color w:val="0563C1"/>
            <w:u w:val="single"/>
          </w:rPr>
          <w:t>https://support.huawei.com/enterprise/en/tool/software-digital-signature-openpgp-validation-tool-TL1000000054</w:t>
        </w:r>
      </w:hyperlink>
    </w:p>
    <w:p w:rsidR="005E7ECD" w:rsidRPr="005E7ECD" w:rsidRDefault="005E7ECD" w:rsidP="005E7ECD">
      <w:pPr>
        <w:pStyle w:val="afffe"/>
      </w:pPr>
      <w:r w:rsidRPr="005E7ECD">
        <w:t>Verify the integrity of the system software and patch.</w:t>
      </w:r>
    </w:p>
    <w:p w:rsidR="005E7ECD" w:rsidRPr="00074715" w:rsidRDefault="005E7ECD" w:rsidP="005E7ECD">
      <w:pPr>
        <w:rPr>
          <w:rFonts w:cs="Huawei Sans"/>
        </w:rPr>
      </w:pPr>
      <w:r>
        <w:t xml:space="preserve">#Open PGP Verify and select the public key file attached to the software, as shown in </w:t>
      </w:r>
      <w:r>
        <w:fldChar w:fldCharType="begin"/>
      </w:r>
      <w:r>
        <w:instrText xml:space="preserve"> REF _Ref56158074 \n \h </w:instrText>
      </w:r>
      <w:r>
        <w:fldChar w:fldCharType="separate"/>
      </w:r>
      <w:r>
        <w:t>Figure 1-2</w:t>
      </w:r>
      <w:r>
        <w:fldChar w:fldCharType="end"/>
      </w:r>
      <w:r>
        <w:t>.</w:t>
      </w:r>
    </w:p>
    <w:p w:rsidR="005E7ECD" w:rsidRPr="00F85860" w:rsidRDefault="005E7ECD" w:rsidP="005E7ECD">
      <w:pPr>
        <w:pStyle w:val="Diagram"/>
        <w:rPr>
          <w:rFonts w:cs="Huawei Sans"/>
        </w:rPr>
      </w:pPr>
      <w:bookmarkStart w:id="2" w:name="_Ref56158074"/>
      <w:r>
        <w:t>Selecting the public file in PGP Verify</w:t>
      </w:r>
      <w:bookmarkEnd w:id="2"/>
    </w:p>
    <w:p w:rsidR="005E7ECD" w:rsidRDefault="005E7ECD" w:rsidP="005E7ECD">
      <w:pPr>
        <w:jc w:val="center"/>
      </w:pPr>
      <w:r w:rsidRPr="00F85860">
        <w:rPr>
          <w:noProof/>
        </w:rPr>
        <w:drawing>
          <wp:inline distT="0" distB="0" distL="0" distR="0" wp14:anchorId="159D9793" wp14:editId="59CC8E02">
            <wp:extent cx="3600000" cy="2407196"/>
            <wp:effectExtent l="19050" t="19050" r="19685"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00000" cy="2407196"/>
                    </a:xfrm>
                    <a:prstGeom prst="rect">
                      <a:avLst/>
                    </a:prstGeom>
                    <a:ln>
                      <a:solidFill>
                        <a:schemeClr val="bg1">
                          <a:lumMod val="85000"/>
                        </a:schemeClr>
                      </a:solidFill>
                    </a:ln>
                  </pic:spPr>
                </pic:pic>
              </a:graphicData>
            </a:graphic>
          </wp:inline>
        </w:drawing>
      </w:r>
    </w:p>
    <w:p w:rsidR="005E7ECD" w:rsidRPr="00F85860" w:rsidRDefault="005E7ECD" w:rsidP="005E7ECD">
      <w:pPr>
        <w:pStyle w:val="ItemListText"/>
      </w:pPr>
    </w:p>
    <w:p w:rsidR="005E7ECD" w:rsidRPr="00074715" w:rsidRDefault="005E7ECD" w:rsidP="005E7ECD">
      <w:pPr>
        <w:rPr>
          <w:rFonts w:cs="Huawei Sans"/>
        </w:rPr>
      </w:pPr>
      <w:r>
        <w:t xml:space="preserve">#Verify the integrity of the system software. Click </w:t>
      </w:r>
      <w:r>
        <w:rPr>
          <w:b/>
        </w:rPr>
        <w:t>Single Verify</w:t>
      </w:r>
      <w:r>
        <w:t xml:space="preserve"> and select the digital signature file for the system software.</w:t>
      </w:r>
    </w:p>
    <w:p w:rsidR="005E7ECD" w:rsidRPr="00F85860" w:rsidRDefault="005E7ECD" w:rsidP="005E7ECD">
      <w:pPr>
        <w:pStyle w:val="FigureDescription"/>
        <w:ind w:left="2126"/>
        <w:outlineLvl w:val="9"/>
        <w:rPr>
          <w:rFonts w:cs="Huawei Sans"/>
          <w:noProof/>
        </w:rPr>
      </w:pPr>
      <w:r>
        <w:t>Verifying the integrity of the system software</w:t>
      </w:r>
    </w:p>
    <w:p w:rsidR="005E7ECD" w:rsidRDefault="005E7ECD" w:rsidP="005E7ECD">
      <w:pPr>
        <w:jc w:val="center"/>
        <w:rPr>
          <w:noProof/>
        </w:rPr>
      </w:pPr>
      <w:r w:rsidRPr="00F85860">
        <w:rPr>
          <w:noProof/>
        </w:rPr>
        <w:drawing>
          <wp:inline distT="0" distB="0" distL="0" distR="0" wp14:anchorId="1770D7FE" wp14:editId="5F1AE903">
            <wp:extent cx="3600000" cy="2407500"/>
            <wp:effectExtent l="19050" t="19050" r="1968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0000" cy="2407500"/>
                    </a:xfrm>
                    <a:prstGeom prst="rect">
                      <a:avLst/>
                    </a:prstGeom>
                    <a:ln>
                      <a:solidFill>
                        <a:schemeClr val="bg1">
                          <a:lumMod val="85000"/>
                        </a:schemeClr>
                      </a:solidFill>
                    </a:ln>
                  </pic:spPr>
                </pic:pic>
              </a:graphicData>
            </a:graphic>
          </wp:inline>
        </w:drawing>
      </w:r>
    </w:p>
    <w:p w:rsidR="005E7ECD" w:rsidRPr="00F85860" w:rsidRDefault="005E7ECD" w:rsidP="005E7ECD">
      <w:pPr>
        <w:pStyle w:val="ItemListText"/>
        <w:rPr>
          <w:noProof/>
        </w:rPr>
      </w:pPr>
    </w:p>
    <w:p w:rsidR="005E7ECD" w:rsidRPr="00074715" w:rsidRDefault="005E7ECD" w:rsidP="005E7ECD">
      <w:pPr>
        <w:rPr>
          <w:rFonts w:cs="Huawei Sans"/>
        </w:rPr>
      </w:pPr>
      <w:r>
        <w:lastRenderedPageBreak/>
        <w:t xml:space="preserve">#Verify the integrity of the patch file. Click </w:t>
      </w:r>
      <w:r>
        <w:rPr>
          <w:b/>
        </w:rPr>
        <w:t>Single Verify</w:t>
      </w:r>
      <w:r>
        <w:t xml:space="preserve"> and select the digital signature file for the patch file.</w:t>
      </w:r>
    </w:p>
    <w:p w:rsidR="005E7ECD" w:rsidRPr="00F85860" w:rsidRDefault="005E7ECD" w:rsidP="005E7ECD">
      <w:pPr>
        <w:pStyle w:val="FigureDescription"/>
        <w:ind w:left="2126"/>
        <w:outlineLvl w:val="9"/>
        <w:rPr>
          <w:rFonts w:cs="Huawei Sans"/>
        </w:rPr>
      </w:pPr>
      <w:r>
        <w:t>Verifying the integrity of the patch file</w:t>
      </w:r>
    </w:p>
    <w:p w:rsidR="005E7ECD" w:rsidRDefault="005E7ECD" w:rsidP="005E7ECD">
      <w:pPr>
        <w:jc w:val="center"/>
      </w:pPr>
      <w:r w:rsidRPr="00F85860">
        <w:rPr>
          <w:noProof/>
        </w:rPr>
        <w:drawing>
          <wp:inline distT="0" distB="0" distL="0" distR="0" wp14:anchorId="266A0BB5" wp14:editId="4D4FDCA5">
            <wp:extent cx="3600000" cy="2400000"/>
            <wp:effectExtent l="19050" t="19050" r="19685" b="196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00000" cy="2400000"/>
                    </a:xfrm>
                    <a:prstGeom prst="rect">
                      <a:avLst/>
                    </a:prstGeom>
                    <a:ln>
                      <a:solidFill>
                        <a:schemeClr val="bg1">
                          <a:lumMod val="85000"/>
                        </a:schemeClr>
                      </a:solidFill>
                    </a:ln>
                  </pic:spPr>
                </pic:pic>
              </a:graphicData>
            </a:graphic>
          </wp:inline>
        </w:drawing>
      </w:r>
    </w:p>
    <w:p w:rsidR="005E7ECD" w:rsidRPr="00F85860" w:rsidRDefault="005E7ECD" w:rsidP="005E7ECD">
      <w:pPr>
        <w:pStyle w:val="afffe"/>
      </w:pPr>
      <w:r w:rsidRPr="005E7ECD">
        <w:t>Check whether the current device meets the pre-upgrade requirements.</w:t>
      </w:r>
    </w:p>
    <w:p w:rsidR="005E7ECD" w:rsidRPr="00F85860" w:rsidRDefault="005E7ECD" w:rsidP="005E7ECD">
      <w:pPr>
        <w:rPr>
          <w:rFonts w:cs="Huawei Sans"/>
        </w:rPr>
      </w:pPr>
      <w:r>
        <w:t xml:space="preserve">#Check the current system software version. Run the </w:t>
      </w:r>
      <w:r>
        <w:rPr>
          <w:b/>
        </w:rPr>
        <w:t>display version</w:t>
      </w:r>
      <w:r>
        <w:t xml:space="preserve"> command in the user view to check the version of the system software running on the device. Compare the current system software version with the target one to determine whether the current system software needs to be upgraded.</w:t>
      </w:r>
    </w:p>
    <w:p w:rsidR="005E7ECD" w:rsidRPr="00F85860" w:rsidRDefault="00795191" w:rsidP="005E7ECD">
      <w:pPr>
        <w:pStyle w:val="2f2"/>
        <w:rPr>
          <w:rFonts w:cs="Huawei Sans" w:hint="eastAsia"/>
        </w:rPr>
      </w:pPr>
      <w:r>
        <w:t xml:space="preserve">&lt;R1&gt;display </w:t>
      </w:r>
      <w:r w:rsidR="005E7ECD">
        <w:t>version</w:t>
      </w:r>
    </w:p>
    <w:p w:rsidR="005E7ECD" w:rsidRPr="00F85860" w:rsidRDefault="005E7ECD" w:rsidP="005E7ECD">
      <w:pPr>
        <w:pStyle w:val="2f2"/>
        <w:rPr>
          <w:rFonts w:cs="Huawei Sans" w:hint="eastAsia"/>
        </w:rPr>
      </w:pPr>
      <w:r>
        <w:t>Huawei Versatile Routing Platform Software</w:t>
      </w:r>
    </w:p>
    <w:p w:rsidR="005E7ECD" w:rsidRPr="00F85860" w:rsidRDefault="005E7ECD" w:rsidP="005E7ECD">
      <w:pPr>
        <w:pStyle w:val="2f2"/>
        <w:rPr>
          <w:rFonts w:cs="Huawei Sans" w:hint="eastAsia"/>
        </w:rPr>
      </w:pPr>
      <w:r>
        <w:t>VRP (R) software, Version 5.120 (AR2200 V200R003C01SPC900)</w:t>
      </w:r>
    </w:p>
    <w:p w:rsidR="005E7ECD" w:rsidRPr="00F85860" w:rsidRDefault="005E7ECD" w:rsidP="005E7ECD">
      <w:pPr>
        <w:pStyle w:val="2f2"/>
        <w:rPr>
          <w:rFonts w:cs="Huawei Sans" w:hint="eastAsia"/>
        </w:rPr>
      </w:pPr>
      <w:r>
        <w:t>Copyright (C) 2011-2013 HUAWEI TECH CO., LTD</w:t>
      </w:r>
    </w:p>
    <w:p w:rsidR="005E7ECD" w:rsidRPr="00F85860" w:rsidRDefault="005E7ECD" w:rsidP="005E7ECD">
      <w:pPr>
        <w:pStyle w:val="2f2"/>
        <w:rPr>
          <w:rFonts w:cs="Huawei Sans" w:hint="eastAsia"/>
        </w:rPr>
      </w:pPr>
      <w:r>
        <w:t>Huawei AR2220 Router uptime is 0 week, 0 day, 2 hours, 4 minutes</w:t>
      </w:r>
    </w:p>
    <w:p w:rsidR="005E7ECD" w:rsidRPr="00F85860" w:rsidRDefault="005E7ECD" w:rsidP="005E7ECD">
      <w:pPr>
        <w:pStyle w:val="2f2"/>
        <w:rPr>
          <w:rFonts w:cs="Huawei Sans" w:hint="eastAsia"/>
        </w:rPr>
      </w:pPr>
      <w:r>
        <w:t>BKP 0 version information:</w:t>
      </w:r>
    </w:p>
    <w:p w:rsidR="005E7ECD" w:rsidRPr="00F85860" w:rsidRDefault="005E7ECD" w:rsidP="005E7ECD">
      <w:pPr>
        <w:pStyle w:val="2f2"/>
        <w:rPr>
          <w:rFonts w:cs="Huawei Sans" w:hint="eastAsia"/>
        </w:rPr>
      </w:pPr>
      <w:r>
        <w:t>1. PCB      Version  : AR01BAK2A VER.A</w:t>
      </w:r>
    </w:p>
    <w:p w:rsidR="005E7ECD" w:rsidRPr="00F85860" w:rsidRDefault="005E7ECD" w:rsidP="005E7ECD">
      <w:pPr>
        <w:pStyle w:val="2f2"/>
        <w:rPr>
          <w:rFonts w:cs="Huawei Sans" w:hint="eastAsia"/>
        </w:rPr>
      </w:pPr>
      <w:r>
        <w:t>2. If Supporting PoE : No</w:t>
      </w:r>
    </w:p>
    <w:p w:rsidR="005E7ECD" w:rsidRPr="00F85860" w:rsidRDefault="005E7ECD" w:rsidP="005E7ECD">
      <w:pPr>
        <w:pStyle w:val="2f2"/>
        <w:rPr>
          <w:rFonts w:cs="Huawei Sans" w:hint="eastAsia"/>
        </w:rPr>
      </w:pPr>
      <w:r>
        <w:t>3. Board    Type     : AR2220</w:t>
      </w:r>
    </w:p>
    <w:p w:rsidR="005E7ECD" w:rsidRPr="00F85860" w:rsidRDefault="005E7ECD" w:rsidP="005E7ECD">
      <w:pPr>
        <w:pStyle w:val="2f2"/>
        <w:rPr>
          <w:rFonts w:cs="Huawei Sans" w:hint="eastAsia"/>
        </w:rPr>
      </w:pPr>
      <w:r>
        <w:t>4. MPU Slot Quantity : 1</w:t>
      </w:r>
    </w:p>
    <w:p w:rsidR="005E7ECD" w:rsidRPr="00F85860" w:rsidRDefault="005E7ECD" w:rsidP="005E7ECD">
      <w:pPr>
        <w:pStyle w:val="2f2"/>
        <w:rPr>
          <w:rFonts w:cs="Huawei Sans" w:hint="eastAsia"/>
        </w:rPr>
      </w:pPr>
      <w:r>
        <w:t>5. LPU Slot Quantity : 6</w:t>
      </w:r>
    </w:p>
    <w:p w:rsidR="005E7ECD" w:rsidRPr="00F85860" w:rsidRDefault="005E7ECD" w:rsidP="005E7ECD">
      <w:pPr>
        <w:pStyle w:val="2f2"/>
        <w:rPr>
          <w:rFonts w:cs="Huawei Sans" w:hint="eastAsia"/>
        </w:rPr>
      </w:pPr>
      <w:r>
        <w:t>MPU 0(Master) : uptime is 0 week, 0 day, 2 hours, 4 minutes</w:t>
      </w:r>
    </w:p>
    <w:p w:rsidR="005E7ECD" w:rsidRPr="00F85860" w:rsidRDefault="005E7ECD" w:rsidP="005E7ECD">
      <w:pPr>
        <w:pStyle w:val="2f2"/>
        <w:rPr>
          <w:rFonts w:cs="Huawei Sans" w:hint="eastAsia"/>
        </w:rPr>
      </w:pPr>
      <w:r>
        <w:t>SDRAM Memory Size    : 2048    M bytes</w:t>
      </w:r>
    </w:p>
    <w:p w:rsidR="005E7ECD" w:rsidRPr="00F85860" w:rsidRDefault="005E7ECD" w:rsidP="005E7ECD">
      <w:pPr>
        <w:pStyle w:val="2f2"/>
        <w:rPr>
          <w:rFonts w:cs="Huawei Sans" w:hint="eastAsia"/>
        </w:rPr>
      </w:pPr>
      <w:r>
        <w:t>Flash Memory Size    : 16      M bytes</w:t>
      </w:r>
    </w:p>
    <w:p w:rsidR="005E7ECD" w:rsidRPr="00F85860" w:rsidRDefault="005E7ECD" w:rsidP="005E7ECD">
      <w:pPr>
        <w:pStyle w:val="2f2"/>
        <w:rPr>
          <w:rFonts w:cs="Huawei Sans" w:hint="eastAsia"/>
        </w:rPr>
      </w:pPr>
      <w:r>
        <w:t>NVRAM Memory Size    : 512     K bytes</w:t>
      </w:r>
    </w:p>
    <w:p w:rsidR="005E7ECD" w:rsidRPr="00F85860" w:rsidRDefault="005E7ECD" w:rsidP="005E7ECD">
      <w:pPr>
        <w:pStyle w:val="2f2"/>
        <w:rPr>
          <w:rFonts w:cs="Huawei Sans" w:hint="eastAsia"/>
        </w:rPr>
      </w:pPr>
      <w:r>
        <w:t>SD Card1 Memory Size : 1914    M bytes</w:t>
      </w:r>
    </w:p>
    <w:p w:rsidR="005E7ECD" w:rsidRPr="00F85860" w:rsidRDefault="005E7ECD" w:rsidP="005E7ECD">
      <w:pPr>
        <w:pStyle w:val="2f2"/>
        <w:rPr>
          <w:rFonts w:cs="Huawei Sans" w:hint="eastAsia"/>
        </w:rPr>
      </w:pPr>
      <w:r>
        <w:t>MPU version information :</w:t>
      </w:r>
    </w:p>
    <w:p w:rsidR="005E7ECD" w:rsidRPr="00F85860" w:rsidRDefault="005E7ECD" w:rsidP="005E7ECD">
      <w:pPr>
        <w:pStyle w:val="2f2"/>
        <w:rPr>
          <w:rFonts w:cs="Huawei Sans" w:hint="eastAsia"/>
        </w:rPr>
      </w:pPr>
      <w:r>
        <w:t>1. PCB      Version  : AR01SRU2A VER.B</w:t>
      </w:r>
    </w:p>
    <w:p w:rsidR="005E7ECD" w:rsidRPr="00F85860" w:rsidRDefault="005E7ECD" w:rsidP="005E7ECD">
      <w:pPr>
        <w:pStyle w:val="2f2"/>
        <w:rPr>
          <w:rFonts w:cs="Huawei Sans" w:hint="eastAsia"/>
        </w:rPr>
      </w:pPr>
      <w:r>
        <w:t>2. MAB      Version  : 0</w:t>
      </w:r>
    </w:p>
    <w:p w:rsidR="005E7ECD" w:rsidRPr="00F85860" w:rsidRDefault="005E7ECD" w:rsidP="005E7ECD">
      <w:pPr>
        <w:pStyle w:val="2f2"/>
        <w:rPr>
          <w:rFonts w:cs="Huawei Sans" w:hint="eastAsia"/>
        </w:rPr>
      </w:pPr>
      <w:r>
        <w:t>3. Board    Type     : AR2220</w:t>
      </w:r>
    </w:p>
    <w:p w:rsidR="005E7ECD" w:rsidRPr="00F85860" w:rsidRDefault="005E7ECD" w:rsidP="005E7ECD">
      <w:pPr>
        <w:pStyle w:val="2f2"/>
        <w:rPr>
          <w:rFonts w:cs="Huawei Sans" w:hint="eastAsia"/>
        </w:rPr>
      </w:pPr>
      <w:r>
        <w:t>4. CPLD0    Version  : 104</w:t>
      </w:r>
    </w:p>
    <w:p w:rsidR="005E7ECD" w:rsidRPr="00F85860" w:rsidRDefault="005E7ECD" w:rsidP="005E7ECD">
      <w:pPr>
        <w:pStyle w:val="2f2"/>
        <w:rPr>
          <w:rFonts w:cs="Huawei Sans" w:hint="eastAsia"/>
        </w:rPr>
      </w:pPr>
      <w:r>
        <w:t>5. BootROM  Version  : 654</w:t>
      </w:r>
    </w:p>
    <w:p w:rsidR="005E7ECD" w:rsidRPr="00F85860" w:rsidRDefault="005E7ECD" w:rsidP="005E7ECD">
      <w:pPr>
        <w:pStyle w:val="2f2"/>
        <w:rPr>
          <w:rFonts w:cs="Huawei Sans" w:hint="eastAsia"/>
        </w:rPr>
      </w:pPr>
      <w:r>
        <w:t>LPU 1 : uptime is 0 week, 0 day, 2 hours, 4 minutes</w:t>
      </w:r>
    </w:p>
    <w:p w:rsidR="005E7ECD" w:rsidRPr="00F85860" w:rsidRDefault="005E7ECD" w:rsidP="005E7ECD">
      <w:pPr>
        <w:pStyle w:val="2f2"/>
        <w:rPr>
          <w:rFonts w:cs="Huawei Sans" w:hint="eastAsia"/>
        </w:rPr>
      </w:pPr>
      <w:r>
        <w:t>SDRAM Memory Size    : 96      K bytes</w:t>
      </w:r>
    </w:p>
    <w:p w:rsidR="005E7ECD" w:rsidRPr="00F85860" w:rsidRDefault="005E7ECD" w:rsidP="005E7ECD">
      <w:pPr>
        <w:pStyle w:val="2f2"/>
        <w:rPr>
          <w:rFonts w:cs="Huawei Sans" w:hint="eastAsia"/>
        </w:rPr>
      </w:pPr>
      <w:r>
        <w:lastRenderedPageBreak/>
        <w:t>Flash Memory Size    : 384     K bytes</w:t>
      </w:r>
    </w:p>
    <w:p w:rsidR="005E7ECD" w:rsidRPr="00F85860" w:rsidRDefault="005E7ECD" w:rsidP="005E7ECD">
      <w:pPr>
        <w:pStyle w:val="2f2"/>
        <w:rPr>
          <w:rFonts w:cs="Huawei Sans" w:hint="eastAsia"/>
        </w:rPr>
      </w:pPr>
      <w:r>
        <w:t>LPU version information :</w:t>
      </w:r>
    </w:p>
    <w:p w:rsidR="005E7ECD" w:rsidRPr="00F85860" w:rsidRDefault="005E7ECD" w:rsidP="005E7ECD">
      <w:pPr>
        <w:pStyle w:val="2f2"/>
        <w:rPr>
          <w:rFonts w:cs="Huawei Sans" w:hint="eastAsia"/>
        </w:rPr>
      </w:pPr>
      <w:r>
        <w:t>1. PCB      Version  : AR01SEG1CA VER.B</w:t>
      </w:r>
    </w:p>
    <w:p w:rsidR="005E7ECD" w:rsidRPr="00F85860" w:rsidRDefault="005E7ECD" w:rsidP="005E7ECD">
      <w:pPr>
        <w:pStyle w:val="2f2"/>
        <w:rPr>
          <w:rFonts w:cs="Huawei Sans" w:hint="eastAsia"/>
        </w:rPr>
      </w:pPr>
      <w:r>
        <w:t>2. MAB      Version  : 0</w:t>
      </w:r>
    </w:p>
    <w:p w:rsidR="005E7ECD" w:rsidRPr="00F85860" w:rsidRDefault="005E7ECD" w:rsidP="005E7ECD">
      <w:pPr>
        <w:pStyle w:val="2f2"/>
        <w:rPr>
          <w:rFonts w:cs="Huawei Sans" w:hint="eastAsia"/>
        </w:rPr>
      </w:pPr>
      <w:r>
        <w:t>3. Board    Type     : 2FE</w:t>
      </w:r>
    </w:p>
    <w:p w:rsidR="005E7ECD" w:rsidRPr="00F85860" w:rsidRDefault="005E7ECD" w:rsidP="005E7ECD">
      <w:pPr>
        <w:pStyle w:val="2f2"/>
        <w:rPr>
          <w:rFonts w:cs="Huawei Sans" w:hint="eastAsia"/>
        </w:rPr>
      </w:pPr>
      <w:r>
        <w:t>4. BootROM  Version  : cb</w:t>
      </w:r>
    </w:p>
    <w:p w:rsidR="005E7ECD" w:rsidRPr="00F85860" w:rsidRDefault="005E7ECD" w:rsidP="005E7ECD">
      <w:pPr>
        <w:pStyle w:val="2f2"/>
        <w:rPr>
          <w:rFonts w:cs="Huawei Sans" w:hint="eastAsia"/>
        </w:rPr>
      </w:pPr>
      <w:r>
        <w:t>LPU 2 : uptime is 0 week, 0 day, 2 hours, 4 minutes</w:t>
      </w:r>
    </w:p>
    <w:p w:rsidR="005E7ECD" w:rsidRPr="00F85860" w:rsidRDefault="005E7ECD" w:rsidP="005E7ECD">
      <w:pPr>
        <w:pStyle w:val="2f2"/>
        <w:rPr>
          <w:rFonts w:cs="Huawei Sans" w:hint="eastAsia"/>
        </w:rPr>
      </w:pPr>
      <w:r>
        <w:t>SDRAM Memory Size    : 96      K bytes</w:t>
      </w:r>
    </w:p>
    <w:p w:rsidR="005E7ECD" w:rsidRPr="00F85860" w:rsidRDefault="005E7ECD" w:rsidP="005E7ECD">
      <w:pPr>
        <w:pStyle w:val="2f2"/>
        <w:rPr>
          <w:rFonts w:cs="Huawei Sans" w:hint="eastAsia"/>
        </w:rPr>
      </w:pPr>
      <w:r>
        <w:t>Flash Memory Size    : 384     K bytes</w:t>
      </w:r>
    </w:p>
    <w:p w:rsidR="005E7ECD" w:rsidRPr="00F85860" w:rsidRDefault="005E7ECD" w:rsidP="005E7ECD">
      <w:pPr>
        <w:pStyle w:val="2f2"/>
        <w:rPr>
          <w:rFonts w:cs="Huawei Sans" w:hint="eastAsia"/>
        </w:rPr>
      </w:pPr>
      <w:r>
        <w:t>LPU version information :</w:t>
      </w:r>
    </w:p>
    <w:p w:rsidR="005E7ECD" w:rsidRPr="00F85860" w:rsidRDefault="005E7ECD" w:rsidP="005E7ECD">
      <w:pPr>
        <w:pStyle w:val="2f2"/>
        <w:rPr>
          <w:rFonts w:cs="Huawei Sans" w:hint="eastAsia"/>
        </w:rPr>
      </w:pPr>
      <w:r>
        <w:t>1. PCB      Version  : AR01SEG1CA VER.B</w:t>
      </w:r>
    </w:p>
    <w:p w:rsidR="005E7ECD" w:rsidRPr="00F85860" w:rsidRDefault="005E7ECD" w:rsidP="005E7ECD">
      <w:pPr>
        <w:pStyle w:val="2f2"/>
        <w:rPr>
          <w:rFonts w:cs="Huawei Sans" w:hint="eastAsia"/>
        </w:rPr>
      </w:pPr>
      <w:r>
        <w:t>2. MAB      Version  : 0</w:t>
      </w:r>
    </w:p>
    <w:p w:rsidR="005E7ECD" w:rsidRPr="00F85860" w:rsidRDefault="005E7ECD" w:rsidP="005E7ECD">
      <w:pPr>
        <w:pStyle w:val="2f2"/>
        <w:rPr>
          <w:rFonts w:cs="Huawei Sans" w:hint="eastAsia"/>
        </w:rPr>
      </w:pPr>
      <w:r>
        <w:t>3. Board    Type     : 2FE</w:t>
      </w:r>
    </w:p>
    <w:p w:rsidR="005E7ECD" w:rsidRPr="00F85860" w:rsidRDefault="005E7ECD" w:rsidP="005E7ECD">
      <w:pPr>
        <w:pStyle w:val="2f2"/>
        <w:rPr>
          <w:rFonts w:cs="Huawei Sans" w:hint="eastAsia"/>
        </w:rPr>
      </w:pPr>
      <w:r>
        <w:t>4. BootROM  Version  : cb</w:t>
      </w:r>
    </w:p>
    <w:p w:rsidR="005E7ECD" w:rsidRPr="00F85860" w:rsidRDefault="005E7ECD" w:rsidP="005E7ECD">
      <w:pPr>
        <w:pStyle w:val="2f2"/>
        <w:rPr>
          <w:rFonts w:cs="Huawei Sans" w:hint="eastAsia"/>
        </w:rPr>
      </w:pPr>
      <w:r>
        <w:t>LPU 3 : uptime is 0 week, 0 day, 2 hours, 3 minutes</w:t>
      </w:r>
    </w:p>
    <w:p w:rsidR="005E7ECD" w:rsidRPr="00F85860" w:rsidRDefault="005E7ECD" w:rsidP="005E7ECD">
      <w:pPr>
        <w:pStyle w:val="2f2"/>
        <w:rPr>
          <w:rFonts w:cs="Huawei Sans" w:hint="eastAsia"/>
        </w:rPr>
      </w:pPr>
      <w:r>
        <w:t>SDRAM Memory Size    : 256     M bytes</w:t>
      </w:r>
    </w:p>
    <w:p w:rsidR="005E7ECD" w:rsidRPr="00F85860" w:rsidRDefault="005E7ECD" w:rsidP="005E7ECD">
      <w:pPr>
        <w:pStyle w:val="2f2"/>
        <w:rPr>
          <w:rFonts w:cs="Huawei Sans" w:hint="eastAsia"/>
        </w:rPr>
      </w:pPr>
      <w:r>
        <w:t>Flash Memory Size    : 16      M bytes</w:t>
      </w:r>
    </w:p>
    <w:p w:rsidR="005E7ECD" w:rsidRPr="00F85860" w:rsidRDefault="005E7ECD" w:rsidP="005E7ECD">
      <w:pPr>
        <w:pStyle w:val="2f2"/>
        <w:rPr>
          <w:rFonts w:cs="Huawei Sans" w:hint="eastAsia"/>
        </w:rPr>
      </w:pPr>
      <w:r>
        <w:t>LPU version information :</w:t>
      </w:r>
    </w:p>
    <w:p w:rsidR="005E7ECD" w:rsidRPr="00F85860" w:rsidRDefault="005E7ECD" w:rsidP="005E7ECD">
      <w:pPr>
        <w:pStyle w:val="2f2"/>
        <w:rPr>
          <w:rFonts w:cs="Huawei Sans" w:hint="eastAsia"/>
        </w:rPr>
      </w:pPr>
      <w:r>
        <w:t>1. PCB      Version  : AR01SDSA2A VER.C</w:t>
      </w:r>
    </w:p>
    <w:p w:rsidR="005E7ECD" w:rsidRPr="00F85860" w:rsidRDefault="005E7ECD" w:rsidP="005E7ECD">
      <w:pPr>
        <w:pStyle w:val="2f2"/>
        <w:rPr>
          <w:rFonts w:cs="Huawei Sans" w:hint="eastAsia"/>
        </w:rPr>
      </w:pPr>
      <w:r>
        <w:t>2. MAB      Version  : 0</w:t>
      </w:r>
    </w:p>
    <w:p w:rsidR="005E7ECD" w:rsidRPr="00F85860" w:rsidRDefault="005E7ECD" w:rsidP="005E7ECD">
      <w:pPr>
        <w:pStyle w:val="2f2"/>
        <w:rPr>
          <w:rFonts w:cs="Huawei Sans" w:hint="eastAsia"/>
        </w:rPr>
      </w:pPr>
      <w:r>
        <w:t>3. Board    Type     : 2SA</w:t>
      </w:r>
    </w:p>
    <w:p w:rsidR="005E7ECD" w:rsidRPr="00F85860" w:rsidRDefault="005E7ECD" w:rsidP="005E7ECD">
      <w:pPr>
        <w:pStyle w:val="2f2"/>
        <w:rPr>
          <w:rFonts w:cs="Huawei Sans" w:hint="eastAsia"/>
        </w:rPr>
      </w:pPr>
      <w:r>
        <w:t>4. BootROM  Version  : 305</w:t>
      </w:r>
    </w:p>
    <w:p w:rsidR="005E7ECD" w:rsidRPr="00F85860" w:rsidRDefault="005E7ECD" w:rsidP="005E7ECD">
      <w:pPr>
        <w:pStyle w:val="2f2"/>
        <w:rPr>
          <w:rFonts w:cs="Huawei Sans" w:hint="eastAsia"/>
        </w:rPr>
      </w:pPr>
      <w:r>
        <w:t>LPU 4 : uptime is 0 week, 0 day, 2 hours, 3 minutes</w:t>
      </w:r>
    </w:p>
    <w:p w:rsidR="005E7ECD" w:rsidRPr="00F85860" w:rsidRDefault="005E7ECD" w:rsidP="005E7ECD">
      <w:pPr>
        <w:pStyle w:val="2f2"/>
        <w:rPr>
          <w:rFonts w:cs="Huawei Sans" w:hint="eastAsia"/>
        </w:rPr>
      </w:pPr>
      <w:r>
        <w:t>SDRAM Memory Size    : 256     M bytes</w:t>
      </w:r>
    </w:p>
    <w:p w:rsidR="005E7ECD" w:rsidRPr="00F85860" w:rsidRDefault="005E7ECD" w:rsidP="005E7ECD">
      <w:pPr>
        <w:pStyle w:val="2f2"/>
        <w:rPr>
          <w:rFonts w:cs="Huawei Sans" w:hint="eastAsia"/>
        </w:rPr>
      </w:pPr>
      <w:r>
        <w:t>Flash Memory Size    : 16      M bytes</w:t>
      </w:r>
    </w:p>
    <w:p w:rsidR="005E7ECD" w:rsidRPr="00F85860" w:rsidRDefault="005E7ECD" w:rsidP="005E7ECD">
      <w:pPr>
        <w:pStyle w:val="2f2"/>
        <w:rPr>
          <w:rFonts w:cs="Huawei Sans" w:hint="eastAsia"/>
        </w:rPr>
      </w:pPr>
      <w:r>
        <w:t>LPU version information :</w:t>
      </w:r>
    </w:p>
    <w:p w:rsidR="005E7ECD" w:rsidRPr="00F85860" w:rsidRDefault="005E7ECD" w:rsidP="005E7ECD">
      <w:pPr>
        <w:pStyle w:val="2f2"/>
        <w:rPr>
          <w:rFonts w:cs="Huawei Sans" w:hint="eastAsia"/>
        </w:rPr>
      </w:pPr>
      <w:r>
        <w:t>1. PCB      Version  : AR01SDSA2A VER.C</w:t>
      </w:r>
    </w:p>
    <w:p w:rsidR="005E7ECD" w:rsidRPr="00F85860" w:rsidRDefault="005E7ECD" w:rsidP="005E7ECD">
      <w:pPr>
        <w:pStyle w:val="2f2"/>
        <w:rPr>
          <w:rFonts w:cs="Huawei Sans" w:hint="eastAsia"/>
        </w:rPr>
      </w:pPr>
      <w:r>
        <w:t>2. MAB      Version  : 0</w:t>
      </w:r>
    </w:p>
    <w:p w:rsidR="005E7ECD" w:rsidRPr="00F85860" w:rsidRDefault="005E7ECD" w:rsidP="005E7ECD">
      <w:pPr>
        <w:pStyle w:val="2f2"/>
        <w:rPr>
          <w:rFonts w:cs="Huawei Sans" w:hint="eastAsia"/>
        </w:rPr>
      </w:pPr>
      <w:r>
        <w:t>3. Board    Type     : 1SA</w:t>
      </w:r>
    </w:p>
    <w:p w:rsidR="005E7ECD" w:rsidRPr="00F85860" w:rsidRDefault="005E7ECD" w:rsidP="005E7ECD">
      <w:pPr>
        <w:pStyle w:val="2f2"/>
        <w:rPr>
          <w:rFonts w:cs="Huawei Sans" w:hint="eastAsia"/>
        </w:rPr>
      </w:pPr>
      <w:r>
        <w:t>4. BootROM  Version  : 305</w:t>
      </w:r>
    </w:p>
    <w:p w:rsidR="005E7ECD" w:rsidRDefault="005E7ECD" w:rsidP="005E7ECD"/>
    <w:p w:rsidR="005E7ECD" w:rsidRPr="00F85860" w:rsidRDefault="005E7ECD" w:rsidP="005E7ECD">
      <w:pPr>
        <w:rPr>
          <w:rFonts w:cs="Huawei Sans"/>
        </w:rPr>
      </w:pPr>
      <w:r>
        <w:t xml:space="preserve">#Check current system file information. Run the </w:t>
      </w:r>
      <w:r>
        <w:rPr>
          <w:b/>
        </w:rPr>
        <w:t>display startup</w:t>
      </w:r>
      <w:r>
        <w:t xml:space="preserve"> command in the user view to check the system files in use. Record the file names for file backup.</w:t>
      </w:r>
    </w:p>
    <w:p w:rsidR="005E7ECD" w:rsidRPr="00F85860" w:rsidRDefault="005E7ECD" w:rsidP="005E7ECD">
      <w:pPr>
        <w:pStyle w:val="2f2"/>
        <w:rPr>
          <w:rFonts w:cs="Huawei Sans" w:hint="eastAsia"/>
        </w:rPr>
      </w:pPr>
      <w:r>
        <w:t>&lt;R1&gt;display startup</w:t>
      </w:r>
    </w:p>
    <w:p w:rsidR="005E7ECD" w:rsidRPr="00F85860" w:rsidRDefault="005E7ECD" w:rsidP="005E7ECD">
      <w:pPr>
        <w:pStyle w:val="2f2"/>
        <w:rPr>
          <w:rFonts w:cs="Huawei Sans" w:hint="eastAsia"/>
        </w:rPr>
      </w:pPr>
      <w:r>
        <w:t>MainBoard:</w:t>
      </w:r>
    </w:p>
    <w:p w:rsidR="005E7ECD" w:rsidRPr="00F85860" w:rsidRDefault="005E7ECD" w:rsidP="005E7ECD">
      <w:pPr>
        <w:pStyle w:val="2f2"/>
        <w:rPr>
          <w:rFonts w:cs="Huawei Sans" w:hint="eastAsia"/>
        </w:rPr>
      </w:pPr>
      <w:r>
        <w:t xml:space="preserve">  Startup system software:                   sd1:/ar2220-v200r003c01spc900.cc</w:t>
      </w:r>
    </w:p>
    <w:p w:rsidR="005E7ECD" w:rsidRPr="00F85860" w:rsidRDefault="005E7ECD" w:rsidP="005E7ECD">
      <w:pPr>
        <w:pStyle w:val="2f2"/>
        <w:rPr>
          <w:rFonts w:cs="Huawei Sans" w:hint="eastAsia"/>
        </w:rPr>
      </w:pPr>
      <w:r>
        <w:t xml:space="preserve">  Next startup system software:              sd1:/ar2220-v200r003c01spc900.cc</w:t>
      </w:r>
    </w:p>
    <w:p w:rsidR="005E7ECD" w:rsidRPr="00F85860" w:rsidRDefault="005E7ECD" w:rsidP="005E7ECD">
      <w:pPr>
        <w:pStyle w:val="2f2"/>
        <w:rPr>
          <w:rFonts w:cs="Huawei Sans" w:hint="eastAsia"/>
        </w:rPr>
      </w:pPr>
      <w:r>
        <w:t xml:space="preserve">  Backup system software for next startup:   null</w:t>
      </w:r>
    </w:p>
    <w:p w:rsidR="005E7ECD" w:rsidRPr="00F85860" w:rsidRDefault="005E7ECD" w:rsidP="005E7ECD">
      <w:pPr>
        <w:pStyle w:val="2f2"/>
        <w:rPr>
          <w:rFonts w:cs="Huawei Sans" w:hint="eastAsia"/>
        </w:rPr>
      </w:pPr>
      <w:r>
        <w:t xml:space="preserve">  Startup saved-configuration file:          sd1:/vrpcfg.zip</w:t>
      </w:r>
    </w:p>
    <w:p w:rsidR="005E7ECD" w:rsidRPr="00F85860" w:rsidRDefault="005E7ECD" w:rsidP="005E7ECD">
      <w:pPr>
        <w:pStyle w:val="2f2"/>
        <w:rPr>
          <w:rFonts w:cs="Huawei Sans" w:hint="eastAsia"/>
        </w:rPr>
      </w:pPr>
      <w:r>
        <w:t xml:space="preserve">  Next startup saved-configuration file:     sd1:/vrpcfg.zip</w:t>
      </w:r>
    </w:p>
    <w:p w:rsidR="005E7ECD" w:rsidRPr="00F85860" w:rsidRDefault="005E7ECD" w:rsidP="005E7ECD">
      <w:pPr>
        <w:pStyle w:val="2f2"/>
        <w:rPr>
          <w:rFonts w:cs="Huawei Sans" w:hint="eastAsia"/>
        </w:rPr>
      </w:pPr>
      <w:r>
        <w:t xml:space="preserve">  Startup license file:                      null</w:t>
      </w:r>
    </w:p>
    <w:p w:rsidR="005E7ECD" w:rsidRPr="00F85860" w:rsidRDefault="005E7ECD" w:rsidP="005E7ECD">
      <w:pPr>
        <w:pStyle w:val="2f2"/>
        <w:rPr>
          <w:rFonts w:cs="Huawei Sans" w:hint="eastAsia"/>
        </w:rPr>
      </w:pPr>
      <w:r>
        <w:t xml:space="preserve">  Next startup license file:                 null</w:t>
      </w:r>
    </w:p>
    <w:p w:rsidR="005E7ECD" w:rsidRPr="00F85860" w:rsidRDefault="005E7ECD" w:rsidP="005E7ECD">
      <w:pPr>
        <w:pStyle w:val="2f2"/>
        <w:rPr>
          <w:rFonts w:cs="Huawei Sans" w:hint="eastAsia"/>
        </w:rPr>
      </w:pPr>
      <w:r>
        <w:t xml:space="preserve">  Startup patch package:                     sd1:/ar2220-v200r003sph006.pat</w:t>
      </w:r>
    </w:p>
    <w:p w:rsidR="005E7ECD" w:rsidRPr="00F85860" w:rsidRDefault="005E7ECD" w:rsidP="005E7ECD">
      <w:pPr>
        <w:pStyle w:val="2f2"/>
        <w:rPr>
          <w:rFonts w:cs="Huawei Sans" w:hint="eastAsia"/>
        </w:rPr>
      </w:pPr>
      <w:r>
        <w:t xml:space="preserve">  Next startup patch package:                sd1:/ar2220-v200r003sph006.pat</w:t>
      </w:r>
    </w:p>
    <w:p w:rsidR="005E7ECD" w:rsidRPr="00F85860" w:rsidRDefault="005E7ECD" w:rsidP="005E7ECD">
      <w:pPr>
        <w:pStyle w:val="2f2"/>
        <w:rPr>
          <w:rFonts w:cs="Huawei Sans" w:hint="eastAsia"/>
        </w:rPr>
      </w:pPr>
      <w:r>
        <w:t xml:space="preserve">  Startup voice-files:                       null</w:t>
      </w:r>
    </w:p>
    <w:p w:rsidR="005E7ECD" w:rsidRPr="00F85860" w:rsidRDefault="005E7ECD" w:rsidP="005E7ECD">
      <w:pPr>
        <w:pStyle w:val="2f2"/>
        <w:rPr>
          <w:rFonts w:cs="Huawei Sans" w:hint="eastAsia"/>
        </w:rPr>
      </w:pPr>
      <w:r>
        <w:t xml:space="preserve">  Next startup voice-files:                  null</w:t>
      </w:r>
    </w:p>
    <w:p w:rsidR="005E7ECD" w:rsidRDefault="005E7ECD" w:rsidP="005E7ECD"/>
    <w:p w:rsidR="005E7ECD" w:rsidRPr="00F85860" w:rsidRDefault="005E7ECD" w:rsidP="005E7ECD">
      <w:pPr>
        <w:rPr>
          <w:rFonts w:cs="Huawei Sans"/>
          <w:snapToGrid w:val="0"/>
        </w:rPr>
      </w:pPr>
      <w:r>
        <w:lastRenderedPageBreak/>
        <w:t xml:space="preserve">#Check the device running status. Run the </w:t>
      </w:r>
      <w:r>
        <w:rPr>
          <w:b/>
        </w:rPr>
        <w:t>display device</w:t>
      </w:r>
      <w:r>
        <w:t xml:space="preserve"> command in the user view to check the running status of MPUs and LPUs. Ensure that MPUs and LPUs are working properly.</w:t>
      </w:r>
    </w:p>
    <w:p w:rsidR="005E7ECD" w:rsidRPr="00F85860" w:rsidRDefault="00E3057E" w:rsidP="005E7ECD">
      <w:pPr>
        <w:pStyle w:val="2f2"/>
        <w:rPr>
          <w:rFonts w:cs="Huawei Sans" w:hint="eastAsia"/>
        </w:rPr>
      </w:pPr>
      <w:r>
        <w:t xml:space="preserve">&lt;R1&gt;display </w:t>
      </w:r>
      <w:r w:rsidR="005E7ECD">
        <w:t>device</w:t>
      </w:r>
    </w:p>
    <w:p w:rsidR="005E7ECD" w:rsidRPr="00F85860" w:rsidRDefault="005E7ECD" w:rsidP="005E7ECD">
      <w:pPr>
        <w:pStyle w:val="2f2"/>
        <w:rPr>
          <w:rFonts w:cs="Huawei Sans" w:hint="eastAsia"/>
        </w:rPr>
      </w:pPr>
      <w:r>
        <w:t>AR2220's Device status:</w:t>
      </w:r>
    </w:p>
    <w:p w:rsidR="005E7ECD" w:rsidRPr="00F85860" w:rsidRDefault="005E7ECD" w:rsidP="005E7ECD">
      <w:pPr>
        <w:pStyle w:val="2f2"/>
        <w:rPr>
          <w:rFonts w:cs="Huawei Sans" w:hint="eastAsia"/>
        </w:rPr>
      </w:pPr>
      <w:r>
        <w:t xml:space="preserve">Slot  Sub Type                </w:t>
      </w:r>
      <w:r w:rsidR="00795191">
        <w:tab/>
      </w:r>
      <w:r w:rsidR="00795191">
        <w:tab/>
      </w:r>
      <w:r>
        <w:t>Online   Power     Register      Alarm     Primary</w:t>
      </w:r>
    </w:p>
    <w:p w:rsidR="005E7ECD" w:rsidRPr="00F85860" w:rsidRDefault="005E7ECD" w:rsidP="005E7ECD">
      <w:pPr>
        <w:pStyle w:val="2f2"/>
        <w:rPr>
          <w:rFonts w:cs="Huawei Sans" w:hint="eastAsia"/>
        </w:rPr>
      </w:pPr>
      <w:r>
        <w:t>- - - - - - - - - - - - - - - - - - - - - - - - - - - - - - - - - - - - - - - -</w:t>
      </w:r>
    </w:p>
    <w:p w:rsidR="005E7ECD" w:rsidRPr="00F85860" w:rsidRDefault="005E7ECD" w:rsidP="005E7ECD">
      <w:pPr>
        <w:pStyle w:val="2f2"/>
        <w:rPr>
          <w:rFonts w:cs="Huawei Sans" w:hint="eastAsia"/>
        </w:rPr>
      </w:pPr>
      <w:r>
        <w:t>1     -   2FE                 Present  PowerOn   Registered    Normal    NA</w:t>
      </w:r>
    </w:p>
    <w:p w:rsidR="005E7ECD" w:rsidRPr="00F85860" w:rsidRDefault="005E7ECD" w:rsidP="005E7ECD">
      <w:pPr>
        <w:pStyle w:val="2f2"/>
        <w:rPr>
          <w:rFonts w:cs="Huawei Sans" w:hint="eastAsia"/>
        </w:rPr>
      </w:pPr>
      <w:r>
        <w:t>2     -   2FE                 Present  PowerOn   Registered    Normal    NA</w:t>
      </w:r>
    </w:p>
    <w:p w:rsidR="005E7ECD" w:rsidRPr="00F85860" w:rsidRDefault="005E7ECD" w:rsidP="005E7ECD">
      <w:pPr>
        <w:pStyle w:val="2f2"/>
        <w:rPr>
          <w:rFonts w:cs="Huawei Sans" w:hint="eastAsia"/>
        </w:rPr>
      </w:pPr>
      <w:r>
        <w:t>3     -   2SA                 Present  PowerOn   Registered    Normal    NA</w:t>
      </w:r>
    </w:p>
    <w:p w:rsidR="005E7ECD" w:rsidRPr="00F85860" w:rsidRDefault="005E7ECD" w:rsidP="005E7ECD">
      <w:pPr>
        <w:pStyle w:val="2f2"/>
        <w:rPr>
          <w:rFonts w:cs="Huawei Sans" w:hint="eastAsia"/>
        </w:rPr>
      </w:pPr>
      <w:r>
        <w:t>4     -   1SA                 Present  PowerOn   Registered    Normal    NA</w:t>
      </w:r>
    </w:p>
    <w:p w:rsidR="005E7ECD" w:rsidRPr="00F85860" w:rsidRDefault="005E7ECD" w:rsidP="005E7ECD">
      <w:pPr>
        <w:pStyle w:val="2f2"/>
        <w:rPr>
          <w:rFonts w:cs="Huawei Sans" w:hint="eastAsia"/>
        </w:rPr>
      </w:pPr>
      <w:r>
        <w:t>0     -   AR2220              Present  PowerOn   Registered    Normal    Master</w:t>
      </w:r>
    </w:p>
    <w:p w:rsidR="005E7ECD" w:rsidRPr="00F85860" w:rsidRDefault="005E7ECD" w:rsidP="005E7ECD">
      <w:pPr>
        <w:pStyle w:val="2f2"/>
        <w:rPr>
          <w:rFonts w:cs="Huawei Sans" w:hint="eastAsia"/>
        </w:rPr>
      </w:pPr>
      <w:r>
        <w:t>7     -   PWR150A            Present  PowerOn   Registered    Normal    NA</w:t>
      </w:r>
    </w:p>
    <w:p w:rsidR="005E7ECD" w:rsidRDefault="005E7ECD" w:rsidP="005E7ECD"/>
    <w:p w:rsidR="005E7ECD" w:rsidRPr="00F85860" w:rsidRDefault="005E7ECD" w:rsidP="005E7ECD">
      <w:pPr>
        <w:rPr>
          <w:rFonts w:cs="Huawei Sans"/>
        </w:rPr>
      </w:pPr>
      <w:r>
        <w:t xml:space="preserve">#Check the available space in the flash memory or SD card. Run the </w:t>
      </w:r>
      <w:r>
        <w:rPr>
          <w:b/>
        </w:rPr>
        <w:t>dir</w:t>
      </w:r>
      <w:r>
        <w:t xml:space="preserve"> command in the user view to check whether the available space in the flash memory or SD card is sufficient for the target system software.</w:t>
      </w:r>
    </w:p>
    <w:p w:rsidR="00925BA6" w:rsidRPr="005E7ECD" w:rsidRDefault="00925BA6" w:rsidP="005E7ECD"/>
    <w:p w:rsidR="007C2473" w:rsidRPr="007C2473" w:rsidRDefault="007C2473" w:rsidP="007C2473">
      <w:pPr>
        <w:pStyle w:val="afffe"/>
      </w:pPr>
      <w:r w:rsidRPr="007C2473">
        <w:t>Perform CLI-based software upgrade and patch management. In this exercise, FTP is used for file transfer, and the router functions as the FTP server.</w:t>
      </w:r>
    </w:p>
    <w:p w:rsidR="007C2473" w:rsidRPr="00F85860" w:rsidRDefault="007C2473" w:rsidP="007C2473">
      <w:pPr>
        <w:rPr>
          <w:rFonts w:cs="Huawei Sans"/>
        </w:rPr>
      </w:pPr>
      <w:r>
        <w:t xml:space="preserve">#Enable the FTP server on the router. Set the FTP user name to </w:t>
      </w:r>
      <w:r>
        <w:rPr>
          <w:b/>
        </w:rPr>
        <w:t>ftpuser</w:t>
      </w:r>
      <w:r>
        <w:t xml:space="preserve">, password to </w:t>
      </w:r>
      <w:r>
        <w:rPr>
          <w:b/>
        </w:rPr>
        <w:t>huawei123</w:t>
      </w:r>
      <w:r>
        <w:t xml:space="preserve">, user privilege level to </w:t>
      </w:r>
      <w:r>
        <w:rPr>
          <w:b/>
        </w:rPr>
        <w:t>level 3</w:t>
      </w:r>
      <w:r>
        <w:t xml:space="preserve">, and root directory to </w:t>
      </w:r>
      <w:r>
        <w:rPr>
          <w:b/>
        </w:rPr>
        <w:t>sd1:</w:t>
      </w:r>
      <w:r>
        <w:t>.</w:t>
      </w:r>
    </w:p>
    <w:p w:rsidR="007C2473" w:rsidRPr="00F85860" w:rsidRDefault="007C2473" w:rsidP="007C2473">
      <w:pPr>
        <w:pStyle w:val="2f2"/>
        <w:rPr>
          <w:rFonts w:cs="Huawei Sans" w:hint="eastAsia"/>
        </w:rPr>
      </w:pPr>
      <w:r>
        <w:t>[R1]ftp server enable</w:t>
      </w:r>
    </w:p>
    <w:p w:rsidR="007C2473" w:rsidRPr="00F85860" w:rsidRDefault="007C2473" w:rsidP="007C2473">
      <w:pPr>
        <w:pStyle w:val="2f2"/>
        <w:rPr>
          <w:rFonts w:cs="Huawei Sans" w:hint="eastAsia"/>
        </w:rPr>
      </w:pPr>
      <w:r>
        <w:t>[R1]set default ftp-directory sd1:/</w:t>
      </w:r>
    </w:p>
    <w:p w:rsidR="007C2473" w:rsidRPr="00F85860" w:rsidRDefault="007C2473" w:rsidP="007C2473">
      <w:pPr>
        <w:pStyle w:val="2f2"/>
        <w:rPr>
          <w:rFonts w:cs="Huawei Sans" w:hint="eastAsia"/>
        </w:rPr>
      </w:pPr>
      <w:r>
        <w:t>[R1]aaa</w:t>
      </w:r>
    </w:p>
    <w:p w:rsidR="007C2473" w:rsidRPr="00F85860" w:rsidRDefault="007C2473" w:rsidP="007C2473">
      <w:pPr>
        <w:pStyle w:val="2f2"/>
        <w:rPr>
          <w:rFonts w:cs="Huawei Sans" w:hint="eastAsia"/>
        </w:rPr>
      </w:pPr>
      <w:r>
        <w:t>[R1-aaa]local-user ftpuser password  cipher  huawei123</w:t>
      </w:r>
    </w:p>
    <w:p w:rsidR="007C2473" w:rsidRPr="00F85860" w:rsidRDefault="007C2473" w:rsidP="007C2473">
      <w:pPr>
        <w:pStyle w:val="2f2"/>
        <w:rPr>
          <w:rFonts w:cs="Huawei Sans" w:hint="eastAsia"/>
        </w:rPr>
      </w:pPr>
      <w:r>
        <w:t>[R1-aaa]local-user ftpuser service-type ftp</w:t>
      </w:r>
    </w:p>
    <w:p w:rsidR="007C2473" w:rsidRPr="00F85860" w:rsidRDefault="007C2473" w:rsidP="007C2473">
      <w:pPr>
        <w:pStyle w:val="2f2"/>
        <w:rPr>
          <w:rFonts w:cs="Huawei Sans" w:hint="eastAsia"/>
        </w:rPr>
      </w:pPr>
      <w:r>
        <w:t>[R1-aaa]local-user ftpuser privilege level 15</w:t>
      </w:r>
    </w:p>
    <w:p w:rsidR="007C2473" w:rsidRPr="00F85860" w:rsidRDefault="007C2473" w:rsidP="007C2473">
      <w:pPr>
        <w:pStyle w:val="2f2"/>
        <w:rPr>
          <w:rFonts w:cs="Huawei Sans" w:hint="eastAsia"/>
        </w:rPr>
      </w:pPr>
      <w:r>
        <w:t>[R1-aaa]local-user ftpuser ftp-directory sd1:</w:t>
      </w:r>
    </w:p>
    <w:p w:rsidR="007C2473" w:rsidRPr="00F85860" w:rsidRDefault="007C2473" w:rsidP="007C2473">
      <w:pPr>
        <w:rPr>
          <w:rFonts w:cs="Huawei Sans"/>
        </w:rPr>
      </w:pPr>
      <w:r>
        <w:t>#Log in to the FTP server from the maintenance terminal where the target system software and patch are downloaded, and upload the target system software and patch file. Select the binary mode when uploading files through FTP, as shown in the following information in red.</w:t>
      </w:r>
    </w:p>
    <w:p w:rsidR="007C2473" w:rsidRPr="00F85860" w:rsidRDefault="007C2473" w:rsidP="007C2473">
      <w:pPr>
        <w:pStyle w:val="2f2"/>
        <w:rPr>
          <w:rFonts w:cs="Huawei Sans" w:hint="eastAsia"/>
        </w:rPr>
      </w:pPr>
      <w:r>
        <w:t>C:\Users\</w:t>
      </w:r>
      <w:r>
        <w:rPr>
          <w:rFonts w:hint="eastAsia"/>
        </w:rPr>
        <w:t>a</w:t>
      </w:r>
      <w:r>
        <w:t>dministrator&gt;ftp 192.168.11.1</w:t>
      </w:r>
    </w:p>
    <w:p w:rsidR="007C2473" w:rsidRPr="00F85860" w:rsidRDefault="007C2473" w:rsidP="007C2473">
      <w:pPr>
        <w:pStyle w:val="2f2"/>
        <w:rPr>
          <w:rFonts w:cs="Huawei Sans" w:hint="eastAsia"/>
        </w:rPr>
      </w:pPr>
      <w:r>
        <w:t>Connected to 192.168.11.1</w:t>
      </w:r>
    </w:p>
    <w:p w:rsidR="007C2473" w:rsidRPr="00F85860" w:rsidRDefault="007C2473" w:rsidP="007C2473">
      <w:pPr>
        <w:pStyle w:val="2f2"/>
        <w:rPr>
          <w:rFonts w:cs="Huawei Sans" w:hint="eastAsia"/>
        </w:rPr>
      </w:pPr>
      <w:r>
        <w:t>220 FTP service ready.</w:t>
      </w:r>
    </w:p>
    <w:p w:rsidR="007C2473" w:rsidRPr="00F85860" w:rsidRDefault="007C2473" w:rsidP="007C2473">
      <w:pPr>
        <w:pStyle w:val="2f2"/>
        <w:rPr>
          <w:rFonts w:cs="Huawei Sans" w:hint="eastAsia"/>
        </w:rPr>
      </w:pPr>
      <w:r>
        <w:t>530 Please login with USER and PASS.</w:t>
      </w:r>
    </w:p>
    <w:p w:rsidR="007C2473" w:rsidRPr="00F85860" w:rsidRDefault="007C2473" w:rsidP="007C2473">
      <w:pPr>
        <w:pStyle w:val="2f2"/>
        <w:rPr>
          <w:rFonts w:cs="Huawei Sans" w:hint="eastAsia"/>
        </w:rPr>
      </w:pPr>
      <w:r>
        <w:t>User (192.168.11.1:(none)): ftpuser</w:t>
      </w:r>
    </w:p>
    <w:p w:rsidR="007C2473" w:rsidRPr="00F85860" w:rsidRDefault="007C2473" w:rsidP="007C2473">
      <w:pPr>
        <w:pStyle w:val="2f2"/>
        <w:rPr>
          <w:rFonts w:cs="Huawei Sans" w:hint="eastAsia"/>
        </w:rPr>
      </w:pPr>
      <w:r>
        <w:t>331 Password required for ftpuser.</w:t>
      </w:r>
    </w:p>
    <w:p w:rsidR="007C2473" w:rsidRPr="00F85860" w:rsidRDefault="007C2473" w:rsidP="007C2473">
      <w:pPr>
        <w:pStyle w:val="2f2"/>
        <w:rPr>
          <w:rFonts w:cs="Huawei Sans" w:hint="eastAsia"/>
        </w:rPr>
      </w:pPr>
      <w:r>
        <w:t>Password:</w:t>
      </w:r>
    </w:p>
    <w:p w:rsidR="007C2473" w:rsidRPr="00F85860" w:rsidRDefault="007C2473" w:rsidP="007C2473">
      <w:pPr>
        <w:pStyle w:val="2f2"/>
        <w:rPr>
          <w:rFonts w:cs="Huawei Sans" w:hint="eastAsia"/>
        </w:rPr>
      </w:pPr>
      <w:r>
        <w:t>230 User logged in.</w:t>
      </w:r>
    </w:p>
    <w:p w:rsidR="007C2473" w:rsidRPr="00F85860" w:rsidRDefault="007C2473" w:rsidP="007C2473">
      <w:pPr>
        <w:pStyle w:val="2f2"/>
        <w:rPr>
          <w:rFonts w:cs="Huawei Sans" w:hint="eastAsia"/>
          <w:color w:val="FF0000"/>
        </w:rPr>
      </w:pPr>
      <w:r>
        <w:rPr>
          <w:color w:val="FF0000"/>
        </w:rPr>
        <w:t>ftp&gt; binary</w:t>
      </w:r>
    </w:p>
    <w:p w:rsidR="007C2473" w:rsidRPr="00F85860" w:rsidRDefault="007C2473" w:rsidP="007C2473">
      <w:pPr>
        <w:pStyle w:val="2f2"/>
        <w:rPr>
          <w:rFonts w:cs="Huawei Sans" w:hint="eastAsia"/>
        </w:rPr>
      </w:pPr>
      <w:r>
        <w:t>ftp&gt; put AR2220-V200R009C00SPC500.zip</w:t>
      </w:r>
    </w:p>
    <w:p w:rsidR="007C2473" w:rsidRPr="00F85860" w:rsidRDefault="007C2473" w:rsidP="007C2473">
      <w:pPr>
        <w:pStyle w:val="2f2"/>
        <w:rPr>
          <w:rFonts w:cs="Huawei Sans" w:hint="eastAsia"/>
        </w:rPr>
      </w:pPr>
      <w:r>
        <w:t>200 Port command okay.</w:t>
      </w:r>
    </w:p>
    <w:p w:rsidR="007C2473" w:rsidRPr="00F85860" w:rsidRDefault="007C2473" w:rsidP="007C2473">
      <w:pPr>
        <w:pStyle w:val="2f2"/>
        <w:rPr>
          <w:rFonts w:cs="Huawei Sans" w:hint="eastAsia"/>
        </w:rPr>
      </w:pPr>
      <w:r>
        <w:t>150 Opening BINARY mode data connection for AR2220-V200R009C00SPC500.zip.</w:t>
      </w:r>
    </w:p>
    <w:p w:rsidR="007C2473" w:rsidRPr="00F85860" w:rsidRDefault="007C2473" w:rsidP="007C2473">
      <w:pPr>
        <w:pStyle w:val="2f2"/>
        <w:rPr>
          <w:rFonts w:cs="Huawei Sans" w:hint="eastAsia"/>
        </w:rPr>
      </w:pPr>
      <w:r>
        <w:lastRenderedPageBreak/>
        <w:t>226 Transfer complete.</w:t>
      </w:r>
    </w:p>
    <w:p w:rsidR="007C2473" w:rsidRPr="00F85860" w:rsidRDefault="007C2473" w:rsidP="007C2473">
      <w:pPr>
        <w:pStyle w:val="2f2"/>
        <w:rPr>
          <w:rFonts w:cs="Huawei Sans" w:hint="eastAsia"/>
        </w:rPr>
      </w:pPr>
      <w:r>
        <w:t>ftp: 157082321 byte(s) sent in 468.11 second(s) 335.56 Kbyte(s)/sec.</w:t>
      </w:r>
    </w:p>
    <w:p w:rsidR="007C2473" w:rsidRPr="00F85860" w:rsidRDefault="007C2473" w:rsidP="007C2473">
      <w:pPr>
        <w:pStyle w:val="2f2"/>
        <w:rPr>
          <w:rFonts w:cs="Huawei Sans" w:hint="eastAsia"/>
        </w:rPr>
      </w:pPr>
      <w:r>
        <w:t>ftp&gt; put AR2220-V200R009SPH027.pat</w:t>
      </w:r>
    </w:p>
    <w:p w:rsidR="007C2473" w:rsidRPr="00F85860" w:rsidRDefault="007C2473" w:rsidP="007C2473">
      <w:pPr>
        <w:pStyle w:val="2f2"/>
        <w:rPr>
          <w:rFonts w:cs="Huawei Sans" w:hint="eastAsia"/>
        </w:rPr>
      </w:pPr>
      <w:r>
        <w:t>200 Port command okay.</w:t>
      </w:r>
    </w:p>
    <w:p w:rsidR="007C2473" w:rsidRPr="00F85860" w:rsidRDefault="007C2473" w:rsidP="007C2473">
      <w:pPr>
        <w:pStyle w:val="2f2"/>
        <w:rPr>
          <w:rFonts w:cs="Huawei Sans" w:hint="eastAsia"/>
        </w:rPr>
      </w:pPr>
      <w:r>
        <w:t>150 Opening ASCII mode data connection for AR2220-V200R009SPH027.pat.</w:t>
      </w:r>
    </w:p>
    <w:p w:rsidR="007C2473" w:rsidRPr="00F85860" w:rsidRDefault="007C2473" w:rsidP="007C2473">
      <w:pPr>
        <w:pStyle w:val="2f2"/>
        <w:rPr>
          <w:rFonts w:cs="Huawei Sans" w:hint="eastAsia"/>
        </w:rPr>
      </w:pPr>
      <w:r>
        <w:t>226 Transfer complete.</w:t>
      </w:r>
    </w:p>
    <w:p w:rsidR="007C2473" w:rsidRPr="00F85860" w:rsidRDefault="007C2473" w:rsidP="007C2473">
      <w:pPr>
        <w:pStyle w:val="2f2"/>
        <w:rPr>
          <w:rFonts w:cs="Huawei Sans" w:hint="eastAsia"/>
        </w:rPr>
      </w:pPr>
      <w:r>
        <w:t>ftp: 7438976 byte(s) sent in 22.72 second(s) 327.42 Kbyte(s)/sec.</w:t>
      </w:r>
    </w:p>
    <w:p w:rsidR="007C2473" w:rsidRDefault="007C2473" w:rsidP="007C2473"/>
    <w:p w:rsidR="007C2473" w:rsidRPr="00F85860" w:rsidRDefault="007C2473" w:rsidP="007C2473">
      <w:pPr>
        <w:rPr>
          <w:rFonts w:cs="Huawei Sans"/>
        </w:rPr>
      </w:pPr>
      <w:r>
        <w:t xml:space="preserve">#After the upload is complete, run the </w:t>
      </w:r>
      <w:r>
        <w:rPr>
          <w:b/>
        </w:rPr>
        <w:t>dir</w:t>
      </w:r>
      <w:r>
        <w:t xml:space="preserve"> command on R1 to check whether the file transfer is complete.</w:t>
      </w:r>
    </w:p>
    <w:p w:rsidR="007C2473" w:rsidRPr="00F85860" w:rsidRDefault="007C2473" w:rsidP="007C2473">
      <w:pPr>
        <w:pStyle w:val="2f2"/>
        <w:rPr>
          <w:rFonts w:cs="Huawei Sans" w:hint="eastAsia"/>
        </w:rPr>
      </w:pPr>
      <w:r>
        <w:t>&lt;R1&gt;dir</w:t>
      </w:r>
    </w:p>
    <w:p w:rsidR="007C2473" w:rsidRPr="00F85860" w:rsidRDefault="007C2473" w:rsidP="007C2473">
      <w:pPr>
        <w:pStyle w:val="2f2"/>
        <w:rPr>
          <w:rFonts w:cs="Huawei Sans" w:hint="eastAsia"/>
        </w:rPr>
      </w:pPr>
      <w:r>
        <w:t>Directory of sd1:/</w:t>
      </w:r>
    </w:p>
    <w:p w:rsidR="007C2473" w:rsidRPr="00F85860" w:rsidRDefault="007C2473" w:rsidP="007C2473">
      <w:pPr>
        <w:pStyle w:val="2f2"/>
        <w:rPr>
          <w:rFonts w:cs="Huawei Sans" w:hint="eastAsia"/>
        </w:rPr>
      </w:pPr>
      <w:r>
        <w:t xml:space="preserve">  Idx  Attr     Size(Byte)  Date        Time(LMT)  FileName</w:t>
      </w:r>
    </w:p>
    <w:p w:rsidR="007C2473" w:rsidRPr="00F85860" w:rsidRDefault="007C2473" w:rsidP="007C2473">
      <w:pPr>
        <w:pStyle w:val="2f2"/>
        <w:rPr>
          <w:rFonts w:cs="Huawei Sans" w:hint="eastAsia"/>
        </w:rPr>
      </w:pPr>
      <w:r>
        <w:t xml:space="preserve">    0  -rw-     94,689,536  Aug 23 2013 03:38:36   ar2220-v200r003c01spc900.cc</w:t>
      </w:r>
    </w:p>
    <w:p w:rsidR="007C2473" w:rsidRPr="00F85860" w:rsidRDefault="007C2473" w:rsidP="007C2473">
      <w:pPr>
        <w:pStyle w:val="2f2"/>
        <w:rPr>
          <w:rFonts w:cs="Huawei Sans" w:hint="eastAsia"/>
        </w:rPr>
      </w:pPr>
      <w:r>
        <w:t xml:space="preserve">    1  -rw-        286,620  Dec 29 2013 13:24:52   sacrule.dat</w:t>
      </w:r>
    </w:p>
    <w:p w:rsidR="007C2473" w:rsidRPr="00F85860" w:rsidRDefault="007C2473" w:rsidP="007C2473">
      <w:pPr>
        <w:pStyle w:val="2f2"/>
        <w:rPr>
          <w:rFonts w:cs="Huawei Sans" w:hint="eastAsia"/>
        </w:rPr>
      </w:pPr>
      <w:r>
        <w:t xml:space="preserve">    2  -rw-        512,000  May 08 2020 14:44:20   mon_file.txt</w:t>
      </w:r>
    </w:p>
    <w:p w:rsidR="007C2473" w:rsidRPr="00F85860" w:rsidRDefault="007C2473" w:rsidP="007C2473">
      <w:pPr>
        <w:pStyle w:val="2f2"/>
        <w:rPr>
          <w:rFonts w:cs="Huawei Sans" w:hint="eastAsia"/>
        </w:rPr>
      </w:pPr>
      <w:r>
        <w:t xml:space="preserve">    3  -rw-        478,848  Dec 29 2013 09:14:20   ar2220-v200r003sph006.pat</w:t>
      </w:r>
    </w:p>
    <w:p w:rsidR="007C2473" w:rsidRPr="00F85860" w:rsidRDefault="007C2473" w:rsidP="007C2473">
      <w:pPr>
        <w:pStyle w:val="2f2"/>
        <w:rPr>
          <w:rFonts w:cs="Huawei Sans" w:hint="eastAsia"/>
        </w:rPr>
      </w:pPr>
      <w:r>
        <w:t xml:space="preserve">    4  drw-              -  Oct 17 2017 09:01:22   logfile</w:t>
      </w:r>
    </w:p>
    <w:p w:rsidR="007C2473" w:rsidRPr="00F85860" w:rsidRDefault="007C2473" w:rsidP="007C2473">
      <w:pPr>
        <w:pStyle w:val="2f2"/>
        <w:rPr>
          <w:rFonts w:cs="Huawei Sans" w:hint="eastAsia"/>
        </w:rPr>
      </w:pPr>
      <w:r>
        <w:t xml:space="preserve">    5  -rw-            943  May 08 2020 15:02:58   vrpcfg.zip</w:t>
      </w:r>
    </w:p>
    <w:p w:rsidR="007C2473" w:rsidRPr="00F85860" w:rsidRDefault="007C2473" w:rsidP="007C2473">
      <w:pPr>
        <w:pStyle w:val="2f2"/>
        <w:rPr>
          <w:rFonts w:cs="Huawei Sans" w:hint="eastAsia"/>
        </w:rPr>
      </w:pPr>
      <w:r>
        <w:t xml:space="preserve">    6  -rw-            415  May 08 2020 15:02:58   private-data.txt</w:t>
      </w:r>
    </w:p>
    <w:p w:rsidR="007C2473" w:rsidRPr="00F85860" w:rsidRDefault="007C2473" w:rsidP="007C2473">
      <w:pPr>
        <w:pStyle w:val="2f2"/>
        <w:rPr>
          <w:rFonts w:cs="Huawei Sans" w:hint="eastAsia"/>
        </w:rPr>
      </w:pPr>
      <w:r>
        <w:t xml:space="preserve">    7  -rw-        247,936  Oct 16 2019 12:19:30   mon_lpu_file.txt</w:t>
      </w:r>
    </w:p>
    <w:p w:rsidR="007C2473" w:rsidRPr="00F85860" w:rsidRDefault="007C2473" w:rsidP="007C2473">
      <w:pPr>
        <w:pStyle w:val="2f2"/>
        <w:rPr>
          <w:rFonts w:cs="Huawei Sans" w:hint="eastAsia"/>
        </w:rPr>
      </w:pPr>
      <w:r>
        <w:t xml:space="preserve">    8  -rw-            889  May 13 2019 17:07:32   vrpcfg_old.zip</w:t>
      </w:r>
    </w:p>
    <w:p w:rsidR="007C2473" w:rsidRPr="00F85860" w:rsidRDefault="007C2473" w:rsidP="007C2473">
      <w:pPr>
        <w:pStyle w:val="2f2"/>
        <w:rPr>
          <w:rFonts w:cs="Huawei Sans" w:hint="eastAsia"/>
          <w:color w:val="FF0000"/>
        </w:rPr>
      </w:pPr>
      <w:r>
        <w:t xml:space="preserve"> </w:t>
      </w:r>
      <w:r>
        <w:rPr>
          <w:color w:val="FF0000"/>
        </w:rPr>
        <w:t xml:space="preserve">   9  -rw-      7,438,976  May 08 2020 16:41:46   ar2220-v200r009sph027.pat</w:t>
      </w:r>
    </w:p>
    <w:p w:rsidR="007C2473" w:rsidRPr="00F85860" w:rsidRDefault="007C2473" w:rsidP="007C2473">
      <w:pPr>
        <w:pStyle w:val="2f2"/>
        <w:rPr>
          <w:rFonts w:cs="Huawei Sans" w:hint="eastAsia"/>
        </w:rPr>
      </w:pPr>
      <w:r>
        <w:t xml:space="preserve">   10  -rw-    157,082,321  May 08 2020 15:37:42   ar2220-v200r009c00spc500.zip</w:t>
      </w:r>
    </w:p>
    <w:p w:rsidR="007C2473" w:rsidRPr="00F85860" w:rsidRDefault="007C2473" w:rsidP="007C2473">
      <w:pPr>
        <w:pStyle w:val="2f2"/>
        <w:rPr>
          <w:rFonts w:cs="Huawei Sans" w:hint="eastAsia"/>
        </w:rPr>
      </w:pPr>
      <w:r>
        <w:t>1,960,944 KB total (1,700,468 KB free)</w:t>
      </w:r>
    </w:p>
    <w:p w:rsidR="007C2473" w:rsidRPr="00F85860" w:rsidRDefault="007C2473" w:rsidP="007C2473">
      <w:pPr>
        <w:rPr>
          <w:rFonts w:cs="Huawei Sans"/>
        </w:rPr>
      </w:pPr>
      <w:r>
        <w:t xml:space="preserve">#Back up important files on the device. Log in to the FTP server and run the </w:t>
      </w:r>
      <w:r>
        <w:rPr>
          <w:b/>
        </w:rPr>
        <w:t>get</w:t>
      </w:r>
      <w:r>
        <w:t xml:space="preserve"> command to back up the old system software, patch, and configuration file.</w:t>
      </w:r>
    </w:p>
    <w:p w:rsidR="007C2473" w:rsidRPr="007C2473" w:rsidRDefault="007C2473" w:rsidP="007C2473">
      <w:pPr>
        <w:pStyle w:val="ItemStep"/>
        <w:numPr>
          <w:ilvl w:val="0"/>
          <w:numId w:val="0"/>
        </w:numPr>
        <w:ind w:left="2126"/>
        <w:outlineLvl w:val="9"/>
        <w:rPr>
          <w:rFonts w:cs="Huawei Sans"/>
        </w:rPr>
      </w:pPr>
    </w:p>
    <w:p w:rsidR="007C2473" w:rsidRPr="00F85860" w:rsidRDefault="007C2473" w:rsidP="007C2473">
      <w:pPr>
        <w:rPr>
          <w:rFonts w:cs="Huawei Sans"/>
        </w:rPr>
      </w:pPr>
      <w:r>
        <w:t>#Set the system software and load the patch file.</w:t>
      </w:r>
    </w:p>
    <w:p w:rsidR="007C2473" w:rsidRPr="00F85860" w:rsidRDefault="007C2473" w:rsidP="007C2473">
      <w:pPr>
        <w:pStyle w:val="1e"/>
        <w:rPr>
          <w:rFonts w:cs="Huawei Sans"/>
        </w:rPr>
      </w:pPr>
      <w:r>
        <w:t>Set the system software.</w:t>
      </w:r>
    </w:p>
    <w:p w:rsidR="007C2473" w:rsidRPr="00F85860" w:rsidRDefault="007C2473" w:rsidP="007C2473">
      <w:pPr>
        <w:pStyle w:val="SubItemListText"/>
        <w:numPr>
          <w:ilvl w:val="0"/>
          <w:numId w:val="40"/>
        </w:numPr>
        <w:rPr>
          <w:rFonts w:cs="Huawei Sans"/>
        </w:rPr>
      </w:pPr>
      <w:r>
        <w:t>Decompress the system software.</w:t>
      </w:r>
    </w:p>
    <w:p w:rsidR="007C2473" w:rsidRPr="00F85860" w:rsidRDefault="007C2473" w:rsidP="00756BB4">
      <w:pPr>
        <w:pStyle w:val="2f2"/>
        <w:ind w:left="2814" w:firstLine="48"/>
        <w:rPr>
          <w:rFonts w:cs="Huawei Sans" w:hint="eastAsia"/>
        </w:rPr>
      </w:pPr>
      <w:r>
        <w:t>&lt;R1&gt;unzip sd1:/ar2220-v200r009c00spc500.zip sd1:/ar2220-v200R009c00spc500.cc</w:t>
      </w:r>
    </w:p>
    <w:p w:rsidR="007C2473" w:rsidRPr="00F85860" w:rsidRDefault="007C2473" w:rsidP="007C2473">
      <w:pPr>
        <w:pStyle w:val="SubItemListText"/>
        <w:numPr>
          <w:ilvl w:val="0"/>
          <w:numId w:val="40"/>
        </w:numPr>
        <w:rPr>
          <w:rFonts w:cs="Huawei Sans"/>
        </w:rPr>
      </w:pPr>
      <w:r>
        <w:t>Specify the system software for next startup.</w:t>
      </w:r>
    </w:p>
    <w:p w:rsidR="007C2473" w:rsidRPr="00756BB4" w:rsidRDefault="007C2473" w:rsidP="00756BB4">
      <w:pPr>
        <w:pStyle w:val="2f2"/>
        <w:ind w:left="2814" w:firstLine="48"/>
        <w:rPr>
          <w:rFonts w:hint="eastAsia"/>
        </w:rPr>
      </w:pPr>
      <w:r>
        <w:t>&lt;R1&gt; startup system-software sd1:/ar2220-v200R009c00spc500.cc</w:t>
      </w:r>
    </w:p>
    <w:p w:rsidR="007C2473" w:rsidRPr="00756BB4" w:rsidRDefault="007C2473" w:rsidP="00756BB4">
      <w:pPr>
        <w:pStyle w:val="2f2"/>
        <w:ind w:left="2814" w:firstLine="48"/>
        <w:rPr>
          <w:rFonts w:hint="eastAsia"/>
        </w:rPr>
      </w:pPr>
      <w:r>
        <w:t>This operation will take several minutes, please wait........</w:t>
      </w:r>
    </w:p>
    <w:p w:rsidR="007C2473" w:rsidRPr="00756BB4" w:rsidRDefault="007C2473" w:rsidP="00756BB4">
      <w:pPr>
        <w:pStyle w:val="2f2"/>
        <w:ind w:left="2814" w:firstLine="48"/>
        <w:rPr>
          <w:rFonts w:hint="eastAsia"/>
        </w:rPr>
      </w:pPr>
      <w:r>
        <w:t>Info: Succeeded in setting the file for booting system</w:t>
      </w:r>
    </w:p>
    <w:p w:rsidR="007C2473" w:rsidRPr="00F85860" w:rsidRDefault="007C2473" w:rsidP="007C2473">
      <w:pPr>
        <w:pStyle w:val="1e"/>
        <w:rPr>
          <w:rFonts w:cs="Huawei Sans"/>
        </w:rPr>
      </w:pPr>
      <w:r>
        <w:t>Load the patch file.</w:t>
      </w:r>
    </w:p>
    <w:p w:rsidR="007C2473" w:rsidRPr="00F85860" w:rsidRDefault="007E1B65" w:rsidP="00756BB4">
      <w:pPr>
        <w:pStyle w:val="2f2"/>
        <w:ind w:leftChars="1010" w:left="2121"/>
        <w:rPr>
          <w:rFonts w:cs="Huawei Sans" w:hint="eastAsia"/>
        </w:rPr>
      </w:pPr>
      <w:r>
        <w:t xml:space="preserve">&lt;R1&gt;startup patch </w:t>
      </w:r>
      <w:r w:rsidR="007C2473">
        <w:t>sd1:/ar2220-v200r009sph027.pat</w:t>
      </w:r>
    </w:p>
    <w:p w:rsidR="007C2473" w:rsidRPr="00F85860" w:rsidRDefault="007C2473" w:rsidP="00756BB4">
      <w:pPr>
        <w:pStyle w:val="2f2"/>
        <w:ind w:leftChars="1010" w:left="2121"/>
        <w:rPr>
          <w:rFonts w:cs="Huawei Sans" w:hint="eastAsia"/>
        </w:rPr>
      </w:pPr>
      <w:r>
        <w:t>This operation will take several minutes, please wait.......................................................</w:t>
      </w:r>
    </w:p>
    <w:p w:rsidR="007C2473" w:rsidRPr="00F85860" w:rsidRDefault="007C2473" w:rsidP="00756BB4">
      <w:pPr>
        <w:pStyle w:val="2f2"/>
        <w:ind w:leftChars="1010" w:left="2121"/>
        <w:rPr>
          <w:rFonts w:cs="Huawei Sans" w:hint="eastAsia"/>
        </w:rPr>
      </w:pPr>
      <w:r>
        <w:t>Info: Succeeded in setting the file for booting system</w:t>
      </w:r>
    </w:p>
    <w:p w:rsidR="007C2473" w:rsidRPr="00F85860" w:rsidRDefault="007C2473" w:rsidP="00756BB4">
      <w:pPr>
        <w:pStyle w:val="1e"/>
        <w:rPr>
          <w:rFonts w:cs="Huawei Sans"/>
        </w:rPr>
      </w:pPr>
      <w:r>
        <w:t xml:space="preserve">Run the </w:t>
      </w:r>
      <w:r>
        <w:rPr>
          <w:b/>
        </w:rPr>
        <w:t>display startup</w:t>
      </w:r>
      <w:r>
        <w:t xml:space="preserve"> command to verify that the specified system software for next startup is the newly loaded system software.</w:t>
      </w:r>
    </w:p>
    <w:p w:rsidR="007C2473" w:rsidRPr="00F85860" w:rsidRDefault="00E3057E" w:rsidP="00756BB4">
      <w:pPr>
        <w:pStyle w:val="2f2"/>
        <w:ind w:leftChars="1010" w:left="2121"/>
        <w:rPr>
          <w:rFonts w:cs="Huawei Sans" w:hint="eastAsia"/>
        </w:rPr>
      </w:pPr>
      <w:r>
        <w:t xml:space="preserve">&lt;R1&gt;display </w:t>
      </w:r>
      <w:r w:rsidR="007C2473">
        <w:t>startup</w:t>
      </w:r>
    </w:p>
    <w:p w:rsidR="007C2473" w:rsidRPr="00F85860" w:rsidRDefault="007C2473" w:rsidP="00756BB4">
      <w:pPr>
        <w:pStyle w:val="2f2"/>
        <w:ind w:leftChars="1010" w:left="2121"/>
        <w:rPr>
          <w:rFonts w:cs="Huawei Sans" w:hint="eastAsia"/>
        </w:rPr>
      </w:pPr>
      <w:r>
        <w:t>MainBoard:</w:t>
      </w:r>
    </w:p>
    <w:p w:rsidR="007C2473" w:rsidRPr="00F85860" w:rsidRDefault="007C2473" w:rsidP="00756BB4">
      <w:pPr>
        <w:pStyle w:val="2f2"/>
        <w:ind w:leftChars="1010" w:left="2121"/>
        <w:rPr>
          <w:rFonts w:cs="Huawei Sans" w:hint="eastAsia"/>
        </w:rPr>
      </w:pPr>
      <w:r>
        <w:lastRenderedPageBreak/>
        <w:t xml:space="preserve">  Startup system software:                   sd1:/ar2220-v200r003c01spc900.cc</w:t>
      </w:r>
    </w:p>
    <w:p w:rsidR="007C2473" w:rsidRPr="00F85860" w:rsidRDefault="007C2473" w:rsidP="00756BB4">
      <w:pPr>
        <w:pStyle w:val="2f2"/>
        <w:ind w:leftChars="1010" w:left="2121"/>
        <w:rPr>
          <w:rFonts w:cs="Huawei Sans" w:hint="eastAsia"/>
        </w:rPr>
      </w:pPr>
      <w:r>
        <w:t xml:space="preserve">  Next startup system software:           </w:t>
      </w:r>
      <w:r>
        <w:rPr>
          <w:color w:val="FF0000"/>
        </w:rPr>
        <w:t xml:space="preserve">    sd1:/ar2220-v200r009c00spc500.cc</w:t>
      </w:r>
    </w:p>
    <w:p w:rsidR="007C2473" w:rsidRPr="00F85860" w:rsidRDefault="007C2473" w:rsidP="00756BB4">
      <w:pPr>
        <w:pStyle w:val="2f2"/>
        <w:ind w:leftChars="1010" w:left="2121"/>
        <w:rPr>
          <w:rFonts w:cs="Huawei Sans" w:hint="eastAsia"/>
        </w:rPr>
      </w:pPr>
      <w:r>
        <w:t xml:space="preserve">  Backup system software for next startup:      null</w:t>
      </w:r>
    </w:p>
    <w:p w:rsidR="007C2473" w:rsidRPr="00F85860" w:rsidRDefault="007C2473" w:rsidP="00756BB4">
      <w:pPr>
        <w:pStyle w:val="2f2"/>
        <w:ind w:leftChars="1010" w:left="2121"/>
        <w:rPr>
          <w:rFonts w:cs="Huawei Sans" w:hint="eastAsia"/>
        </w:rPr>
      </w:pPr>
      <w:r>
        <w:t xml:space="preserve">  Startup saved-configuration file:             sd1:/vrpcfg.zip</w:t>
      </w:r>
    </w:p>
    <w:p w:rsidR="007C2473" w:rsidRPr="00F85860" w:rsidRDefault="007C2473" w:rsidP="00756BB4">
      <w:pPr>
        <w:pStyle w:val="2f2"/>
        <w:ind w:leftChars="1010" w:left="2121"/>
        <w:rPr>
          <w:rFonts w:cs="Huawei Sans" w:hint="eastAsia"/>
        </w:rPr>
      </w:pPr>
      <w:r>
        <w:t xml:space="preserve">  Next startup saved-configuration file:         sd1:/vrpcfg.zip</w:t>
      </w:r>
    </w:p>
    <w:p w:rsidR="007C2473" w:rsidRPr="00F85860" w:rsidRDefault="007C2473" w:rsidP="00756BB4">
      <w:pPr>
        <w:pStyle w:val="2f2"/>
        <w:ind w:leftChars="1010" w:left="2121"/>
        <w:rPr>
          <w:rFonts w:cs="Huawei Sans" w:hint="eastAsia"/>
        </w:rPr>
      </w:pPr>
      <w:r>
        <w:t xml:space="preserve">  Startup license file:                        null</w:t>
      </w:r>
    </w:p>
    <w:p w:rsidR="007C2473" w:rsidRPr="00F85860" w:rsidRDefault="007C2473" w:rsidP="00756BB4">
      <w:pPr>
        <w:pStyle w:val="2f2"/>
        <w:ind w:leftChars="1010" w:left="2121"/>
        <w:rPr>
          <w:rFonts w:cs="Huawei Sans" w:hint="eastAsia"/>
        </w:rPr>
      </w:pPr>
      <w:r>
        <w:t xml:space="preserve">  Next startup license file:                    null</w:t>
      </w:r>
    </w:p>
    <w:p w:rsidR="007C2473" w:rsidRPr="00F85860" w:rsidRDefault="007C2473" w:rsidP="00756BB4">
      <w:pPr>
        <w:pStyle w:val="2f2"/>
        <w:ind w:leftChars="1010" w:left="2121"/>
        <w:rPr>
          <w:rFonts w:cs="Huawei Sans" w:hint="eastAsia"/>
        </w:rPr>
      </w:pPr>
      <w:r>
        <w:t xml:space="preserve">  Startup patch package:                     sd1:/ar2220-v200r003sph006.pat</w:t>
      </w:r>
    </w:p>
    <w:p w:rsidR="007C2473" w:rsidRPr="00F85860" w:rsidRDefault="007C2473" w:rsidP="00756BB4">
      <w:pPr>
        <w:pStyle w:val="2f2"/>
        <w:ind w:leftChars="1010" w:left="2121"/>
        <w:rPr>
          <w:rFonts w:cs="Huawei Sans" w:hint="eastAsia"/>
          <w:color w:val="FF0000"/>
        </w:rPr>
      </w:pPr>
      <w:r>
        <w:t xml:space="preserve">  Next startup patch package:                 </w:t>
      </w:r>
      <w:r>
        <w:rPr>
          <w:color w:val="FF0000"/>
        </w:rPr>
        <w:t>sd1:/ar2220-v200r009sph027.pat</w:t>
      </w:r>
    </w:p>
    <w:p w:rsidR="007C2473" w:rsidRPr="00F85860" w:rsidRDefault="007C2473" w:rsidP="00756BB4">
      <w:pPr>
        <w:pStyle w:val="2f2"/>
        <w:ind w:leftChars="1010" w:left="2121"/>
        <w:rPr>
          <w:rFonts w:cs="Huawei Sans" w:hint="eastAsia"/>
        </w:rPr>
      </w:pPr>
      <w:r>
        <w:t xml:space="preserve">  Startup voice-files:                        null</w:t>
      </w:r>
    </w:p>
    <w:p w:rsidR="007C2473" w:rsidRPr="00F85860" w:rsidRDefault="007C2473" w:rsidP="00756BB4">
      <w:pPr>
        <w:pStyle w:val="2f2"/>
        <w:ind w:leftChars="1010" w:left="2121"/>
        <w:rPr>
          <w:rFonts w:cs="Huawei Sans" w:hint="eastAsia"/>
        </w:rPr>
      </w:pPr>
      <w:r>
        <w:t xml:space="preserve">  Next startup voice-files:                    null</w:t>
      </w:r>
    </w:p>
    <w:p w:rsidR="007C2473" w:rsidRPr="00F85860" w:rsidRDefault="007C2473" w:rsidP="00756BB4">
      <w:pPr>
        <w:pStyle w:val="1e"/>
        <w:rPr>
          <w:rFonts w:cs="Huawei Sans"/>
        </w:rPr>
      </w:pPr>
      <w:r>
        <w:t xml:space="preserve">Restart the device. Run the </w:t>
      </w:r>
      <w:r>
        <w:rPr>
          <w:b/>
        </w:rPr>
        <w:t>reboot</w:t>
      </w:r>
      <w:r>
        <w:t xml:space="preserve"> command to restart the device. Then the device automatically starts up with the newly loaded system software and configuration file. When the system asks you whether to save the configuration, enter </w:t>
      </w:r>
      <w:r>
        <w:rPr>
          <w:b/>
        </w:rPr>
        <w:t>y</w:t>
      </w:r>
      <w:r>
        <w:t xml:space="preserve"> or </w:t>
      </w:r>
      <w:r>
        <w:rPr>
          <w:b/>
        </w:rPr>
        <w:t>n</w:t>
      </w:r>
      <w:r>
        <w:t xml:space="preserve"> as required. After the settings are complete, enter </w:t>
      </w:r>
      <w:r>
        <w:rPr>
          <w:b/>
        </w:rPr>
        <w:t>y</w:t>
      </w:r>
      <w:r>
        <w:t xml:space="preserve"> to restart the device.</w:t>
      </w:r>
    </w:p>
    <w:p w:rsidR="007C2473" w:rsidRPr="00F85860" w:rsidRDefault="007C2473" w:rsidP="00756BB4">
      <w:pPr>
        <w:pStyle w:val="2f2"/>
        <w:ind w:leftChars="1010" w:left="2121"/>
        <w:rPr>
          <w:rFonts w:cs="Huawei Sans" w:hint="eastAsia"/>
        </w:rPr>
      </w:pPr>
      <w:r>
        <w:t>&lt;R1&gt;reboot</w:t>
      </w:r>
    </w:p>
    <w:p w:rsidR="007C2473" w:rsidRPr="00F85860" w:rsidRDefault="007C2473" w:rsidP="00756BB4">
      <w:pPr>
        <w:pStyle w:val="2f2"/>
        <w:ind w:leftChars="1010" w:left="2121"/>
        <w:rPr>
          <w:rFonts w:cs="Huawei Sans" w:hint="eastAsia"/>
        </w:rPr>
      </w:pPr>
      <w:r>
        <w:t>Info: The system is comparing the configuration, please wait.</w:t>
      </w:r>
    </w:p>
    <w:p w:rsidR="007C2473" w:rsidRPr="00F85860" w:rsidRDefault="007C2473" w:rsidP="00756BB4">
      <w:pPr>
        <w:pStyle w:val="2f2"/>
        <w:ind w:leftChars="1010" w:left="2121"/>
        <w:rPr>
          <w:rFonts w:cs="Huawei Sans" w:hint="eastAsia"/>
        </w:rPr>
      </w:pPr>
      <w:r>
        <w:t>Warning: All the configuration will be saved to the next startup configuration. Continue ? [y/n]:y</w:t>
      </w:r>
    </w:p>
    <w:p w:rsidR="007C2473" w:rsidRPr="00F85860" w:rsidRDefault="007C2473" w:rsidP="00756BB4">
      <w:pPr>
        <w:pStyle w:val="2f2"/>
        <w:ind w:leftChars="1010" w:left="2121"/>
        <w:rPr>
          <w:rFonts w:cs="Huawei Sans" w:hint="eastAsia"/>
        </w:rPr>
      </w:pPr>
      <w:r>
        <w:rPr>
          <w:b/>
        </w:rPr>
        <w:t>//</w:t>
      </w:r>
      <w:r>
        <w:t xml:space="preserve">If the old configuration file has been translated using eDesk, enter </w:t>
      </w:r>
      <w:r>
        <w:rPr>
          <w:b/>
        </w:rPr>
        <w:t>n</w:t>
      </w:r>
      <w:r>
        <w:t xml:space="preserve"> after you run the </w:t>
      </w:r>
      <w:r>
        <w:rPr>
          <w:b/>
        </w:rPr>
        <w:t>reboot</w:t>
      </w:r>
      <w:r>
        <w:t xml:space="preserve"> command; otherwise, the current configuration will be written into the configuration file for next startup and the translated configuration file will be invalid.</w:t>
      </w:r>
    </w:p>
    <w:p w:rsidR="007C2473" w:rsidRPr="00F85860" w:rsidRDefault="007C2473" w:rsidP="00756BB4">
      <w:pPr>
        <w:pStyle w:val="2f2"/>
        <w:ind w:leftChars="1010" w:left="2121"/>
        <w:rPr>
          <w:rFonts w:cs="Huawei Sans" w:hint="eastAsia"/>
        </w:rPr>
      </w:pPr>
      <w:r>
        <w:t xml:space="preserve"> It will take several minutes to save configuration file, please wait...</w:t>
      </w:r>
    </w:p>
    <w:p w:rsidR="007C2473" w:rsidRPr="00F85860" w:rsidRDefault="007C2473" w:rsidP="00756BB4">
      <w:pPr>
        <w:pStyle w:val="2f2"/>
        <w:ind w:leftChars="1010" w:left="2121"/>
        <w:rPr>
          <w:rFonts w:cs="Huawei Sans" w:hint="eastAsia"/>
        </w:rPr>
      </w:pPr>
      <w:r>
        <w:t xml:space="preserve">  Configuration file had been saved successfully</w:t>
      </w:r>
    </w:p>
    <w:p w:rsidR="007C2473" w:rsidRPr="00F85860" w:rsidRDefault="007C2473" w:rsidP="00756BB4">
      <w:pPr>
        <w:pStyle w:val="2f2"/>
        <w:ind w:leftChars="1010" w:left="2121"/>
        <w:rPr>
          <w:rFonts w:cs="Huawei Sans" w:hint="eastAsia"/>
        </w:rPr>
      </w:pPr>
      <w:r>
        <w:t xml:space="preserve">  Note: The configuration file will take effect after being activated</w:t>
      </w:r>
    </w:p>
    <w:p w:rsidR="007C2473" w:rsidRPr="00F85860" w:rsidRDefault="007C2473" w:rsidP="00756BB4">
      <w:pPr>
        <w:pStyle w:val="2f2"/>
        <w:ind w:leftChars="1010" w:left="2121"/>
        <w:rPr>
          <w:rFonts w:cs="Huawei Sans" w:hint="eastAsia"/>
        </w:rPr>
      </w:pPr>
      <w:r>
        <w:t>System will reboot! Continue ? [y/n]:y</w:t>
      </w:r>
    </w:p>
    <w:p w:rsidR="007C2473" w:rsidRPr="00F85860" w:rsidRDefault="007C2473" w:rsidP="00756BB4">
      <w:pPr>
        <w:pStyle w:val="2f2"/>
        <w:ind w:leftChars="1010" w:left="2121"/>
        <w:rPr>
          <w:rFonts w:cs="Huawei Sans" w:hint="eastAsia"/>
        </w:rPr>
      </w:pPr>
      <w:r>
        <w:t>Info: system is rebooting ,please wait...</w:t>
      </w:r>
    </w:p>
    <w:p w:rsidR="00756BB4" w:rsidRPr="00F85860" w:rsidRDefault="00756BB4" w:rsidP="00756BB4">
      <w:pPr>
        <w:pStyle w:val="afffe"/>
        <w:rPr>
          <w:rFonts w:cs="Huawei Sans"/>
        </w:rPr>
      </w:pPr>
      <w:r>
        <w:t>Perform web-based software upgrade and patch management.</w:t>
      </w:r>
    </w:p>
    <w:p w:rsidR="00756BB4" w:rsidRPr="00F85860" w:rsidRDefault="007F0C1C" w:rsidP="007F0C1C">
      <w:pPr>
        <w:rPr>
          <w:rFonts w:cs="Huawei Sans"/>
        </w:rPr>
      </w:pPr>
      <w:r>
        <w:t>#</w:t>
      </w:r>
      <w:r w:rsidR="00756BB4">
        <w:t>Set up a web login environment on R1.</w:t>
      </w:r>
    </w:p>
    <w:p w:rsidR="00756BB4" w:rsidRPr="00F85860" w:rsidRDefault="00756BB4" w:rsidP="007F0C1C">
      <w:pPr>
        <w:pStyle w:val="2f2"/>
        <w:rPr>
          <w:rFonts w:cs="Huawei Sans" w:hint="eastAsia"/>
        </w:rPr>
      </w:pPr>
      <w:r>
        <w:t>[R1] aaa</w:t>
      </w:r>
    </w:p>
    <w:p w:rsidR="00756BB4" w:rsidRPr="00F85860" w:rsidRDefault="00756BB4" w:rsidP="007F0C1C">
      <w:pPr>
        <w:pStyle w:val="2f2"/>
        <w:rPr>
          <w:rFonts w:cs="Huawei Sans" w:hint="eastAsia"/>
        </w:rPr>
      </w:pPr>
      <w:r>
        <w:t>[R1-aaa] local-user huawei password cipher huawei123</w:t>
      </w:r>
    </w:p>
    <w:p w:rsidR="00756BB4" w:rsidRPr="00F85860" w:rsidRDefault="00756BB4" w:rsidP="007F0C1C">
      <w:pPr>
        <w:pStyle w:val="2f2"/>
        <w:rPr>
          <w:rFonts w:cs="Huawei Sans" w:hint="eastAsia"/>
        </w:rPr>
      </w:pPr>
      <w:r>
        <w:t>[R1-aaa] local-user huawei privilege level 3</w:t>
      </w:r>
    </w:p>
    <w:p w:rsidR="00756BB4" w:rsidRPr="00F85860" w:rsidRDefault="00756BB4" w:rsidP="007F0C1C">
      <w:pPr>
        <w:pStyle w:val="2f2"/>
        <w:rPr>
          <w:rFonts w:cs="Huawei Sans" w:hint="eastAsia"/>
        </w:rPr>
      </w:pPr>
      <w:r>
        <w:t>[R1-aaa] local-user huawei service-type http</w:t>
      </w:r>
    </w:p>
    <w:p w:rsidR="00756BB4" w:rsidRPr="00F85860" w:rsidRDefault="00756BB4" w:rsidP="007F0C1C">
      <w:pPr>
        <w:pStyle w:val="2f2"/>
        <w:rPr>
          <w:rFonts w:cs="Huawei Sans" w:hint="eastAsia"/>
        </w:rPr>
      </w:pPr>
      <w:r>
        <w:t>[R1] http secure-server enable</w:t>
      </w:r>
    </w:p>
    <w:p w:rsidR="00756BB4" w:rsidRPr="00F85860" w:rsidRDefault="00756BB4" w:rsidP="007F0C1C">
      <w:pPr>
        <w:pStyle w:val="2f2"/>
        <w:rPr>
          <w:rFonts w:cs="Huawei Sans" w:hint="eastAsia"/>
        </w:rPr>
      </w:pPr>
      <w:r>
        <w:t>[R1] http server enable</w:t>
      </w:r>
    </w:p>
    <w:p w:rsidR="00756BB4" w:rsidRPr="00F85860" w:rsidRDefault="00756BB4" w:rsidP="007F0C1C">
      <w:pPr>
        <w:pStyle w:val="2f2"/>
        <w:rPr>
          <w:rFonts w:cs="Huawei Sans" w:hint="eastAsia"/>
        </w:rPr>
      </w:pPr>
      <w:r>
        <w:t>[R1] http secure-port 8443</w:t>
      </w:r>
    </w:p>
    <w:p w:rsidR="00756BB4" w:rsidRPr="00F85860" w:rsidRDefault="00756BB4" w:rsidP="007F0C1C">
      <w:pPr>
        <w:pStyle w:val="2f2"/>
        <w:rPr>
          <w:rFonts w:cs="Huawei Sans" w:hint="eastAsia"/>
        </w:rPr>
      </w:pPr>
      <w:r>
        <w:t>[R1]http server port 8080</w:t>
      </w:r>
    </w:p>
    <w:p w:rsidR="00756BB4" w:rsidRPr="00F85860" w:rsidRDefault="00756BB4" w:rsidP="007F0C1C">
      <w:pPr>
        <w:pStyle w:val="2f2"/>
        <w:rPr>
          <w:rFonts w:cs="Huawei Sans" w:hint="eastAsia"/>
        </w:rPr>
      </w:pPr>
      <w:r>
        <w:t>[R1]http server permit interface GigabitEthernet0/0/0</w:t>
      </w:r>
    </w:p>
    <w:p w:rsidR="00756BB4" w:rsidRPr="00F85860" w:rsidRDefault="00756BB4" w:rsidP="007F0C1C">
      <w:pPr>
        <w:pStyle w:val="2f2"/>
        <w:rPr>
          <w:rFonts w:cs="Huawei Sans" w:hint="eastAsia"/>
        </w:rPr>
      </w:pPr>
      <w:r>
        <w:t>[R1]http timeout 15</w:t>
      </w:r>
    </w:p>
    <w:p w:rsidR="00756BB4" w:rsidRDefault="007F0C1C" w:rsidP="007F0C1C">
      <w:r>
        <w:t>#</w:t>
      </w:r>
      <w:r w:rsidR="00756BB4">
        <w:t>Log in to the web system from a maintenance terminal where the target system software and patch are loaded.</w:t>
      </w:r>
    </w:p>
    <w:p w:rsidR="007F0C1C" w:rsidRPr="00F85860" w:rsidRDefault="007F0C1C" w:rsidP="007F0C1C">
      <w:pPr>
        <w:rPr>
          <w:rFonts w:cs="Huawei Sans"/>
        </w:rPr>
      </w:pPr>
    </w:p>
    <w:p w:rsidR="00756BB4" w:rsidRPr="00074715" w:rsidRDefault="007F0C1C" w:rsidP="007F0C1C">
      <w:pPr>
        <w:rPr>
          <w:rFonts w:cs="Huawei Sans"/>
        </w:rPr>
      </w:pPr>
      <w:r>
        <w:t>#</w:t>
      </w:r>
      <w:r w:rsidR="00756BB4">
        <w:t>Load the system software.</w:t>
      </w:r>
    </w:p>
    <w:p w:rsidR="00756BB4" w:rsidRPr="00F85860" w:rsidRDefault="00756BB4" w:rsidP="007F0C1C">
      <w:pPr>
        <w:pStyle w:val="Diagram"/>
        <w:rPr>
          <w:rFonts w:cs="Huawei Sans"/>
        </w:rPr>
      </w:pPr>
      <w:r>
        <w:lastRenderedPageBreak/>
        <w:t>Loading system software</w:t>
      </w:r>
    </w:p>
    <w:p w:rsidR="00756BB4" w:rsidRPr="00F85860" w:rsidRDefault="00756BB4" w:rsidP="007F0C1C">
      <w:pPr>
        <w:pStyle w:val="ItemListText"/>
      </w:pPr>
      <w:r>
        <w:rPr>
          <w:noProof/>
        </w:rPr>
        <mc:AlternateContent>
          <mc:Choice Requires="wps">
            <w:drawing>
              <wp:anchor distT="0" distB="0" distL="114300" distR="114300" simplePos="0" relativeHeight="251661312" behindDoc="0" locked="0" layoutInCell="1" allowOverlap="1">
                <wp:simplePos x="0" y="0"/>
                <wp:positionH relativeFrom="column">
                  <wp:posOffset>2068830</wp:posOffset>
                </wp:positionH>
                <wp:positionV relativeFrom="paragraph">
                  <wp:posOffset>311785</wp:posOffset>
                </wp:positionV>
                <wp:extent cx="548005" cy="205105"/>
                <wp:effectExtent l="17145" t="19050" r="15875" b="23495"/>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005" cy="20510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6B0EF2" id="矩形 9" o:spid="_x0000_s1026" style="position:absolute;left:0;text-align:left;margin-left:162.9pt;margin-top:24.55pt;width:43.15pt;height:1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" filled="f" strokecolor="red" strokeweight="2.25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1370965</wp:posOffset>
                </wp:positionH>
                <wp:positionV relativeFrom="paragraph">
                  <wp:posOffset>838835</wp:posOffset>
                </wp:positionV>
                <wp:extent cx="668655" cy="266065"/>
                <wp:effectExtent l="14605" t="22225" r="21590" b="1651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655" cy="26606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587F28" id="矩形 5" o:spid="_x0000_s1026" style="position:absolute;left:0;text-align:left;margin-left:107.95pt;margin-top:66.05pt;width:52.65pt;height:2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3299460</wp:posOffset>
                </wp:positionH>
                <wp:positionV relativeFrom="paragraph">
                  <wp:posOffset>58420</wp:posOffset>
                </wp:positionV>
                <wp:extent cx="266065" cy="197485"/>
                <wp:effectExtent l="19050" t="22860" r="19685" b="1778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065" cy="19748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1C74F1" id="矩形 2" o:spid="_x0000_s1026" style="position:absolute;left:0;text-align:left;margin-left:259.8pt;margin-top:4.6pt;width:20.95pt;height:1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" filled="f" strokecolor="red" strokeweight="2.25pt"/>
            </w:pict>
          </mc:Fallback>
        </mc:AlternateContent>
      </w:r>
      <w:r>
        <w:rPr>
          <w:noProof/>
        </w:rPr>
        <w:drawing>
          <wp:inline distT="0" distB="0" distL="0" distR="0" wp14:anchorId="575B7040" wp14:editId="69EE3910">
            <wp:extent cx="4166074" cy="2217761"/>
            <wp:effectExtent l="19050" t="1905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4922" cy="2227795"/>
                    </a:xfrm>
                    <a:prstGeom prst="rect">
                      <a:avLst/>
                    </a:prstGeom>
                    <a:ln>
                      <a:solidFill>
                        <a:schemeClr val="bg1">
                          <a:lumMod val="85000"/>
                        </a:schemeClr>
                      </a:solidFill>
                    </a:ln>
                  </pic:spPr>
                </pic:pic>
              </a:graphicData>
            </a:graphic>
          </wp:inline>
        </w:drawing>
      </w:r>
    </w:p>
    <w:p w:rsidR="00756BB4" w:rsidRPr="00F85860" w:rsidRDefault="00756BB4" w:rsidP="00756BB4">
      <w:pPr>
        <w:pStyle w:val="ItemListText"/>
        <w:numPr>
          <w:ilvl w:val="0"/>
          <w:numId w:val="44"/>
        </w:numPr>
        <w:rPr>
          <w:rFonts w:cs="Huawei Sans"/>
        </w:rPr>
      </w:pPr>
      <w:r>
        <w:t xml:space="preserve">Choose </w:t>
      </w:r>
      <w:r w:rsidRPr="000B657D">
        <w:rPr>
          <w:rFonts w:hint="eastAsia"/>
          <w:b/>
        </w:rPr>
        <w:t>M</w:t>
      </w:r>
      <w:r w:rsidRPr="000B657D">
        <w:rPr>
          <w:b/>
        </w:rPr>
        <w:t>aintenance</w:t>
      </w:r>
      <w:r>
        <w:t xml:space="preserve"> &gt; </w:t>
      </w:r>
      <w:r w:rsidRPr="000B657D">
        <w:rPr>
          <w:b/>
        </w:rPr>
        <w:t xml:space="preserve">Upgrade &amp; </w:t>
      </w:r>
      <w:bookmarkStart w:id="3" w:name="OLE_LINK1"/>
      <w:r w:rsidRPr="000B657D">
        <w:rPr>
          <w:rFonts w:hint="eastAsia"/>
          <w:b/>
        </w:rPr>
        <w:t>M</w:t>
      </w:r>
      <w:r w:rsidRPr="000B657D">
        <w:rPr>
          <w:b/>
        </w:rPr>
        <w:t>aintenance</w:t>
      </w:r>
      <w:bookmarkEnd w:id="3"/>
      <w:r>
        <w:t xml:space="preserve"> &gt; </w:t>
      </w:r>
      <w:r w:rsidRPr="000B657D">
        <w:rPr>
          <w:b/>
        </w:rPr>
        <w:t>System Software Upgrade</w:t>
      </w:r>
      <w:r>
        <w:t>.</w:t>
      </w:r>
    </w:p>
    <w:p w:rsidR="00756BB4" w:rsidRPr="00F85860" w:rsidRDefault="00756BB4" w:rsidP="00756BB4">
      <w:pPr>
        <w:pStyle w:val="ItemListText"/>
        <w:numPr>
          <w:ilvl w:val="0"/>
          <w:numId w:val="44"/>
        </w:numPr>
        <w:rPr>
          <w:rFonts w:cs="Huawei Sans"/>
        </w:rPr>
      </w:pPr>
      <w:r>
        <w:t xml:space="preserve">Click </w:t>
      </w:r>
      <w:r>
        <w:rPr>
          <w:b/>
        </w:rPr>
        <w:t>Browse</w:t>
      </w:r>
      <w:r>
        <w:t>, and select the system software to be uploaded.</w:t>
      </w:r>
    </w:p>
    <w:p w:rsidR="00756BB4" w:rsidRPr="00F85860" w:rsidRDefault="00756BB4" w:rsidP="00756BB4">
      <w:pPr>
        <w:pStyle w:val="ItemListText"/>
        <w:numPr>
          <w:ilvl w:val="0"/>
          <w:numId w:val="44"/>
        </w:numPr>
        <w:rPr>
          <w:rFonts w:cs="Huawei Sans"/>
        </w:rPr>
      </w:pPr>
      <w:r>
        <w:t xml:space="preserve">Click </w:t>
      </w:r>
      <w:r>
        <w:rPr>
          <w:b/>
        </w:rPr>
        <w:t>Load</w:t>
      </w:r>
      <w:r>
        <w:t xml:space="preserve"> to upload the system software to the device and specify the system software for next startup.</w:t>
      </w:r>
    </w:p>
    <w:p w:rsidR="00756BB4" w:rsidRPr="00F85860" w:rsidRDefault="00756BB4" w:rsidP="00756BB4">
      <w:pPr>
        <w:pStyle w:val="ItemListText"/>
        <w:numPr>
          <w:ilvl w:val="0"/>
          <w:numId w:val="44"/>
        </w:numPr>
        <w:rPr>
          <w:rFonts w:cs="Huawei Sans"/>
        </w:rPr>
      </w:pPr>
      <w:r>
        <w:t>Restart the device for the system software to take effect.</w:t>
      </w:r>
    </w:p>
    <w:p w:rsidR="00756BB4" w:rsidRPr="00F85860" w:rsidRDefault="007F0C1C" w:rsidP="007F0C1C">
      <w:pPr>
        <w:rPr>
          <w:rFonts w:cs="Huawei Sans"/>
        </w:rPr>
      </w:pPr>
      <w:r>
        <w:t>#</w:t>
      </w:r>
      <w:r w:rsidR="00756BB4">
        <w:t>Load the patch file in the same way.</w:t>
      </w:r>
    </w:p>
    <w:p w:rsidR="00756BB4" w:rsidRPr="00F85860" w:rsidRDefault="00756BB4" w:rsidP="00756BB4">
      <w:pPr>
        <w:pStyle w:val="ItemListText"/>
        <w:numPr>
          <w:ilvl w:val="0"/>
          <w:numId w:val="45"/>
        </w:numPr>
        <w:rPr>
          <w:rFonts w:cs="Huawei Sans"/>
        </w:rPr>
      </w:pPr>
      <w:r>
        <w:t xml:space="preserve">Choose </w:t>
      </w:r>
      <w:r w:rsidRPr="000B657D">
        <w:rPr>
          <w:rFonts w:hint="eastAsia"/>
          <w:b/>
        </w:rPr>
        <w:t>M</w:t>
      </w:r>
      <w:r w:rsidRPr="000B657D">
        <w:rPr>
          <w:b/>
        </w:rPr>
        <w:t>aintenance</w:t>
      </w:r>
      <w:r>
        <w:t xml:space="preserve"> &gt; </w:t>
      </w:r>
      <w:r w:rsidRPr="000B657D">
        <w:rPr>
          <w:b/>
        </w:rPr>
        <w:t xml:space="preserve">Upgrade &amp; </w:t>
      </w:r>
      <w:r w:rsidRPr="000B657D">
        <w:rPr>
          <w:rFonts w:hint="eastAsia"/>
          <w:b/>
        </w:rPr>
        <w:t>M</w:t>
      </w:r>
      <w:r w:rsidRPr="000B657D">
        <w:rPr>
          <w:b/>
        </w:rPr>
        <w:t>aintenance</w:t>
      </w:r>
      <w:r>
        <w:t xml:space="preserve"> &gt; </w:t>
      </w:r>
      <w:r w:rsidRPr="00870667">
        <w:rPr>
          <w:b/>
        </w:rPr>
        <w:t>Upgrade Patch</w:t>
      </w:r>
      <w:r>
        <w:t>.</w:t>
      </w:r>
    </w:p>
    <w:p w:rsidR="00756BB4" w:rsidRPr="00F85860" w:rsidRDefault="00756BB4" w:rsidP="00756BB4">
      <w:pPr>
        <w:pStyle w:val="ItemListText"/>
        <w:numPr>
          <w:ilvl w:val="0"/>
          <w:numId w:val="45"/>
        </w:numPr>
        <w:rPr>
          <w:rFonts w:cs="Huawei Sans"/>
        </w:rPr>
      </w:pPr>
      <w:r>
        <w:t xml:space="preserve">Click </w:t>
      </w:r>
      <w:r>
        <w:rPr>
          <w:b/>
        </w:rPr>
        <w:t>Browse</w:t>
      </w:r>
      <w:r>
        <w:t>, and select the patch file to be uploaded.</w:t>
      </w:r>
    </w:p>
    <w:p w:rsidR="00756BB4" w:rsidRPr="00F85860" w:rsidRDefault="00756BB4" w:rsidP="00756BB4">
      <w:pPr>
        <w:pStyle w:val="ItemListText"/>
        <w:numPr>
          <w:ilvl w:val="0"/>
          <w:numId w:val="45"/>
        </w:numPr>
        <w:rPr>
          <w:rFonts w:cs="Huawei Sans"/>
        </w:rPr>
      </w:pPr>
      <w:r>
        <w:t xml:space="preserve">Click </w:t>
      </w:r>
      <w:r>
        <w:rPr>
          <w:b/>
        </w:rPr>
        <w:t>Load</w:t>
      </w:r>
      <w:r>
        <w:t>.</w:t>
      </w:r>
    </w:p>
    <w:p w:rsidR="00756BB4" w:rsidRPr="00F85860" w:rsidRDefault="00756BB4" w:rsidP="00756BB4">
      <w:pPr>
        <w:pStyle w:val="ItemListText"/>
        <w:numPr>
          <w:ilvl w:val="0"/>
          <w:numId w:val="45"/>
        </w:numPr>
        <w:rPr>
          <w:rFonts w:cs="Huawei Sans"/>
        </w:rPr>
      </w:pPr>
      <w:r>
        <w:t>Restart the device for the patch file to take effect.</w:t>
      </w:r>
    </w:p>
    <w:p w:rsidR="00756BB4" w:rsidRPr="00F85860" w:rsidRDefault="007F0C1C" w:rsidP="007F0C1C">
      <w:pPr>
        <w:rPr>
          <w:rFonts w:cs="Huawei Sans"/>
        </w:rPr>
      </w:pPr>
      <w:r>
        <w:t>#</w:t>
      </w:r>
      <w:r w:rsidR="00756BB4">
        <w:t>(Optional) Load the configuration file in the same way.</w:t>
      </w:r>
    </w:p>
    <w:p w:rsidR="00756BB4" w:rsidRPr="00F85860" w:rsidRDefault="00756BB4" w:rsidP="00756BB4">
      <w:pPr>
        <w:pStyle w:val="ItemListText"/>
        <w:numPr>
          <w:ilvl w:val="0"/>
          <w:numId w:val="46"/>
        </w:numPr>
        <w:rPr>
          <w:rFonts w:cs="Huawei Sans"/>
        </w:rPr>
      </w:pPr>
      <w:r>
        <w:t xml:space="preserve">Choose </w:t>
      </w:r>
      <w:r w:rsidRPr="000B657D">
        <w:rPr>
          <w:rFonts w:hint="eastAsia"/>
          <w:b/>
        </w:rPr>
        <w:t>M</w:t>
      </w:r>
      <w:r w:rsidRPr="000B657D">
        <w:rPr>
          <w:b/>
        </w:rPr>
        <w:t>aintenance</w:t>
      </w:r>
      <w:r>
        <w:t xml:space="preserve"> &gt; </w:t>
      </w:r>
      <w:r w:rsidRPr="000B657D">
        <w:rPr>
          <w:b/>
        </w:rPr>
        <w:t xml:space="preserve">Upgrade &amp; </w:t>
      </w:r>
      <w:r w:rsidRPr="000B657D">
        <w:rPr>
          <w:rFonts w:hint="eastAsia"/>
          <w:b/>
        </w:rPr>
        <w:t>M</w:t>
      </w:r>
      <w:r w:rsidRPr="000B657D">
        <w:rPr>
          <w:b/>
        </w:rPr>
        <w:t>aintenance</w:t>
      </w:r>
      <w:r>
        <w:t xml:space="preserve"> &gt; </w:t>
      </w:r>
      <w:r w:rsidRPr="00870667">
        <w:rPr>
          <w:b/>
        </w:rPr>
        <w:t>Configuration File Management</w:t>
      </w:r>
      <w:r>
        <w:t>.</w:t>
      </w:r>
    </w:p>
    <w:p w:rsidR="00756BB4" w:rsidRPr="00F85860" w:rsidRDefault="00756BB4" w:rsidP="00756BB4">
      <w:pPr>
        <w:pStyle w:val="ItemListText"/>
        <w:numPr>
          <w:ilvl w:val="0"/>
          <w:numId w:val="46"/>
        </w:numPr>
        <w:rPr>
          <w:rFonts w:cs="Huawei Sans"/>
        </w:rPr>
      </w:pPr>
      <w:r>
        <w:t xml:space="preserve">Click </w:t>
      </w:r>
      <w:r>
        <w:rPr>
          <w:b/>
        </w:rPr>
        <w:t>Browse</w:t>
      </w:r>
      <w:r>
        <w:t>, and select the configuration file to be uploaded.</w:t>
      </w:r>
    </w:p>
    <w:p w:rsidR="00756BB4" w:rsidRPr="00F85860" w:rsidRDefault="00756BB4" w:rsidP="00756BB4">
      <w:pPr>
        <w:pStyle w:val="ItemListText"/>
        <w:numPr>
          <w:ilvl w:val="0"/>
          <w:numId w:val="46"/>
        </w:numPr>
        <w:rPr>
          <w:rFonts w:cs="Huawei Sans"/>
        </w:rPr>
      </w:pPr>
      <w:r>
        <w:t xml:space="preserve">Click </w:t>
      </w:r>
      <w:r>
        <w:rPr>
          <w:b/>
        </w:rPr>
        <w:t>Load</w:t>
      </w:r>
      <w:r>
        <w:t>. Upload the configuration file to the device and specify the file as the configuration file for next startup.</w:t>
      </w:r>
    </w:p>
    <w:p w:rsidR="00756BB4" w:rsidRPr="00870667" w:rsidRDefault="00756BB4" w:rsidP="00756BB4">
      <w:pPr>
        <w:pStyle w:val="ItemListText"/>
        <w:numPr>
          <w:ilvl w:val="0"/>
          <w:numId w:val="46"/>
        </w:numPr>
        <w:rPr>
          <w:rFonts w:cs="Huawei Sans"/>
        </w:rPr>
      </w:pPr>
      <w:r>
        <w:t>Restart the device for the configuration file to take effect.</w:t>
      </w:r>
    </w:p>
    <w:p w:rsidR="00756BB4" w:rsidRPr="00870667" w:rsidRDefault="00756BB4" w:rsidP="00756BB4">
      <w:pPr>
        <w:pStyle w:val="ItemListText"/>
        <w:numPr>
          <w:ilvl w:val="0"/>
          <w:numId w:val="46"/>
        </w:numPr>
        <w:rPr>
          <w:rFonts w:cs="Huawei Sans"/>
        </w:rPr>
      </w:pPr>
      <w:r>
        <w:t xml:space="preserve">Choose </w:t>
      </w:r>
      <w:r w:rsidRPr="000B657D">
        <w:rPr>
          <w:rFonts w:hint="eastAsia"/>
          <w:b/>
        </w:rPr>
        <w:t>M</w:t>
      </w:r>
      <w:r w:rsidRPr="000B657D">
        <w:rPr>
          <w:b/>
        </w:rPr>
        <w:t>aintenance</w:t>
      </w:r>
      <w:r w:rsidRPr="00870667">
        <w:rPr>
          <w:rFonts w:hint="eastAsia"/>
        </w:rPr>
        <w:t xml:space="preserve"> </w:t>
      </w:r>
      <w:r>
        <w:t xml:space="preserve">&gt; </w:t>
      </w:r>
      <w:r w:rsidRPr="00870667">
        <w:rPr>
          <w:b/>
        </w:rPr>
        <w:t>Configuration File Management</w:t>
      </w:r>
      <w:r>
        <w:t xml:space="preserve">, and click </w:t>
      </w:r>
      <w:r w:rsidRPr="00870667">
        <w:rPr>
          <w:rFonts w:hint="eastAsia"/>
          <w:b/>
        </w:rPr>
        <w:t>Re</w:t>
      </w:r>
      <w:r w:rsidRPr="00870667">
        <w:rPr>
          <w:b/>
        </w:rPr>
        <w:t>store Factory Settings</w:t>
      </w:r>
      <w:r>
        <w:rPr>
          <w:rFonts w:hint="eastAsia"/>
        </w:rPr>
        <w:t>.</w:t>
      </w:r>
    </w:p>
    <w:p w:rsidR="00756BB4" w:rsidRPr="00F85860" w:rsidRDefault="00756BB4" w:rsidP="00756BB4">
      <w:pPr>
        <w:pStyle w:val="ItemListText"/>
        <w:numPr>
          <w:ilvl w:val="0"/>
          <w:numId w:val="46"/>
        </w:numPr>
        <w:rPr>
          <w:rFonts w:cs="Huawei Sans"/>
        </w:rPr>
      </w:pPr>
      <w:r>
        <w:t xml:space="preserve">Click </w:t>
      </w:r>
      <w:r>
        <w:rPr>
          <w:b/>
        </w:rPr>
        <w:t>Save</w:t>
      </w:r>
      <w:r>
        <w:t xml:space="preserve"> to save the factory settings.</w:t>
      </w:r>
    </w:p>
    <w:p w:rsidR="00925BA6" w:rsidRPr="00925BA6" w:rsidRDefault="00756BB4" w:rsidP="00FD2620">
      <w:pPr>
        <w:pStyle w:val="End"/>
      </w:pPr>
      <w:r>
        <w:t>----End</w:t>
      </w:r>
    </w:p>
    <w:p w:rsidR="00473B8E" w:rsidRDefault="00473B8E" w:rsidP="00473B8E">
      <w:pPr>
        <w:keepNext/>
        <w:keepLines/>
        <w:numPr>
          <w:ilvl w:val="1"/>
          <w:numId w:val="29"/>
        </w:numPr>
        <w:spacing w:before="600"/>
        <w:outlineLvl w:val="1"/>
        <w:rPr>
          <w:rFonts w:cs="Book Antiqua"/>
          <w:b/>
          <w:bCs/>
          <w:noProof/>
          <w:sz w:val="36"/>
          <w:szCs w:val="36"/>
          <w:lang w:eastAsia="en-US"/>
        </w:rPr>
      </w:pPr>
      <w:bookmarkStart w:id="4" w:name="_Toc38986919"/>
      <w:r w:rsidRPr="00473B8E">
        <w:rPr>
          <w:rFonts w:cs="Book Antiqua"/>
          <w:b/>
          <w:bCs/>
          <w:noProof/>
          <w:sz w:val="36"/>
          <w:szCs w:val="36"/>
          <w:lang w:eastAsia="en-US"/>
        </w:rPr>
        <w:lastRenderedPageBreak/>
        <w:t>Verification</w:t>
      </w:r>
      <w:bookmarkEnd w:id="4"/>
      <w:r w:rsidRPr="00473B8E">
        <w:rPr>
          <w:rFonts w:cs="Book Antiqua"/>
          <w:b/>
          <w:bCs/>
          <w:noProof/>
          <w:sz w:val="36"/>
          <w:szCs w:val="36"/>
          <w:lang w:eastAsia="en-US"/>
        </w:rPr>
        <w:t xml:space="preserve"> </w:t>
      </w:r>
    </w:p>
    <w:p w:rsidR="00FD2620" w:rsidRPr="00F85860" w:rsidRDefault="00FD2620" w:rsidP="00FD2620">
      <w:pPr>
        <w:rPr>
          <w:rFonts w:cs="Huawei Sans"/>
        </w:rPr>
      </w:pPr>
      <w:r>
        <w:t>#Check whether the system software version and patch version have been updated.</w:t>
      </w:r>
    </w:p>
    <w:p w:rsidR="00FD2620" w:rsidRPr="00F85860" w:rsidRDefault="00FD2620" w:rsidP="00FD2620">
      <w:pPr>
        <w:pStyle w:val="2f2"/>
        <w:rPr>
          <w:rFonts w:cs="Huawei Sans" w:hint="eastAsia"/>
        </w:rPr>
      </w:pPr>
      <w:r>
        <w:t>&lt;R1&gt;display version</w:t>
      </w:r>
    </w:p>
    <w:p w:rsidR="00FD2620" w:rsidRPr="00F85860" w:rsidRDefault="00FD2620" w:rsidP="00FD2620">
      <w:pPr>
        <w:pStyle w:val="2f2"/>
        <w:rPr>
          <w:rFonts w:cs="Huawei Sans" w:hint="eastAsia"/>
        </w:rPr>
      </w:pPr>
      <w:r>
        <w:t>Huawei Versatile Routing Platform Software</w:t>
      </w:r>
    </w:p>
    <w:p w:rsidR="00FD2620" w:rsidRPr="00F85860" w:rsidRDefault="00FD2620" w:rsidP="00FD2620">
      <w:pPr>
        <w:pStyle w:val="2f2"/>
        <w:rPr>
          <w:rFonts w:cs="Huawei Sans" w:hint="eastAsia"/>
        </w:rPr>
      </w:pPr>
      <w:r>
        <w:t>VRP (R) software, Version 5.170 (</w:t>
      </w:r>
      <w:r>
        <w:rPr>
          <w:color w:val="FF0000"/>
        </w:rPr>
        <w:t>AR2200 V200R009C00SPC500)</w:t>
      </w:r>
    </w:p>
    <w:p w:rsidR="00FD2620" w:rsidRPr="00F85860" w:rsidRDefault="00FD2620" w:rsidP="00FD2620">
      <w:pPr>
        <w:pStyle w:val="2f2"/>
        <w:rPr>
          <w:rFonts w:cs="Huawei Sans" w:hint="eastAsia"/>
        </w:rPr>
      </w:pPr>
      <w:r>
        <w:t>Copyright (C) 2011-2018 HUAWEI TECH CO., LTD</w:t>
      </w:r>
    </w:p>
    <w:p w:rsidR="00FD2620" w:rsidRPr="00F85860" w:rsidRDefault="00FD2620" w:rsidP="00FD2620">
      <w:pPr>
        <w:pStyle w:val="2f2"/>
        <w:rPr>
          <w:rFonts w:cs="Huawei Sans" w:hint="eastAsia"/>
        </w:rPr>
      </w:pPr>
      <w:r>
        <w:t>Huawei AR2220 Router uptime is 0 week, 0 day, 0 hour, 4 minutes</w:t>
      </w:r>
    </w:p>
    <w:p w:rsidR="00FD2620" w:rsidRPr="00F85860" w:rsidRDefault="00FD2620" w:rsidP="00FD2620">
      <w:pPr>
        <w:pStyle w:val="2f2"/>
        <w:rPr>
          <w:rFonts w:cs="Huawei Sans" w:hint="eastAsia"/>
        </w:rPr>
      </w:pPr>
      <w:r>
        <w:t>BKP 0 version information:</w:t>
      </w:r>
    </w:p>
    <w:p w:rsidR="00FD2620" w:rsidRPr="00F85860" w:rsidRDefault="00FD2620" w:rsidP="00FD2620">
      <w:pPr>
        <w:pStyle w:val="2f2"/>
        <w:rPr>
          <w:rFonts w:cs="Huawei Sans" w:hint="eastAsia"/>
        </w:rPr>
      </w:pPr>
      <w:r>
        <w:t>1. PCB      Version  : AR01BAK2A VER.A</w:t>
      </w:r>
    </w:p>
    <w:p w:rsidR="00FD2620" w:rsidRPr="00F85860" w:rsidRDefault="00FD2620" w:rsidP="00FD2620">
      <w:pPr>
        <w:pStyle w:val="2f2"/>
        <w:rPr>
          <w:rFonts w:cs="Huawei Sans" w:hint="eastAsia"/>
        </w:rPr>
      </w:pPr>
      <w:r>
        <w:t>2. If Supporting PoE : No</w:t>
      </w:r>
    </w:p>
    <w:p w:rsidR="00FD2620" w:rsidRPr="00F85860" w:rsidRDefault="00FD2620" w:rsidP="00FD2620">
      <w:pPr>
        <w:pStyle w:val="2f2"/>
        <w:rPr>
          <w:rFonts w:cs="Huawei Sans" w:hint="eastAsia"/>
        </w:rPr>
      </w:pPr>
      <w:r>
        <w:t>3. Board    Type     : AR2220</w:t>
      </w:r>
    </w:p>
    <w:p w:rsidR="00FD2620" w:rsidRPr="00F85860" w:rsidRDefault="00FD2620" w:rsidP="00FD2620">
      <w:pPr>
        <w:pStyle w:val="2f2"/>
        <w:rPr>
          <w:rFonts w:cs="Huawei Sans" w:hint="eastAsia"/>
        </w:rPr>
      </w:pPr>
      <w:r>
        <w:t>4. MPU Slot Quantity : 1</w:t>
      </w:r>
    </w:p>
    <w:p w:rsidR="00FD2620" w:rsidRPr="00F85860" w:rsidRDefault="00FD2620" w:rsidP="00FD2620">
      <w:pPr>
        <w:pStyle w:val="2f2"/>
        <w:rPr>
          <w:rFonts w:cs="Huawei Sans" w:hint="eastAsia"/>
        </w:rPr>
      </w:pPr>
      <w:r>
        <w:t>5. LPU Slot Quantity : 6</w:t>
      </w:r>
    </w:p>
    <w:p w:rsidR="00FD2620" w:rsidRPr="00F85860" w:rsidRDefault="00FD2620" w:rsidP="00FD2620">
      <w:pPr>
        <w:pStyle w:val="2f2"/>
        <w:rPr>
          <w:rFonts w:cs="Huawei Sans" w:hint="eastAsia"/>
        </w:rPr>
      </w:pPr>
      <w:r>
        <w:t>MPU 0(Master) : uptime is 0 week, 0 day, 0 hour, 2 minutes</w:t>
      </w:r>
    </w:p>
    <w:p w:rsidR="00FD2620" w:rsidRPr="00F85860" w:rsidRDefault="00FD2620" w:rsidP="00FD2620">
      <w:pPr>
        <w:pStyle w:val="2f2"/>
        <w:rPr>
          <w:rFonts w:cs="Huawei Sans" w:hint="eastAsia"/>
        </w:rPr>
      </w:pPr>
      <w:r>
        <w:t>SDRAM Memory Size    : 2048    M bytes</w:t>
      </w:r>
    </w:p>
    <w:p w:rsidR="00FD2620" w:rsidRPr="00F85860" w:rsidRDefault="00FD2620" w:rsidP="00FD2620">
      <w:pPr>
        <w:pStyle w:val="2f2"/>
        <w:rPr>
          <w:rFonts w:cs="Huawei Sans" w:hint="eastAsia"/>
        </w:rPr>
      </w:pPr>
      <w:r>
        <w:t>Flash 0 Memory Size  : 16      M bytes</w:t>
      </w:r>
    </w:p>
    <w:p w:rsidR="00FD2620" w:rsidRPr="00F85860" w:rsidRDefault="00FD2620" w:rsidP="00FD2620">
      <w:pPr>
        <w:pStyle w:val="2f2"/>
        <w:rPr>
          <w:rFonts w:cs="Huawei Sans" w:hint="eastAsia"/>
        </w:rPr>
      </w:pPr>
      <w:r>
        <w:t>NVRAM Memory Size    : 512     K bytes</w:t>
      </w:r>
    </w:p>
    <w:p w:rsidR="00FD2620" w:rsidRPr="00F85860" w:rsidRDefault="00FD2620" w:rsidP="00FD2620">
      <w:pPr>
        <w:pStyle w:val="2f2"/>
        <w:rPr>
          <w:rFonts w:cs="Huawei Sans" w:hint="eastAsia"/>
        </w:rPr>
      </w:pPr>
      <w:r>
        <w:t>SD Card1 Memory Size : 1915    M bytes</w:t>
      </w:r>
    </w:p>
    <w:p w:rsidR="00FD2620" w:rsidRPr="00F85860" w:rsidRDefault="00FD2620" w:rsidP="00FD2620">
      <w:pPr>
        <w:pStyle w:val="2f2"/>
        <w:rPr>
          <w:rFonts w:cs="Huawei Sans" w:hint="eastAsia"/>
        </w:rPr>
      </w:pPr>
      <w:r>
        <w:t>MPU version information :</w:t>
      </w:r>
    </w:p>
    <w:p w:rsidR="00FD2620" w:rsidRPr="00F85860" w:rsidRDefault="00FD2620" w:rsidP="00FD2620">
      <w:pPr>
        <w:pStyle w:val="2f2"/>
        <w:rPr>
          <w:rFonts w:cs="Huawei Sans" w:hint="eastAsia"/>
        </w:rPr>
      </w:pPr>
      <w:r>
        <w:t>1. PCB      Version  : AR01SRU2A VER.B</w:t>
      </w:r>
    </w:p>
    <w:p w:rsidR="00FD2620" w:rsidRPr="00F85860" w:rsidRDefault="00FD2620" w:rsidP="00FD2620">
      <w:pPr>
        <w:pStyle w:val="2f2"/>
        <w:rPr>
          <w:rFonts w:cs="Huawei Sans" w:hint="eastAsia"/>
        </w:rPr>
      </w:pPr>
      <w:r>
        <w:t>2. MAB      Version  : 0</w:t>
      </w:r>
    </w:p>
    <w:p w:rsidR="00FD2620" w:rsidRPr="00F85860" w:rsidRDefault="00FD2620" w:rsidP="00FD2620">
      <w:pPr>
        <w:pStyle w:val="2f2"/>
        <w:rPr>
          <w:rFonts w:cs="Huawei Sans" w:hint="eastAsia"/>
        </w:rPr>
      </w:pPr>
      <w:r>
        <w:t>3. Board    Type     : AR2220</w:t>
      </w:r>
    </w:p>
    <w:p w:rsidR="00FD2620" w:rsidRPr="00F85860" w:rsidRDefault="00FD2620" w:rsidP="00FD2620">
      <w:pPr>
        <w:pStyle w:val="2f2"/>
        <w:rPr>
          <w:rFonts w:cs="Huawei Sans" w:hint="eastAsia"/>
        </w:rPr>
      </w:pPr>
      <w:r>
        <w:t>4. CPLD0    Version  : 104</w:t>
      </w:r>
    </w:p>
    <w:p w:rsidR="00FD2620" w:rsidRPr="00F85860" w:rsidRDefault="00FD2620" w:rsidP="00FD2620">
      <w:pPr>
        <w:pStyle w:val="2f2"/>
        <w:rPr>
          <w:rFonts w:cs="Huawei Sans" w:hint="eastAsia"/>
        </w:rPr>
      </w:pPr>
      <w:r>
        <w:t>5. BootROM  Version  : 963</w:t>
      </w:r>
    </w:p>
    <w:p w:rsidR="00FD2620" w:rsidRPr="00F85860" w:rsidRDefault="00FD2620" w:rsidP="00FD2620">
      <w:pPr>
        <w:pStyle w:val="2f2"/>
        <w:rPr>
          <w:rFonts w:cs="Huawei Sans" w:hint="eastAsia"/>
        </w:rPr>
      </w:pPr>
      <w:r>
        <w:t>LPU 4 : uptime is 0 week, 0 day, 0 hour, 0 minute</w:t>
      </w:r>
    </w:p>
    <w:p w:rsidR="00FD2620" w:rsidRPr="00F85860" w:rsidRDefault="00FD2620" w:rsidP="00FD2620">
      <w:pPr>
        <w:pStyle w:val="2f2"/>
        <w:rPr>
          <w:rFonts w:cs="Huawei Sans" w:hint="eastAsia"/>
        </w:rPr>
      </w:pPr>
      <w:r>
        <w:t>SDRAM Memory Size    : 256     M bytes</w:t>
      </w:r>
    </w:p>
    <w:p w:rsidR="00FD2620" w:rsidRPr="00F85860" w:rsidRDefault="00FD2620" w:rsidP="00FD2620">
      <w:pPr>
        <w:pStyle w:val="2f2"/>
        <w:rPr>
          <w:rFonts w:cs="Huawei Sans" w:hint="eastAsia"/>
        </w:rPr>
      </w:pPr>
      <w:r>
        <w:t>Flash 0 Memory Size  : 16      M bytes</w:t>
      </w:r>
    </w:p>
    <w:p w:rsidR="00FD2620" w:rsidRPr="00F85860" w:rsidRDefault="00FD2620" w:rsidP="00FD2620">
      <w:pPr>
        <w:pStyle w:val="2f2"/>
        <w:rPr>
          <w:rFonts w:cs="Huawei Sans" w:hint="eastAsia"/>
        </w:rPr>
      </w:pPr>
      <w:r>
        <w:t>LPU version information :</w:t>
      </w:r>
    </w:p>
    <w:p w:rsidR="00FD2620" w:rsidRPr="00F85860" w:rsidRDefault="00FD2620" w:rsidP="00FD2620">
      <w:pPr>
        <w:pStyle w:val="2f2"/>
        <w:rPr>
          <w:rFonts w:cs="Huawei Sans" w:hint="eastAsia"/>
        </w:rPr>
      </w:pPr>
      <w:r>
        <w:t>1. PCB      Version  : AR01SDSA2A VER.C</w:t>
      </w:r>
    </w:p>
    <w:p w:rsidR="00FD2620" w:rsidRPr="00F85860" w:rsidRDefault="00FD2620" w:rsidP="00FD2620">
      <w:pPr>
        <w:pStyle w:val="2f2"/>
        <w:rPr>
          <w:rFonts w:cs="Huawei Sans" w:hint="eastAsia"/>
        </w:rPr>
      </w:pPr>
      <w:r>
        <w:t>2. MAB      Version  : 0</w:t>
      </w:r>
    </w:p>
    <w:p w:rsidR="00FD2620" w:rsidRPr="00F85860" w:rsidRDefault="00FD2620" w:rsidP="00FD2620">
      <w:pPr>
        <w:pStyle w:val="2f2"/>
        <w:rPr>
          <w:rFonts w:cs="Huawei Sans" w:hint="eastAsia"/>
        </w:rPr>
      </w:pPr>
      <w:r>
        <w:t>3. Board    Type     : 1SA</w:t>
      </w:r>
    </w:p>
    <w:p w:rsidR="00FD2620" w:rsidRPr="00F85860" w:rsidRDefault="00FD2620" w:rsidP="00FD2620">
      <w:pPr>
        <w:pStyle w:val="2f2"/>
        <w:rPr>
          <w:rFonts w:cs="Huawei Sans" w:hint="eastAsia"/>
        </w:rPr>
      </w:pPr>
      <w:r>
        <w:t>4. BootROM  Version  : 510</w:t>
      </w:r>
    </w:p>
    <w:p w:rsidR="00FD2620" w:rsidRPr="00F85860" w:rsidRDefault="00FD2620" w:rsidP="00FD2620">
      <w:pPr>
        <w:pStyle w:val="2f2"/>
        <w:rPr>
          <w:rFonts w:cs="Huawei Sans" w:hint="eastAsia"/>
        </w:rPr>
      </w:pPr>
      <w:r>
        <w:t>&lt;R1&gt;display startup</w:t>
      </w:r>
    </w:p>
    <w:p w:rsidR="00FD2620" w:rsidRPr="00F85860" w:rsidRDefault="00FD2620" w:rsidP="00FD2620">
      <w:pPr>
        <w:pStyle w:val="2f2"/>
        <w:rPr>
          <w:rFonts w:cs="Huawei Sans" w:hint="eastAsia"/>
        </w:rPr>
      </w:pPr>
      <w:r>
        <w:t>MainBoard:</w:t>
      </w:r>
    </w:p>
    <w:p w:rsidR="00FD2620" w:rsidRPr="00F85860" w:rsidRDefault="00FD2620" w:rsidP="00FD2620">
      <w:pPr>
        <w:pStyle w:val="2f2"/>
        <w:rPr>
          <w:rFonts w:cs="Huawei Sans" w:hint="eastAsia"/>
        </w:rPr>
      </w:pPr>
      <w:r>
        <w:t xml:space="preserve">  Startup system software:                   </w:t>
      </w:r>
      <w:r>
        <w:rPr>
          <w:color w:val="FF0000"/>
        </w:rPr>
        <w:t>sd1:/ar2220-v200r009c00spc500.cc</w:t>
      </w:r>
    </w:p>
    <w:p w:rsidR="00FD2620" w:rsidRPr="00F85860" w:rsidRDefault="00FD2620" w:rsidP="00FD2620">
      <w:pPr>
        <w:pStyle w:val="2f2"/>
        <w:rPr>
          <w:rFonts w:cs="Huawei Sans" w:hint="eastAsia"/>
        </w:rPr>
      </w:pPr>
      <w:r>
        <w:t xml:space="preserve">  Next startup system software:              sd1:/ar2220-v200r009c00spc500.cc</w:t>
      </w:r>
    </w:p>
    <w:p w:rsidR="00FD2620" w:rsidRPr="00F85860" w:rsidRDefault="00FD2620" w:rsidP="00FD2620">
      <w:pPr>
        <w:pStyle w:val="2f2"/>
        <w:rPr>
          <w:rFonts w:cs="Huawei Sans" w:hint="eastAsia"/>
        </w:rPr>
      </w:pPr>
      <w:r>
        <w:t xml:space="preserve">  Backup system software for next startup:     null</w:t>
      </w:r>
    </w:p>
    <w:p w:rsidR="00FD2620" w:rsidRPr="00F85860" w:rsidRDefault="00FD2620" w:rsidP="00FD2620">
      <w:pPr>
        <w:pStyle w:val="2f2"/>
        <w:rPr>
          <w:rFonts w:cs="Huawei Sans" w:hint="eastAsia"/>
        </w:rPr>
      </w:pPr>
      <w:r>
        <w:t xml:space="preserve">  Startup saved-configuration file:            sd1:/vrpcfg.zip</w:t>
      </w:r>
    </w:p>
    <w:p w:rsidR="00FD2620" w:rsidRPr="00F85860" w:rsidRDefault="00FD2620" w:rsidP="00FD2620">
      <w:pPr>
        <w:pStyle w:val="2f2"/>
        <w:rPr>
          <w:rFonts w:cs="Huawei Sans" w:hint="eastAsia"/>
        </w:rPr>
      </w:pPr>
      <w:r>
        <w:t xml:space="preserve">  Next startup saved-configuration file:        sd1:/vrpcfg.zip</w:t>
      </w:r>
    </w:p>
    <w:p w:rsidR="00FD2620" w:rsidRPr="00F85860" w:rsidRDefault="00FD2620" w:rsidP="00FD2620">
      <w:pPr>
        <w:pStyle w:val="2f2"/>
        <w:rPr>
          <w:rFonts w:cs="Huawei Sans" w:hint="eastAsia"/>
        </w:rPr>
      </w:pPr>
      <w:r>
        <w:t xml:space="preserve">  Startup license file:                      null</w:t>
      </w:r>
    </w:p>
    <w:p w:rsidR="00FD2620" w:rsidRPr="00F85860" w:rsidRDefault="00FD2620" w:rsidP="00FD2620">
      <w:pPr>
        <w:pStyle w:val="2f2"/>
        <w:rPr>
          <w:rFonts w:cs="Huawei Sans" w:hint="eastAsia"/>
        </w:rPr>
      </w:pPr>
      <w:r>
        <w:t xml:space="preserve">  Next startup license file:                  null</w:t>
      </w:r>
    </w:p>
    <w:p w:rsidR="00FD2620" w:rsidRPr="00F85860" w:rsidRDefault="00FD2620" w:rsidP="00FD2620">
      <w:pPr>
        <w:pStyle w:val="2f2"/>
        <w:rPr>
          <w:rFonts w:cs="Huawei Sans" w:hint="eastAsia"/>
          <w:color w:val="FF0000"/>
        </w:rPr>
      </w:pPr>
      <w:r>
        <w:t xml:space="preserve">  Startup patch package:                    </w:t>
      </w:r>
      <w:r>
        <w:rPr>
          <w:color w:val="FF0000"/>
        </w:rPr>
        <w:t>sd1:/ar2220-v200r009sph027.pat</w:t>
      </w:r>
    </w:p>
    <w:p w:rsidR="00FD2620" w:rsidRPr="00F85860" w:rsidRDefault="00FD2620" w:rsidP="00FD2620">
      <w:pPr>
        <w:pStyle w:val="2f2"/>
        <w:rPr>
          <w:rFonts w:cs="Huawei Sans" w:hint="eastAsia"/>
        </w:rPr>
      </w:pPr>
      <w:r>
        <w:t xml:space="preserve">  Next startup patch package:                sd1:/ar2220-v200r009sph027.pat</w:t>
      </w:r>
    </w:p>
    <w:p w:rsidR="00FD2620" w:rsidRPr="00F85860" w:rsidRDefault="00FD2620" w:rsidP="00FD2620">
      <w:pPr>
        <w:pStyle w:val="2f2"/>
        <w:rPr>
          <w:rFonts w:cs="Huawei Sans" w:hint="eastAsia"/>
        </w:rPr>
      </w:pPr>
      <w:r>
        <w:t xml:space="preserve">  Startup voice-files:                       null</w:t>
      </w:r>
    </w:p>
    <w:p w:rsidR="00FD2620" w:rsidRPr="00F85860" w:rsidRDefault="00FD2620" w:rsidP="00FD2620">
      <w:pPr>
        <w:pStyle w:val="2f2"/>
        <w:rPr>
          <w:rFonts w:cs="Huawei Sans" w:hint="eastAsia"/>
        </w:rPr>
      </w:pPr>
      <w:r>
        <w:t xml:space="preserve">  Next startup voice-files:                  null</w:t>
      </w:r>
    </w:p>
    <w:p w:rsidR="00FD2620" w:rsidRPr="00F85860" w:rsidRDefault="00FD2620" w:rsidP="00FD2620">
      <w:pPr>
        <w:rPr>
          <w:rFonts w:cs="Huawei Sans"/>
        </w:rPr>
      </w:pPr>
      <w:r>
        <w:t>#Check whether the device status is normal.</w:t>
      </w:r>
    </w:p>
    <w:p w:rsidR="00FD2620" w:rsidRPr="00F85860" w:rsidRDefault="00FD2620" w:rsidP="00FD2620">
      <w:pPr>
        <w:pStyle w:val="2f2"/>
        <w:rPr>
          <w:rFonts w:cs="Huawei Sans" w:hint="eastAsia"/>
        </w:rPr>
      </w:pPr>
      <w:r>
        <w:t>&lt;R1&gt;display device</w:t>
      </w:r>
    </w:p>
    <w:p w:rsidR="00FD2620" w:rsidRPr="00F85860" w:rsidRDefault="00FD2620" w:rsidP="00FD2620">
      <w:pPr>
        <w:pStyle w:val="2f2"/>
        <w:rPr>
          <w:rFonts w:cs="Huawei Sans" w:hint="eastAsia"/>
        </w:rPr>
      </w:pPr>
      <w:r>
        <w:t>AR2220's Device status:</w:t>
      </w:r>
    </w:p>
    <w:p w:rsidR="00FD2620" w:rsidRPr="00F85860" w:rsidRDefault="00FD2620" w:rsidP="00FD2620">
      <w:pPr>
        <w:pStyle w:val="2f2"/>
        <w:rPr>
          <w:rFonts w:cs="Huawei Sans" w:hint="eastAsia"/>
        </w:rPr>
      </w:pPr>
      <w:r>
        <w:lastRenderedPageBreak/>
        <w:t>Slot  Sub Type             Online   Power     Register      Alarm        Primary</w:t>
      </w:r>
    </w:p>
    <w:p w:rsidR="00FD2620" w:rsidRPr="00F85860" w:rsidRDefault="00FD2620" w:rsidP="00FD2620">
      <w:pPr>
        <w:pStyle w:val="2f2"/>
        <w:rPr>
          <w:rFonts w:cs="Huawei Sans" w:hint="eastAsia"/>
        </w:rPr>
      </w:pPr>
      <w:r>
        <w:t>- - - - - - - - - - - - - - - - - - - - - - - - - - - - - - - - - - - - - - - -</w:t>
      </w:r>
    </w:p>
    <w:p w:rsidR="00FD2620" w:rsidRPr="00F85860" w:rsidRDefault="00FD2620" w:rsidP="00FD2620">
      <w:pPr>
        <w:pStyle w:val="2f2"/>
        <w:rPr>
          <w:rFonts w:cs="Huawei Sans" w:hint="eastAsia"/>
        </w:rPr>
      </w:pPr>
      <w:r>
        <w:t>1     -   2FE              Present  PowerOn   Registered    Normal       NA</w:t>
      </w:r>
    </w:p>
    <w:p w:rsidR="00FD2620" w:rsidRPr="00F85860" w:rsidRDefault="00FD2620" w:rsidP="00FD2620">
      <w:pPr>
        <w:pStyle w:val="2f2"/>
        <w:rPr>
          <w:rFonts w:cs="Huawei Sans" w:hint="eastAsia"/>
        </w:rPr>
      </w:pPr>
      <w:r>
        <w:t>2     -   2FE              Present  PowerOn   Registered    Normal       NA</w:t>
      </w:r>
    </w:p>
    <w:p w:rsidR="00FD2620" w:rsidRPr="00F85860" w:rsidRDefault="00FD2620" w:rsidP="00FD2620">
      <w:pPr>
        <w:pStyle w:val="2f2"/>
        <w:rPr>
          <w:rFonts w:cs="Huawei Sans" w:hint="eastAsia"/>
        </w:rPr>
      </w:pPr>
      <w:r>
        <w:t>3     -   2SA              Present  PowerOn   Registered    Normal       NA</w:t>
      </w:r>
    </w:p>
    <w:p w:rsidR="00FD2620" w:rsidRPr="00F85860" w:rsidRDefault="00FD2620" w:rsidP="00FD2620">
      <w:pPr>
        <w:pStyle w:val="2f2"/>
        <w:rPr>
          <w:rFonts w:cs="Huawei Sans" w:hint="eastAsia"/>
        </w:rPr>
      </w:pPr>
      <w:r>
        <w:t>4     -   1SA              Present  PowerOn   Registered    Normal       NA</w:t>
      </w:r>
    </w:p>
    <w:p w:rsidR="00FD2620" w:rsidRPr="00F85860" w:rsidRDefault="00FD2620" w:rsidP="00FD2620">
      <w:pPr>
        <w:pStyle w:val="2f2"/>
        <w:rPr>
          <w:rFonts w:cs="Huawei Sans" w:hint="eastAsia"/>
        </w:rPr>
      </w:pPr>
      <w:r>
        <w:t>0     -   AR2220           Present  PowerOn   Registered    Normal       Master</w:t>
      </w:r>
    </w:p>
    <w:p w:rsidR="00FD2620" w:rsidRPr="00F85860" w:rsidRDefault="00FD2620" w:rsidP="00FD2620">
      <w:pPr>
        <w:pStyle w:val="2f2"/>
        <w:rPr>
          <w:rFonts w:cs="Huawei Sans" w:hint="eastAsia"/>
        </w:rPr>
      </w:pPr>
      <w:r>
        <w:t>7     -   PWR150A         Present  PowerOn   Registered    Normal       NA</w:t>
      </w:r>
    </w:p>
    <w:p w:rsidR="00FD2620" w:rsidRPr="003A4726" w:rsidRDefault="00FD2620" w:rsidP="00FD2620">
      <w:pPr>
        <w:pStyle w:val="NotesHeading"/>
      </w:pPr>
      <w:r>
        <w:drawing>
          <wp:inline distT="0" distB="0" distL="0" distR="0" wp14:anchorId="336EFD62" wp14:editId="43FB5C1D">
            <wp:extent cx="754381" cy="267463"/>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n-0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4381" cy="267463"/>
                    </a:xfrm>
                    <a:prstGeom prst="rect">
                      <a:avLst/>
                    </a:prstGeom>
                  </pic:spPr>
                </pic:pic>
              </a:graphicData>
            </a:graphic>
          </wp:inline>
        </w:drawing>
      </w:r>
    </w:p>
    <w:p w:rsidR="00FD2620" w:rsidRPr="00F85860" w:rsidRDefault="00FD2620" w:rsidP="00FD2620">
      <w:pPr>
        <w:pStyle w:val="NotesText"/>
        <w:rPr>
          <w:rFonts w:cs="Huawei Sans"/>
        </w:rPr>
      </w:pPr>
      <w:r>
        <w:t>In O&amp;M, you also need to check whether the device configurations and services are restored. In this exercise, you can skip this step.</w:t>
      </w:r>
    </w:p>
    <w:p w:rsidR="00FD2620" w:rsidRPr="00F85860" w:rsidRDefault="00FD2620" w:rsidP="00FD2620">
      <w:pPr>
        <w:rPr>
          <w:rFonts w:cs="Huawei Sans"/>
        </w:rPr>
      </w:pPr>
      <w:r>
        <w:t>#Delete unnecessary files from the flash card or SD card.</w:t>
      </w:r>
    </w:p>
    <w:p w:rsidR="00FD2620" w:rsidRPr="00F85860" w:rsidRDefault="00FD2620" w:rsidP="00FD2620">
      <w:pPr>
        <w:pStyle w:val="2f2"/>
        <w:rPr>
          <w:rFonts w:cs="Huawei Sans" w:hint="eastAsia"/>
        </w:rPr>
      </w:pPr>
      <w:r>
        <w:t>&lt;R1&gt;delet sd1:/AR2220-V200R003C01SPC900.cc</w:t>
      </w:r>
    </w:p>
    <w:p w:rsidR="00FD2620" w:rsidRPr="00F85860" w:rsidRDefault="00FD2620" w:rsidP="00FD2620">
      <w:pPr>
        <w:pStyle w:val="2f2"/>
        <w:rPr>
          <w:rFonts w:cs="Huawei Sans" w:hint="eastAsia"/>
        </w:rPr>
      </w:pPr>
      <w:r>
        <w:t>&lt;R1&gt;delet sd1:/ar2220-v200r009c00spc500.zip</w:t>
      </w:r>
    </w:p>
    <w:p w:rsidR="00B16ACC" w:rsidRPr="00FD2620" w:rsidRDefault="00FD2620" w:rsidP="00FD2620">
      <w:pPr>
        <w:pStyle w:val="2f2"/>
        <w:rPr>
          <w:rFonts w:cs="Huawei Sans" w:hint="eastAsia"/>
        </w:rPr>
      </w:pPr>
      <w:r>
        <w:t>&lt;R1&gt;delete sd1:/ar2220-v200r003sph006.pat</w:t>
      </w:r>
    </w:p>
    <w:sectPr w:rsidR="00B16ACC" w:rsidRPr="00FD2620" w:rsidSect="00F44A0D">
      <w:headerReference w:type="default" r:id="rId18"/>
      <w:footerReference w:type="default" r:id="rId19"/>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0AD" w:rsidRDefault="00A730AD" w:rsidP="00F26180">
      <w:pPr>
        <w:spacing w:before="0" w:after="0" w:line="240" w:lineRule="auto"/>
      </w:pPr>
      <w:r>
        <w:separator/>
      </w:r>
    </w:p>
  </w:endnote>
  <w:endnote w:type="continuationSeparator" w:id="0">
    <w:p w:rsidR="00A730AD" w:rsidRDefault="00A730AD"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altName w:val="Corbel"/>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方正兰亭细黑简体">
    <w:altName w:val="Arial Unicode MS"/>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rsidTr="00F55BE3">
      <w:trPr>
        <w:trHeight w:val="453"/>
      </w:trPr>
      <w:tc>
        <w:tcPr>
          <w:tcW w:w="2268" w:type="dxa"/>
        </w:tcPr>
        <w:p w:rsidR="00F44A0D" w:rsidRPr="002075CB" w:rsidRDefault="00A730AD" w:rsidP="00F55BE3">
          <w:pPr>
            <w:pStyle w:val="HeadingMiddle"/>
          </w:pPr>
        </w:p>
      </w:tc>
      <w:tc>
        <w:tcPr>
          <w:tcW w:w="5245" w:type="dxa"/>
        </w:tcPr>
        <w:p w:rsidR="00F44A0D" w:rsidRPr="003701B8" w:rsidRDefault="001A4ED2" w:rsidP="00F55BE3">
          <w:pPr>
            <w:pStyle w:val="HeadingMiddle"/>
          </w:pPr>
          <w:r w:rsidRPr="00BA2BB1">
            <w:t>Copyright © Huawei Technologies Co., Ltd.</w:t>
          </w:r>
        </w:p>
      </w:tc>
      <w:tc>
        <w:tcPr>
          <w:tcW w:w="2152" w:type="dxa"/>
        </w:tcPr>
        <w:p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B30B8E">
            <w:rPr>
              <w:noProof/>
            </w:rPr>
            <w:t>13</w:t>
          </w:r>
          <w:r>
            <w:fldChar w:fldCharType="end"/>
          </w:r>
          <w:r w:rsidRPr="007571B6">
            <w:t xml:space="preserve"> </w:t>
          </w:r>
        </w:p>
      </w:tc>
    </w:tr>
  </w:tbl>
  <w:p w:rsidR="00F44A0D" w:rsidRDefault="00A730AD">
    <w:pPr>
      <w:pStyle w:val="a6"/>
    </w:pPr>
  </w:p>
  <w:p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0AD" w:rsidRDefault="00A730AD" w:rsidP="00F26180">
      <w:pPr>
        <w:spacing w:before="0" w:after="0" w:line="240" w:lineRule="auto"/>
      </w:pPr>
      <w:r>
        <w:separator/>
      </w:r>
    </w:p>
  </w:footnote>
  <w:footnote w:type="continuationSeparator" w:id="0">
    <w:p w:rsidR="00A730AD" w:rsidRDefault="00A730AD"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rsidTr="00CC5278">
      <w:trPr>
        <w:trHeight w:val="851"/>
      </w:trPr>
      <w:tc>
        <w:tcPr>
          <w:tcW w:w="9660" w:type="dxa"/>
          <w:tcMar>
            <w:left w:w="0" w:type="dxa"/>
            <w:right w:w="0" w:type="dxa"/>
          </w:tcMar>
          <w:vAlign w:val="bottom"/>
        </w:tcPr>
        <w:p w:rsidR="004434F4" w:rsidRPr="006342BA" w:rsidRDefault="001A4ED2" w:rsidP="00674BB9">
          <w:pPr>
            <w:pStyle w:val="HeadingLeft"/>
          </w:pPr>
          <w:r w:rsidRPr="006342BA">
            <w:fldChar w:fldCharType="begin"/>
          </w:r>
          <w:r w:rsidRPr="006342BA">
            <w:instrText xml:space="preserve"> DOCPROPERTY  DocumentName </w:instrText>
          </w:r>
          <w:r w:rsidRPr="006342BA">
            <w:fldChar w:fldCharType="end"/>
          </w:r>
        </w:p>
        <w:p w:rsidR="004434F4" w:rsidRPr="006342BA" w:rsidRDefault="00BA7B63" w:rsidP="000A69B7">
          <w:pPr>
            <w:pStyle w:val="HeadingRight"/>
            <w:jc w:val="center"/>
          </w:pPr>
          <w:r w:rsidRPr="00BA7B63">
            <w:rPr>
              <w:noProof/>
            </w:rPr>
            <w:t>Software Upgrade and Patch Management</w:t>
          </w:r>
        </w:p>
      </w:tc>
    </w:tr>
  </w:tbl>
  <w:p w:rsidR="00674BB9" w:rsidRPr="00674BB9" w:rsidRDefault="00A730AD">
    <w:pPr>
      <w:pStyle w:val="a5"/>
    </w:pPr>
  </w:p>
  <w:p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4C31E3"/>
    <w:multiLevelType w:val="hybridMultilevel"/>
    <w:tmpl w:val="2710EA3C"/>
    <w:lvl w:ilvl="0" w:tplc="19D42406">
      <w:start w:val="1"/>
      <w:numFmt w:val="decimal"/>
      <w:lvlText w:val="(%1)"/>
      <w:lvlJc w:val="left"/>
      <w:pPr>
        <w:ind w:left="2830" w:hanging="420"/>
      </w:pPr>
      <w:rPr>
        <w:rFonts w:hint="eastAsia"/>
      </w:rPr>
    </w:lvl>
    <w:lvl w:ilvl="1" w:tplc="04090019" w:tentative="1">
      <w:start w:val="1"/>
      <w:numFmt w:val="lowerLetter"/>
      <w:lvlText w:val="%2)"/>
      <w:lvlJc w:val="left"/>
      <w:pPr>
        <w:ind w:left="3250" w:hanging="420"/>
      </w:pPr>
    </w:lvl>
    <w:lvl w:ilvl="2" w:tplc="0409001B" w:tentative="1">
      <w:start w:val="1"/>
      <w:numFmt w:val="lowerRoman"/>
      <w:lvlText w:val="%3."/>
      <w:lvlJc w:val="right"/>
      <w:pPr>
        <w:ind w:left="3670" w:hanging="420"/>
      </w:pPr>
    </w:lvl>
    <w:lvl w:ilvl="3" w:tplc="0409000F" w:tentative="1">
      <w:start w:val="1"/>
      <w:numFmt w:val="decimal"/>
      <w:lvlText w:val="%4."/>
      <w:lvlJc w:val="left"/>
      <w:pPr>
        <w:ind w:left="4090" w:hanging="420"/>
      </w:pPr>
    </w:lvl>
    <w:lvl w:ilvl="4" w:tplc="04090019" w:tentative="1">
      <w:start w:val="1"/>
      <w:numFmt w:val="lowerLetter"/>
      <w:lvlText w:val="%5)"/>
      <w:lvlJc w:val="left"/>
      <w:pPr>
        <w:ind w:left="4510" w:hanging="420"/>
      </w:pPr>
    </w:lvl>
    <w:lvl w:ilvl="5" w:tplc="0409001B" w:tentative="1">
      <w:start w:val="1"/>
      <w:numFmt w:val="lowerRoman"/>
      <w:lvlText w:val="%6."/>
      <w:lvlJc w:val="right"/>
      <w:pPr>
        <w:ind w:left="4930" w:hanging="420"/>
      </w:pPr>
    </w:lvl>
    <w:lvl w:ilvl="6" w:tplc="0409000F" w:tentative="1">
      <w:start w:val="1"/>
      <w:numFmt w:val="decimal"/>
      <w:lvlText w:val="%7."/>
      <w:lvlJc w:val="left"/>
      <w:pPr>
        <w:ind w:left="5350" w:hanging="420"/>
      </w:pPr>
    </w:lvl>
    <w:lvl w:ilvl="7" w:tplc="04090019" w:tentative="1">
      <w:start w:val="1"/>
      <w:numFmt w:val="lowerLetter"/>
      <w:lvlText w:val="%8)"/>
      <w:lvlJc w:val="left"/>
      <w:pPr>
        <w:ind w:left="5770" w:hanging="420"/>
      </w:pPr>
    </w:lvl>
    <w:lvl w:ilvl="8" w:tplc="0409001B" w:tentative="1">
      <w:start w:val="1"/>
      <w:numFmt w:val="lowerRoman"/>
      <w:lvlText w:val="%9."/>
      <w:lvlJc w:val="right"/>
      <w:pPr>
        <w:ind w:left="6190" w:hanging="420"/>
      </w:pPr>
    </w:lvl>
  </w:abstractNum>
  <w:abstractNum w:abstractNumId="2"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3"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4"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5"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9"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0"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2"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3"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5"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6"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8"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0" w15:restartNumberingAfterBreak="0">
    <w:nsid w:val="57C26F5C"/>
    <w:multiLevelType w:val="hybridMultilevel"/>
    <w:tmpl w:val="881AB508"/>
    <w:lvl w:ilvl="0" w:tplc="19D42406">
      <w:start w:val="1"/>
      <w:numFmt w:val="decimal"/>
      <w:lvlText w:val="(%1)"/>
      <w:lvlJc w:val="left"/>
      <w:pPr>
        <w:ind w:left="2546" w:hanging="420"/>
      </w:pPr>
      <w:rPr>
        <w:rFonts w:hint="eastAsia"/>
      </w:rPr>
    </w:lvl>
    <w:lvl w:ilvl="1" w:tplc="04090019" w:tentative="1">
      <w:start w:val="1"/>
      <w:numFmt w:val="lowerLetter"/>
      <w:lvlText w:val="%2)"/>
      <w:lvlJc w:val="left"/>
      <w:pPr>
        <w:ind w:left="2966" w:hanging="420"/>
      </w:pPr>
    </w:lvl>
    <w:lvl w:ilvl="2" w:tplc="0409001B" w:tentative="1">
      <w:start w:val="1"/>
      <w:numFmt w:val="lowerRoman"/>
      <w:lvlText w:val="%3."/>
      <w:lvlJc w:val="right"/>
      <w:pPr>
        <w:ind w:left="3386" w:hanging="420"/>
      </w:pPr>
    </w:lvl>
    <w:lvl w:ilvl="3" w:tplc="0409000F" w:tentative="1">
      <w:start w:val="1"/>
      <w:numFmt w:val="decimal"/>
      <w:lvlText w:val="%4."/>
      <w:lvlJc w:val="left"/>
      <w:pPr>
        <w:ind w:left="3806" w:hanging="420"/>
      </w:pPr>
    </w:lvl>
    <w:lvl w:ilvl="4" w:tplc="04090019" w:tentative="1">
      <w:start w:val="1"/>
      <w:numFmt w:val="lowerLetter"/>
      <w:lvlText w:val="%5)"/>
      <w:lvlJc w:val="left"/>
      <w:pPr>
        <w:ind w:left="4226" w:hanging="420"/>
      </w:pPr>
    </w:lvl>
    <w:lvl w:ilvl="5" w:tplc="0409001B" w:tentative="1">
      <w:start w:val="1"/>
      <w:numFmt w:val="lowerRoman"/>
      <w:lvlText w:val="%6."/>
      <w:lvlJc w:val="right"/>
      <w:pPr>
        <w:ind w:left="4646" w:hanging="420"/>
      </w:pPr>
    </w:lvl>
    <w:lvl w:ilvl="6" w:tplc="0409000F" w:tentative="1">
      <w:start w:val="1"/>
      <w:numFmt w:val="decimal"/>
      <w:lvlText w:val="%7."/>
      <w:lvlJc w:val="left"/>
      <w:pPr>
        <w:ind w:left="5066" w:hanging="420"/>
      </w:pPr>
    </w:lvl>
    <w:lvl w:ilvl="7" w:tplc="04090019" w:tentative="1">
      <w:start w:val="1"/>
      <w:numFmt w:val="lowerLetter"/>
      <w:lvlText w:val="%8)"/>
      <w:lvlJc w:val="left"/>
      <w:pPr>
        <w:ind w:left="5486" w:hanging="420"/>
      </w:pPr>
    </w:lvl>
    <w:lvl w:ilvl="8" w:tplc="0409001B" w:tentative="1">
      <w:start w:val="1"/>
      <w:numFmt w:val="lowerRoman"/>
      <w:lvlText w:val="%9."/>
      <w:lvlJc w:val="right"/>
      <w:pPr>
        <w:ind w:left="5906" w:hanging="420"/>
      </w:pPr>
    </w:lvl>
  </w:abstractNum>
  <w:abstractNum w:abstractNumId="21" w15:restartNumberingAfterBreak="0">
    <w:nsid w:val="60ED2541"/>
    <w:multiLevelType w:val="hybridMultilevel"/>
    <w:tmpl w:val="ACF84B90"/>
    <w:lvl w:ilvl="0" w:tplc="19D42406">
      <w:start w:val="1"/>
      <w:numFmt w:val="decimal"/>
      <w:lvlText w:val="(%1)"/>
      <w:lvlJc w:val="left"/>
      <w:pPr>
        <w:ind w:left="2546" w:hanging="420"/>
      </w:pPr>
      <w:rPr>
        <w:rFonts w:hint="eastAsia"/>
      </w:rPr>
    </w:lvl>
    <w:lvl w:ilvl="1" w:tplc="04090019" w:tentative="1">
      <w:start w:val="1"/>
      <w:numFmt w:val="lowerLetter"/>
      <w:lvlText w:val="%2)"/>
      <w:lvlJc w:val="left"/>
      <w:pPr>
        <w:ind w:left="2966" w:hanging="420"/>
      </w:pPr>
    </w:lvl>
    <w:lvl w:ilvl="2" w:tplc="0409001B" w:tentative="1">
      <w:start w:val="1"/>
      <w:numFmt w:val="lowerRoman"/>
      <w:lvlText w:val="%3."/>
      <w:lvlJc w:val="right"/>
      <w:pPr>
        <w:ind w:left="3386" w:hanging="420"/>
      </w:pPr>
    </w:lvl>
    <w:lvl w:ilvl="3" w:tplc="0409000F" w:tentative="1">
      <w:start w:val="1"/>
      <w:numFmt w:val="decimal"/>
      <w:lvlText w:val="%4."/>
      <w:lvlJc w:val="left"/>
      <w:pPr>
        <w:ind w:left="3806" w:hanging="420"/>
      </w:pPr>
    </w:lvl>
    <w:lvl w:ilvl="4" w:tplc="04090019" w:tentative="1">
      <w:start w:val="1"/>
      <w:numFmt w:val="lowerLetter"/>
      <w:lvlText w:val="%5)"/>
      <w:lvlJc w:val="left"/>
      <w:pPr>
        <w:ind w:left="4226" w:hanging="420"/>
      </w:pPr>
    </w:lvl>
    <w:lvl w:ilvl="5" w:tplc="0409001B" w:tentative="1">
      <w:start w:val="1"/>
      <w:numFmt w:val="lowerRoman"/>
      <w:lvlText w:val="%6."/>
      <w:lvlJc w:val="right"/>
      <w:pPr>
        <w:ind w:left="4646" w:hanging="420"/>
      </w:pPr>
    </w:lvl>
    <w:lvl w:ilvl="6" w:tplc="0409000F" w:tentative="1">
      <w:start w:val="1"/>
      <w:numFmt w:val="decimal"/>
      <w:lvlText w:val="%7."/>
      <w:lvlJc w:val="left"/>
      <w:pPr>
        <w:ind w:left="5066" w:hanging="420"/>
      </w:pPr>
    </w:lvl>
    <w:lvl w:ilvl="7" w:tplc="04090019" w:tentative="1">
      <w:start w:val="1"/>
      <w:numFmt w:val="lowerLetter"/>
      <w:lvlText w:val="%8)"/>
      <w:lvlJc w:val="left"/>
      <w:pPr>
        <w:ind w:left="5486" w:hanging="420"/>
      </w:pPr>
    </w:lvl>
    <w:lvl w:ilvl="8" w:tplc="0409001B" w:tentative="1">
      <w:start w:val="1"/>
      <w:numFmt w:val="lowerRoman"/>
      <w:lvlText w:val="%9."/>
      <w:lvlJc w:val="right"/>
      <w:pPr>
        <w:ind w:left="5906" w:hanging="420"/>
      </w:pPr>
    </w:lvl>
  </w:abstractNum>
  <w:abstractNum w:abstractNumId="22"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3"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6"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7"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9"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4FB242A"/>
    <w:multiLevelType w:val="hybridMultilevel"/>
    <w:tmpl w:val="4F28158E"/>
    <w:lvl w:ilvl="0" w:tplc="19D42406">
      <w:start w:val="1"/>
      <w:numFmt w:val="decimal"/>
      <w:lvlText w:val="(%1)"/>
      <w:lvlJc w:val="left"/>
      <w:pPr>
        <w:ind w:left="2546" w:hanging="420"/>
      </w:pPr>
      <w:rPr>
        <w:rFonts w:hint="eastAsia"/>
      </w:rPr>
    </w:lvl>
    <w:lvl w:ilvl="1" w:tplc="04090019" w:tentative="1">
      <w:start w:val="1"/>
      <w:numFmt w:val="lowerLetter"/>
      <w:lvlText w:val="%2)"/>
      <w:lvlJc w:val="left"/>
      <w:pPr>
        <w:ind w:left="2966" w:hanging="420"/>
      </w:pPr>
    </w:lvl>
    <w:lvl w:ilvl="2" w:tplc="0409001B" w:tentative="1">
      <w:start w:val="1"/>
      <w:numFmt w:val="lowerRoman"/>
      <w:lvlText w:val="%3."/>
      <w:lvlJc w:val="right"/>
      <w:pPr>
        <w:ind w:left="3386" w:hanging="420"/>
      </w:pPr>
    </w:lvl>
    <w:lvl w:ilvl="3" w:tplc="0409000F" w:tentative="1">
      <w:start w:val="1"/>
      <w:numFmt w:val="decimal"/>
      <w:lvlText w:val="%4."/>
      <w:lvlJc w:val="left"/>
      <w:pPr>
        <w:ind w:left="3806" w:hanging="420"/>
      </w:pPr>
    </w:lvl>
    <w:lvl w:ilvl="4" w:tplc="04090019" w:tentative="1">
      <w:start w:val="1"/>
      <w:numFmt w:val="lowerLetter"/>
      <w:lvlText w:val="%5)"/>
      <w:lvlJc w:val="left"/>
      <w:pPr>
        <w:ind w:left="4226" w:hanging="420"/>
      </w:pPr>
    </w:lvl>
    <w:lvl w:ilvl="5" w:tplc="0409001B" w:tentative="1">
      <w:start w:val="1"/>
      <w:numFmt w:val="lowerRoman"/>
      <w:lvlText w:val="%6."/>
      <w:lvlJc w:val="right"/>
      <w:pPr>
        <w:ind w:left="4646" w:hanging="420"/>
      </w:pPr>
    </w:lvl>
    <w:lvl w:ilvl="6" w:tplc="0409000F" w:tentative="1">
      <w:start w:val="1"/>
      <w:numFmt w:val="decimal"/>
      <w:lvlText w:val="%7."/>
      <w:lvlJc w:val="left"/>
      <w:pPr>
        <w:ind w:left="5066" w:hanging="420"/>
      </w:pPr>
    </w:lvl>
    <w:lvl w:ilvl="7" w:tplc="04090019" w:tentative="1">
      <w:start w:val="1"/>
      <w:numFmt w:val="lowerLetter"/>
      <w:lvlText w:val="%8)"/>
      <w:lvlJc w:val="left"/>
      <w:pPr>
        <w:ind w:left="5486" w:hanging="420"/>
      </w:pPr>
    </w:lvl>
    <w:lvl w:ilvl="8" w:tplc="0409001B" w:tentative="1">
      <w:start w:val="1"/>
      <w:numFmt w:val="lowerRoman"/>
      <w:lvlText w:val="%9."/>
      <w:lvlJc w:val="right"/>
      <w:pPr>
        <w:ind w:left="5906" w:hanging="420"/>
      </w:pPr>
    </w:lvl>
  </w:abstractNum>
  <w:abstractNum w:abstractNumId="31"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32"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3"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7"/>
  </w:num>
  <w:num w:numId="2">
    <w:abstractNumId w:val="14"/>
  </w:num>
  <w:num w:numId="3">
    <w:abstractNumId w:val="6"/>
  </w:num>
  <w:num w:numId="4">
    <w:abstractNumId w:val="10"/>
  </w:num>
  <w:num w:numId="5">
    <w:abstractNumId w:val="18"/>
  </w:num>
  <w:num w:numId="6">
    <w:abstractNumId w:val="32"/>
  </w:num>
  <w:num w:numId="7">
    <w:abstractNumId w:val="3"/>
  </w:num>
  <w:num w:numId="8">
    <w:abstractNumId w:val="16"/>
  </w:num>
  <w:num w:numId="9">
    <w:abstractNumId w:val="33"/>
  </w:num>
  <w:num w:numId="10">
    <w:abstractNumId w:val="5"/>
  </w:num>
  <w:num w:numId="11">
    <w:abstractNumId w:val="2"/>
  </w:num>
  <w:num w:numId="12">
    <w:abstractNumId w:val="13"/>
  </w:num>
  <w:num w:numId="13">
    <w:abstractNumId w:val="7"/>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4"/>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num>
  <w:num w:numId="24">
    <w:abstractNumId w:val="15"/>
  </w:num>
  <w:num w:numId="25">
    <w:abstractNumId w:val="31"/>
  </w:num>
  <w:num w:numId="26">
    <w:abstractNumId w:val="7"/>
  </w:num>
  <w:num w:numId="27">
    <w:abstractNumId w:val="23"/>
  </w:num>
  <w:num w:numId="28">
    <w:abstractNumId w:val="8"/>
  </w:num>
  <w:num w:numId="29">
    <w:abstractNumId w:val="17"/>
  </w:num>
  <w:num w:numId="30">
    <w:abstractNumId w:val="29"/>
  </w:num>
  <w:num w:numId="31">
    <w:abstractNumId w:val="19"/>
  </w:num>
  <w:num w:numId="32">
    <w:abstractNumId w:val="22"/>
  </w:num>
  <w:num w:numId="33">
    <w:abstractNumId w:val="9"/>
  </w:num>
  <w:num w:numId="34">
    <w:abstractNumId w:val="0"/>
  </w:num>
  <w:num w:numId="35">
    <w:abstractNumId w:val="26"/>
  </w:num>
  <w:num w:numId="36">
    <w:abstractNumId w:val="12"/>
  </w:num>
  <w:num w:numId="37">
    <w:abstractNumId w:val="4"/>
  </w:num>
  <w:num w:numId="38">
    <w:abstractNumId w:val="28"/>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5"/>
  </w:num>
  <w:num w:numId="42">
    <w:abstractNumId w:val="5"/>
  </w:num>
  <w:num w:numId="43">
    <w:abstractNumId w:val="5"/>
  </w:num>
  <w:num w:numId="44">
    <w:abstractNumId w:val="30"/>
  </w:num>
  <w:num w:numId="45">
    <w:abstractNumId w:val="21"/>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24DDB"/>
    <w:rsid w:val="00040F66"/>
    <w:rsid w:val="001A4ED2"/>
    <w:rsid w:val="001A63A7"/>
    <w:rsid w:val="001D1EE9"/>
    <w:rsid w:val="00247CE1"/>
    <w:rsid w:val="00256873"/>
    <w:rsid w:val="002A1A7A"/>
    <w:rsid w:val="00311217"/>
    <w:rsid w:val="00313A36"/>
    <w:rsid w:val="00331BC6"/>
    <w:rsid w:val="00337C37"/>
    <w:rsid w:val="00360B93"/>
    <w:rsid w:val="00380830"/>
    <w:rsid w:val="003A7C55"/>
    <w:rsid w:val="003B7126"/>
    <w:rsid w:val="004014DE"/>
    <w:rsid w:val="00473B8E"/>
    <w:rsid w:val="0047694F"/>
    <w:rsid w:val="00495BBB"/>
    <w:rsid w:val="004A1942"/>
    <w:rsid w:val="004C1068"/>
    <w:rsid w:val="00505B60"/>
    <w:rsid w:val="00507715"/>
    <w:rsid w:val="0052414C"/>
    <w:rsid w:val="00560929"/>
    <w:rsid w:val="005826BD"/>
    <w:rsid w:val="00593E39"/>
    <w:rsid w:val="005C0B22"/>
    <w:rsid w:val="005C7218"/>
    <w:rsid w:val="005D1D52"/>
    <w:rsid w:val="005E7ECD"/>
    <w:rsid w:val="006966ED"/>
    <w:rsid w:val="006B2313"/>
    <w:rsid w:val="007117AF"/>
    <w:rsid w:val="007141C0"/>
    <w:rsid w:val="00735EAF"/>
    <w:rsid w:val="00756BB4"/>
    <w:rsid w:val="00795191"/>
    <w:rsid w:val="007C2473"/>
    <w:rsid w:val="007E1B65"/>
    <w:rsid w:val="007F0C1C"/>
    <w:rsid w:val="008535B2"/>
    <w:rsid w:val="00854930"/>
    <w:rsid w:val="00857984"/>
    <w:rsid w:val="00885E45"/>
    <w:rsid w:val="008B0769"/>
    <w:rsid w:val="008C4825"/>
    <w:rsid w:val="008D77BE"/>
    <w:rsid w:val="00925BA6"/>
    <w:rsid w:val="009465E1"/>
    <w:rsid w:val="009B691E"/>
    <w:rsid w:val="009E7811"/>
    <w:rsid w:val="009F70DA"/>
    <w:rsid w:val="00A64645"/>
    <w:rsid w:val="00A730AD"/>
    <w:rsid w:val="00A85651"/>
    <w:rsid w:val="00AA6F8B"/>
    <w:rsid w:val="00AD0919"/>
    <w:rsid w:val="00AE28E6"/>
    <w:rsid w:val="00AF1EDE"/>
    <w:rsid w:val="00B16ACC"/>
    <w:rsid w:val="00B30B8E"/>
    <w:rsid w:val="00B450E9"/>
    <w:rsid w:val="00B92B27"/>
    <w:rsid w:val="00BA7B63"/>
    <w:rsid w:val="00CB2998"/>
    <w:rsid w:val="00CD5251"/>
    <w:rsid w:val="00CF07C2"/>
    <w:rsid w:val="00D075B7"/>
    <w:rsid w:val="00D31714"/>
    <w:rsid w:val="00D3501E"/>
    <w:rsid w:val="00D969F6"/>
    <w:rsid w:val="00E07352"/>
    <w:rsid w:val="00E3057E"/>
    <w:rsid w:val="00E71F9E"/>
    <w:rsid w:val="00E964BE"/>
    <w:rsid w:val="00EB072C"/>
    <w:rsid w:val="00EB41AE"/>
    <w:rsid w:val="00F20406"/>
    <w:rsid w:val="00F26180"/>
    <w:rsid w:val="00F43BCE"/>
    <w:rsid w:val="00F63E5B"/>
    <w:rsid w:val="00F922CF"/>
    <w:rsid w:val="00FD21CD"/>
    <w:rsid w:val="00FD2620"/>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30B8E"/>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B30B8E"/>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B30B8E"/>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B30B8E"/>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B30B8E"/>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B30B8E"/>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B30B8E"/>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B30B8E"/>
    <w:pPr>
      <w:keepLines/>
      <w:numPr>
        <w:numId w:val="0"/>
      </w:numPr>
      <w:topLinePunct w:val="0"/>
      <w:outlineLvl w:val="6"/>
    </w:pPr>
    <w:rPr>
      <w:bCs w:val="0"/>
    </w:rPr>
  </w:style>
  <w:style w:type="paragraph" w:styleId="8">
    <w:name w:val="heading 8"/>
    <w:aliases w:val="heading 8"/>
    <w:basedOn w:val="2"/>
    <w:next w:val="9"/>
    <w:link w:val="8Char"/>
    <w:qFormat/>
    <w:rsid w:val="00B30B8E"/>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B30B8E"/>
    <w:pPr>
      <w:numPr>
        <w:ilvl w:val="0"/>
        <w:numId w:val="0"/>
      </w:numPr>
      <w:topLinePunct w:val="0"/>
      <w:outlineLvl w:val="8"/>
    </w:pPr>
    <w:rPr>
      <w:rFonts w:cs="Times New Roman"/>
    </w:rPr>
  </w:style>
  <w:style w:type="character" w:default="1" w:styleId="a2">
    <w:name w:val="Default Paragraph Font"/>
    <w:uiPriority w:val="1"/>
    <w:semiHidden/>
    <w:unhideWhenUsed/>
    <w:rsid w:val="00B30B8E"/>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B30B8E"/>
  </w:style>
  <w:style w:type="paragraph" w:styleId="a5">
    <w:name w:val="header"/>
    <w:basedOn w:val="a1"/>
    <w:link w:val="Char"/>
    <w:rsid w:val="00B30B8E"/>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B30B8E"/>
    <w:rPr>
      <w:rFonts w:ascii="Huawei Sans" w:eastAsia="方正兰亭黑简体" w:hAnsi="Huawei Sans" w:cs="Times New Roman"/>
      <w:kern w:val="0"/>
      <w:sz w:val="2"/>
      <w:szCs w:val="2"/>
    </w:rPr>
  </w:style>
  <w:style w:type="paragraph" w:styleId="a6">
    <w:name w:val="footer"/>
    <w:basedOn w:val="HeadingLeft"/>
    <w:link w:val="Char0"/>
    <w:rsid w:val="00B30B8E"/>
    <w:pPr>
      <w:spacing w:before="200" w:after="200" w:line="20" w:lineRule="atLeast"/>
      <w:jc w:val="center"/>
    </w:pPr>
    <w:rPr>
      <w:b/>
      <w:bCs/>
      <w:sz w:val="2"/>
      <w:szCs w:val="2"/>
    </w:rPr>
  </w:style>
  <w:style w:type="character" w:customStyle="1" w:styleId="Char0">
    <w:name w:val="页脚 Char"/>
    <w:basedOn w:val="a2"/>
    <w:link w:val="a6"/>
    <w:rsid w:val="00B30B8E"/>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B30B8E"/>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B30B8E"/>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B30B8E"/>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B30B8E"/>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B30B8E"/>
    <w:rPr>
      <w:rFonts w:ascii="Huawei Sans" w:eastAsia="方正兰亭黑简体" w:hAnsi="Huawei Sans" w:cs="宋体"/>
      <w:b/>
      <w:noProof/>
      <w:kern w:val="0"/>
      <w:sz w:val="24"/>
      <w:szCs w:val="24"/>
    </w:rPr>
  </w:style>
  <w:style w:type="character" w:customStyle="1" w:styleId="6Char">
    <w:name w:val="标题 6 Char"/>
    <w:basedOn w:val="a2"/>
    <w:link w:val="6"/>
    <w:semiHidden/>
    <w:rsid w:val="00B30B8E"/>
    <w:rPr>
      <w:rFonts w:ascii="Huawei Sans" w:eastAsia="黑体" w:hAnsi="Huawei Sans" w:cs="Times New Roman"/>
      <w:b/>
      <w:bCs/>
      <w:kern w:val="0"/>
      <w:szCs w:val="20"/>
    </w:rPr>
  </w:style>
  <w:style w:type="character" w:customStyle="1" w:styleId="7Char">
    <w:name w:val="标题 7 Char"/>
    <w:aliases w:val="heading 7 Char"/>
    <w:basedOn w:val="a2"/>
    <w:link w:val="7"/>
    <w:rsid w:val="00B30B8E"/>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B30B8E"/>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B30B8E"/>
    <w:rPr>
      <w:rFonts w:ascii="Huawei Sans" w:eastAsia="方正兰亭黑简体" w:hAnsi="Huawei Sans" w:cs="Times New Roman"/>
      <w:b/>
      <w:noProof/>
      <w:kern w:val="0"/>
      <w:sz w:val="32"/>
      <w:szCs w:val="32"/>
    </w:rPr>
  </w:style>
  <w:style w:type="paragraph" w:customStyle="1" w:styleId="BlockLabel">
    <w:name w:val="Block Label"/>
    <w:basedOn w:val="a1"/>
    <w:next w:val="a1"/>
    <w:rsid w:val="00B30B8E"/>
    <w:pPr>
      <w:keepNext/>
      <w:keepLines/>
      <w:spacing w:before="300" w:after="80"/>
      <w:ind w:left="0"/>
    </w:pPr>
    <w:rPr>
      <w:rFonts w:cs="Book Antiqua"/>
      <w:b/>
      <w:bCs/>
      <w:sz w:val="26"/>
      <w:szCs w:val="26"/>
    </w:rPr>
  </w:style>
  <w:style w:type="paragraph" w:customStyle="1" w:styleId="Cover1">
    <w:name w:val="Cover1"/>
    <w:basedOn w:val="a1"/>
    <w:rsid w:val="00B30B8E"/>
    <w:pPr>
      <w:spacing w:before="80" w:after="80" w:line="240" w:lineRule="auto"/>
      <w:ind w:left="0"/>
    </w:pPr>
    <w:rPr>
      <w:b/>
      <w:bCs/>
      <w:noProof/>
      <w:sz w:val="48"/>
      <w:szCs w:val="48"/>
    </w:rPr>
  </w:style>
  <w:style w:type="paragraph" w:customStyle="1" w:styleId="Cover4">
    <w:name w:val="Cover 4"/>
    <w:basedOn w:val="Cover3"/>
    <w:rsid w:val="00B30B8E"/>
    <w:pPr>
      <w:spacing w:before="0" w:after="0" w:line="240" w:lineRule="auto"/>
      <w:jc w:val="both"/>
    </w:pPr>
    <w:rPr>
      <w:sz w:val="21"/>
      <w:szCs w:val="21"/>
    </w:rPr>
  </w:style>
  <w:style w:type="paragraph" w:customStyle="1" w:styleId="Cover5">
    <w:name w:val="Cover 5"/>
    <w:basedOn w:val="a1"/>
    <w:rsid w:val="00B30B8E"/>
    <w:pPr>
      <w:widowControl w:val="0"/>
      <w:spacing w:before="0" w:after="0" w:line="240" w:lineRule="auto"/>
      <w:ind w:left="0"/>
    </w:pPr>
    <w:rPr>
      <w:sz w:val="18"/>
      <w:szCs w:val="18"/>
    </w:rPr>
  </w:style>
  <w:style w:type="table" w:customStyle="1" w:styleId="TableNoFrame">
    <w:name w:val="Table No Frame"/>
    <w:basedOn w:val="a7"/>
    <w:rsid w:val="00B30B8E"/>
    <w:pPr>
      <w:adjustRightInd/>
      <w:snapToGrid/>
      <w:jc w:val="left"/>
    </w:pPr>
    <w:tblPr/>
    <w:trPr>
      <w:cantSplit/>
    </w:trPr>
  </w:style>
  <w:style w:type="paragraph" w:customStyle="1" w:styleId="Figure">
    <w:name w:val="Figure"/>
    <w:basedOn w:val="a1"/>
    <w:next w:val="a1"/>
    <w:rsid w:val="00B30B8E"/>
  </w:style>
  <w:style w:type="paragraph" w:customStyle="1" w:styleId="FigureDescription">
    <w:name w:val="Figure Description"/>
    <w:next w:val="Figure"/>
    <w:rsid w:val="00B30B8E"/>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B30B8E"/>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B30B8E"/>
    <w:pPr>
      <w:spacing w:before="0" w:after="0"/>
      <w:ind w:left="0"/>
    </w:pPr>
  </w:style>
  <w:style w:type="paragraph" w:customStyle="1" w:styleId="HeadingRight">
    <w:name w:val="Heading Right"/>
    <w:basedOn w:val="a1"/>
    <w:rsid w:val="00B30B8E"/>
    <w:pPr>
      <w:spacing w:before="0" w:after="0"/>
      <w:ind w:left="0"/>
      <w:jc w:val="right"/>
    </w:pPr>
  </w:style>
  <w:style w:type="paragraph" w:customStyle="1" w:styleId="Heading1NoNumber">
    <w:name w:val="Heading1 No Number"/>
    <w:basedOn w:val="1"/>
    <w:next w:val="a1"/>
    <w:rsid w:val="00B30B8E"/>
    <w:pPr>
      <w:pageBreakBefore/>
      <w:numPr>
        <w:numId w:val="0"/>
      </w:numPr>
    </w:pPr>
  </w:style>
  <w:style w:type="paragraph" w:customStyle="1" w:styleId="Heading2NoNumber">
    <w:name w:val="Heading2 No Number"/>
    <w:basedOn w:val="2"/>
    <w:next w:val="a1"/>
    <w:rsid w:val="00B30B8E"/>
    <w:pPr>
      <w:numPr>
        <w:ilvl w:val="0"/>
        <w:numId w:val="0"/>
      </w:numPr>
      <w:outlineLvl w:val="9"/>
    </w:pPr>
  </w:style>
  <w:style w:type="paragraph" w:customStyle="1" w:styleId="Heading3NoNumber">
    <w:name w:val="Heading3 No Number"/>
    <w:basedOn w:val="3"/>
    <w:next w:val="a1"/>
    <w:autoRedefine/>
    <w:rsid w:val="00B30B8E"/>
    <w:pPr>
      <w:numPr>
        <w:ilvl w:val="0"/>
        <w:numId w:val="0"/>
      </w:numPr>
      <w:outlineLvl w:val="9"/>
    </w:pPr>
    <w:rPr>
      <w:rFonts w:cs="Book Antiqua"/>
      <w:sz w:val="26"/>
    </w:rPr>
  </w:style>
  <w:style w:type="paragraph" w:customStyle="1" w:styleId="Heading4NoNumber">
    <w:name w:val="Heading4 No Number"/>
    <w:basedOn w:val="a1"/>
    <w:semiHidden/>
    <w:rsid w:val="00B30B8E"/>
    <w:pPr>
      <w:keepNext/>
      <w:spacing w:before="200"/>
    </w:pPr>
    <w:rPr>
      <w:rFonts w:eastAsia="黑体"/>
      <w:bCs/>
      <w:spacing w:val="-4"/>
    </w:rPr>
  </w:style>
  <w:style w:type="paragraph" w:customStyle="1" w:styleId="AboutThisChapter">
    <w:name w:val="About This Chapter"/>
    <w:basedOn w:val="Heading2NoNumber"/>
    <w:next w:val="a1"/>
    <w:rsid w:val="00B30B8E"/>
    <w:pPr>
      <w:spacing w:after="560"/>
    </w:pPr>
  </w:style>
  <w:style w:type="numbering" w:styleId="111111">
    <w:name w:val="Outline List 2"/>
    <w:basedOn w:val="a4"/>
    <w:semiHidden/>
    <w:rsid w:val="00B30B8E"/>
    <w:pPr>
      <w:numPr>
        <w:numId w:val="26"/>
      </w:numPr>
    </w:pPr>
  </w:style>
  <w:style w:type="paragraph" w:customStyle="1" w:styleId="ItemList">
    <w:name w:val="Item List"/>
    <w:link w:val="ItemListChar"/>
    <w:rsid w:val="00B30B8E"/>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B30B8E"/>
    <w:pPr>
      <w:numPr>
        <w:numId w:val="23"/>
      </w:numPr>
      <w:tabs>
        <w:tab w:val="left" w:pos="284"/>
      </w:tabs>
      <w:spacing w:before="80" w:after="80"/>
    </w:pPr>
  </w:style>
  <w:style w:type="paragraph" w:customStyle="1" w:styleId="ItemListText">
    <w:name w:val="Item List Text"/>
    <w:rsid w:val="00B30B8E"/>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B30B8E"/>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B30B8E"/>
    <w:rPr>
      <w:rFonts w:ascii="Huawei Sans" w:eastAsia="黑体" w:hAnsi="Huawei Sans" w:cs="Times New Roman"/>
      <w:noProof/>
      <w:kern w:val="0"/>
      <w:sz w:val="30"/>
      <w:szCs w:val="20"/>
      <w:lang w:eastAsia="en-US"/>
    </w:rPr>
  </w:style>
  <w:style w:type="paragraph" w:customStyle="1" w:styleId="CAUTIONHeading">
    <w:name w:val="CAUTION Heading"/>
    <w:basedOn w:val="a1"/>
    <w:rsid w:val="00B30B8E"/>
    <w:pPr>
      <w:keepNext/>
      <w:pBdr>
        <w:top w:val="single" w:sz="12" w:space="4" w:color="auto"/>
      </w:pBdr>
      <w:spacing w:before="80" w:after="80"/>
    </w:pPr>
    <w:rPr>
      <w:bCs/>
      <w:noProof/>
    </w:rPr>
  </w:style>
  <w:style w:type="paragraph" w:customStyle="1" w:styleId="NotesHeadinginTable">
    <w:name w:val="Notes Heading in Table"/>
    <w:next w:val="NotesTextinTable"/>
    <w:rsid w:val="00B30B8E"/>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B30B8E"/>
    <w:pPr>
      <w:keepLines/>
      <w:pBdr>
        <w:bottom w:val="single" w:sz="12" w:space="4" w:color="auto"/>
      </w:pBdr>
      <w:spacing w:before="80" w:after="80"/>
    </w:pPr>
    <w:rPr>
      <w:iCs/>
    </w:rPr>
  </w:style>
  <w:style w:type="paragraph" w:customStyle="1" w:styleId="NotesTextinTable">
    <w:name w:val="Notes Text in Table"/>
    <w:rsid w:val="00B30B8E"/>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B30B8E"/>
    <w:pPr>
      <w:keepNext/>
      <w:numPr>
        <w:numId w:val="4"/>
      </w:numPr>
      <w:tabs>
        <w:tab w:val="left" w:pos="1985"/>
      </w:tabs>
    </w:pPr>
  </w:style>
  <w:style w:type="table" w:customStyle="1" w:styleId="Table">
    <w:name w:val="Table"/>
    <w:basedOn w:val="a8"/>
    <w:rsid w:val="00B30B8E"/>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B30B8E"/>
    <w:pPr>
      <w:jc w:val="left"/>
    </w:pPr>
    <w:rPr>
      <w:rFonts w:cs="Arial"/>
      <w:sz w:val="21"/>
      <w:szCs w:val="21"/>
    </w:rPr>
    <w:tblPr>
      <w:tblInd w:w="1814" w:type="dxa"/>
    </w:tblPr>
    <w:trPr>
      <w:cantSplit/>
    </w:trPr>
  </w:style>
  <w:style w:type="table" w:styleId="a7">
    <w:name w:val="Table Grid"/>
    <w:basedOn w:val="a3"/>
    <w:rsid w:val="00B30B8E"/>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B30B8E"/>
    <w:pPr>
      <w:numPr>
        <w:ilvl w:val="5"/>
        <w:numId w:val="29"/>
      </w:numPr>
      <w:outlineLvl w:val="5"/>
    </w:pPr>
    <w:rPr>
      <w:snapToGrid w:val="0"/>
    </w:rPr>
  </w:style>
  <w:style w:type="paragraph" w:customStyle="1" w:styleId="SubItemList">
    <w:name w:val="Sub Item List"/>
    <w:basedOn w:val="a1"/>
    <w:rsid w:val="00B30B8E"/>
    <w:pPr>
      <w:numPr>
        <w:numId w:val="11"/>
      </w:numPr>
      <w:spacing w:before="80" w:after="80"/>
    </w:pPr>
  </w:style>
  <w:style w:type="paragraph" w:customStyle="1" w:styleId="SubItemListText">
    <w:name w:val="Sub Item List Text"/>
    <w:rsid w:val="00B30B8E"/>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B30B8E"/>
    <w:pPr>
      <w:spacing w:before="240" w:after="60"/>
      <w:jc w:val="center"/>
      <w:outlineLvl w:val="0"/>
    </w:pPr>
    <w:rPr>
      <w:b/>
      <w:bCs/>
      <w:sz w:val="32"/>
      <w:szCs w:val="32"/>
    </w:rPr>
  </w:style>
  <w:style w:type="character" w:customStyle="1" w:styleId="Char1">
    <w:name w:val="标题 Char"/>
    <w:basedOn w:val="a2"/>
    <w:link w:val="a9"/>
    <w:rsid w:val="00B30B8E"/>
    <w:rPr>
      <w:rFonts w:ascii="Huawei Sans" w:eastAsia="方正兰亭黑简体" w:hAnsi="Huawei Sans" w:cs="Times New Roman"/>
      <w:b/>
      <w:bCs/>
      <w:kern w:val="0"/>
      <w:sz w:val="32"/>
      <w:szCs w:val="32"/>
    </w:rPr>
  </w:style>
  <w:style w:type="table" w:styleId="a8">
    <w:name w:val="Table Professional"/>
    <w:basedOn w:val="a3"/>
    <w:semiHidden/>
    <w:rsid w:val="00B30B8E"/>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B30B8E"/>
    <w:pPr>
      <w:keepNext/>
      <w:numPr>
        <w:ilvl w:val="8"/>
        <w:numId w:val="29"/>
      </w:numPr>
      <w:topLinePunct w:val="0"/>
      <w:spacing w:before="320" w:after="80"/>
      <w:outlineLvl w:val="8"/>
    </w:pPr>
    <w:rPr>
      <w:spacing w:val="-4"/>
    </w:rPr>
  </w:style>
  <w:style w:type="paragraph" w:customStyle="1" w:styleId="TableNote">
    <w:name w:val="Table Note"/>
    <w:basedOn w:val="a1"/>
    <w:rsid w:val="00B30B8E"/>
    <w:pPr>
      <w:spacing w:before="80" w:after="80"/>
    </w:pPr>
    <w:rPr>
      <w:sz w:val="18"/>
      <w:szCs w:val="18"/>
    </w:rPr>
  </w:style>
  <w:style w:type="paragraph" w:customStyle="1" w:styleId="TerminalDisplay">
    <w:name w:val="Terminal Display"/>
    <w:rsid w:val="00B30B8E"/>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B30B8E"/>
    <w:pPr>
      <w:spacing w:after="80"/>
      <w:ind w:left="0"/>
    </w:pPr>
    <w:rPr>
      <w:rFonts w:cs="Book Antiqua"/>
      <w:b/>
      <w:bCs/>
      <w:sz w:val="24"/>
      <w:szCs w:val="24"/>
    </w:rPr>
  </w:style>
  <w:style w:type="paragraph" w:styleId="20">
    <w:name w:val="toc 2"/>
    <w:basedOn w:val="a1"/>
    <w:next w:val="a1"/>
    <w:uiPriority w:val="39"/>
    <w:rsid w:val="00B30B8E"/>
    <w:pPr>
      <w:spacing w:before="80" w:after="80"/>
      <w:ind w:left="0"/>
    </w:pPr>
    <w:rPr>
      <w:noProof/>
    </w:rPr>
  </w:style>
  <w:style w:type="paragraph" w:styleId="30">
    <w:name w:val="toc 3"/>
    <w:basedOn w:val="a1"/>
    <w:next w:val="a1"/>
    <w:uiPriority w:val="39"/>
    <w:rsid w:val="00B30B8E"/>
    <w:pPr>
      <w:spacing w:before="80" w:after="80"/>
      <w:ind w:left="0"/>
    </w:pPr>
    <w:rPr>
      <w:noProof/>
    </w:rPr>
  </w:style>
  <w:style w:type="paragraph" w:styleId="41">
    <w:name w:val="toc 4"/>
    <w:basedOn w:val="a1"/>
    <w:next w:val="a1"/>
    <w:uiPriority w:val="39"/>
    <w:rsid w:val="00B30B8E"/>
    <w:pPr>
      <w:spacing w:before="80" w:after="80"/>
      <w:ind w:left="0"/>
    </w:pPr>
  </w:style>
  <w:style w:type="paragraph" w:styleId="51">
    <w:name w:val="toc 5"/>
    <w:basedOn w:val="a1"/>
    <w:next w:val="a1"/>
    <w:uiPriority w:val="39"/>
    <w:rsid w:val="00B30B8E"/>
    <w:pPr>
      <w:spacing w:before="80" w:after="80"/>
      <w:ind w:left="0"/>
    </w:pPr>
  </w:style>
  <w:style w:type="paragraph" w:styleId="60">
    <w:name w:val="toc 6"/>
    <w:basedOn w:val="a1"/>
    <w:next w:val="a1"/>
    <w:autoRedefine/>
    <w:semiHidden/>
    <w:rsid w:val="00B30B8E"/>
    <w:pPr>
      <w:ind w:left="2100"/>
    </w:pPr>
    <w:rPr>
      <w:sz w:val="24"/>
    </w:rPr>
  </w:style>
  <w:style w:type="paragraph" w:styleId="70">
    <w:name w:val="toc 7"/>
    <w:basedOn w:val="a1"/>
    <w:next w:val="a1"/>
    <w:autoRedefine/>
    <w:semiHidden/>
    <w:rsid w:val="00B30B8E"/>
    <w:pPr>
      <w:ind w:left="2520"/>
    </w:pPr>
    <w:rPr>
      <w:sz w:val="24"/>
    </w:rPr>
  </w:style>
  <w:style w:type="paragraph" w:styleId="80">
    <w:name w:val="toc 8"/>
    <w:basedOn w:val="a1"/>
    <w:next w:val="a1"/>
    <w:autoRedefine/>
    <w:semiHidden/>
    <w:rsid w:val="00B30B8E"/>
    <w:pPr>
      <w:ind w:left="2940"/>
    </w:pPr>
    <w:rPr>
      <w:sz w:val="24"/>
    </w:rPr>
  </w:style>
  <w:style w:type="paragraph" w:styleId="90">
    <w:name w:val="toc 9"/>
    <w:basedOn w:val="a1"/>
    <w:next w:val="a1"/>
    <w:autoRedefine/>
    <w:semiHidden/>
    <w:rsid w:val="00B30B8E"/>
    <w:pPr>
      <w:ind w:left="3360"/>
    </w:pPr>
    <w:rPr>
      <w:sz w:val="24"/>
    </w:rPr>
  </w:style>
  <w:style w:type="paragraph" w:styleId="11">
    <w:name w:val="index 1"/>
    <w:basedOn w:val="a1"/>
    <w:next w:val="a1"/>
    <w:autoRedefine/>
    <w:semiHidden/>
    <w:rsid w:val="00B30B8E"/>
    <w:rPr>
      <w:sz w:val="24"/>
    </w:rPr>
  </w:style>
  <w:style w:type="paragraph" w:styleId="21">
    <w:name w:val="index 2"/>
    <w:basedOn w:val="a1"/>
    <w:next w:val="a1"/>
    <w:autoRedefine/>
    <w:semiHidden/>
    <w:rsid w:val="00B30B8E"/>
    <w:pPr>
      <w:ind w:leftChars="200" w:left="200"/>
    </w:pPr>
    <w:rPr>
      <w:sz w:val="24"/>
    </w:rPr>
  </w:style>
  <w:style w:type="paragraph" w:styleId="31">
    <w:name w:val="index 3"/>
    <w:basedOn w:val="a1"/>
    <w:next w:val="a1"/>
    <w:autoRedefine/>
    <w:semiHidden/>
    <w:rsid w:val="00B30B8E"/>
    <w:pPr>
      <w:ind w:leftChars="400" w:left="400"/>
    </w:pPr>
    <w:rPr>
      <w:sz w:val="24"/>
    </w:rPr>
  </w:style>
  <w:style w:type="paragraph" w:styleId="52">
    <w:name w:val="index 5"/>
    <w:basedOn w:val="a1"/>
    <w:next w:val="a1"/>
    <w:autoRedefine/>
    <w:semiHidden/>
    <w:rsid w:val="00B30B8E"/>
    <w:pPr>
      <w:ind w:left="1050" w:hanging="210"/>
    </w:pPr>
  </w:style>
  <w:style w:type="paragraph" w:styleId="61">
    <w:name w:val="index 6"/>
    <w:basedOn w:val="a1"/>
    <w:next w:val="a1"/>
    <w:autoRedefine/>
    <w:semiHidden/>
    <w:rsid w:val="00B30B8E"/>
    <w:pPr>
      <w:ind w:left="1260" w:hanging="210"/>
    </w:pPr>
  </w:style>
  <w:style w:type="paragraph" w:styleId="71">
    <w:name w:val="index 7"/>
    <w:basedOn w:val="a1"/>
    <w:next w:val="a1"/>
    <w:autoRedefine/>
    <w:semiHidden/>
    <w:rsid w:val="00B30B8E"/>
    <w:pPr>
      <w:ind w:left="1470" w:hanging="210"/>
    </w:pPr>
  </w:style>
  <w:style w:type="paragraph" w:styleId="81">
    <w:name w:val="index 8"/>
    <w:basedOn w:val="a1"/>
    <w:next w:val="a1"/>
    <w:autoRedefine/>
    <w:semiHidden/>
    <w:rsid w:val="00B30B8E"/>
    <w:pPr>
      <w:ind w:left="1680" w:hanging="210"/>
    </w:pPr>
  </w:style>
  <w:style w:type="paragraph" w:styleId="91">
    <w:name w:val="index 9"/>
    <w:basedOn w:val="a1"/>
    <w:next w:val="a1"/>
    <w:autoRedefine/>
    <w:semiHidden/>
    <w:rsid w:val="00B30B8E"/>
    <w:pPr>
      <w:ind w:left="1890" w:hanging="210"/>
    </w:pPr>
  </w:style>
  <w:style w:type="paragraph" w:styleId="aa">
    <w:name w:val="table of figures"/>
    <w:basedOn w:val="a1"/>
    <w:next w:val="a1"/>
    <w:semiHidden/>
    <w:rsid w:val="00B30B8E"/>
    <w:pPr>
      <w:spacing w:afterLines="50"/>
      <w:ind w:leftChars="300" w:left="300"/>
    </w:pPr>
  </w:style>
  <w:style w:type="paragraph" w:styleId="ab">
    <w:name w:val="Document Map"/>
    <w:basedOn w:val="a1"/>
    <w:link w:val="Char2"/>
    <w:semiHidden/>
    <w:rsid w:val="00B30B8E"/>
    <w:pPr>
      <w:shd w:val="clear" w:color="auto" w:fill="000080"/>
    </w:pPr>
  </w:style>
  <w:style w:type="character" w:customStyle="1" w:styleId="Char2">
    <w:name w:val="文档结构图 Char"/>
    <w:basedOn w:val="a2"/>
    <w:link w:val="ab"/>
    <w:semiHidden/>
    <w:rsid w:val="00B30B8E"/>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B30B8E"/>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B30B8E"/>
    <w:rPr>
      <w:rFonts w:ascii="Huawei Sans" w:eastAsia="方正兰亭黑简体" w:hAnsi="Huawei Sans"/>
      <w:color w:val="0000FF"/>
      <w:u w:val="none"/>
    </w:rPr>
  </w:style>
  <w:style w:type="paragraph" w:customStyle="1" w:styleId="CopyrightDeclaration">
    <w:name w:val="Copyright Declaration"/>
    <w:semiHidden/>
    <w:rsid w:val="00B30B8E"/>
    <w:pPr>
      <w:spacing w:before="80" w:after="80"/>
    </w:pPr>
    <w:rPr>
      <w:rFonts w:ascii="Huawei Sans" w:eastAsia="黑体" w:hAnsi="Huawei Sans" w:cs="Times New Roman"/>
      <w:kern w:val="0"/>
      <w:sz w:val="36"/>
      <w:szCs w:val="20"/>
    </w:rPr>
  </w:style>
  <w:style w:type="numbering" w:styleId="1111110">
    <w:name w:val="Outline List 1"/>
    <w:basedOn w:val="a4"/>
    <w:semiHidden/>
    <w:rsid w:val="00B30B8E"/>
    <w:pPr>
      <w:numPr>
        <w:numId w:val="14"/>
      </w:numPr>
    </w:pPr>
  </w:style>
  <w:style w:type="paragraph" w:customStyle="1" w:styleId="TableHeading">
    <w:name w:val="Table Heading"/>
    <w:basedOn w:val="a1"/>
    <w:rsid w:val="00B30B8E"/>
    <w:pPr>
      <w:keepNext/>
      <w:widowControl w:val="0"/>
      <w:spacing w:before="80" w:after="80"/>
      <w:ind w:left="0"/>
    </w:pPr>
    <w:rPr>
      <w:rFonts w:cs="Book Antiqua"/>
      <w:b/>
      <w:bCs/>
      <w:snapToGrid w:val="0"/>
    </w:rPr>
  </w:style>
  <w:style w:type="paragraph" w:customStyle="1" w:styleId="TableText">
    <w:name w:val="Table Text"/>
    <w:basedOn w:val="a1"/>
    <w:rsid w:val="00B30B8E"/>
    <w:pPr>
      <w:widowControl w:val="0"/>
      <w:spacing w:before="80" w:after="80"/>
      <w:ind w:left="0"/>
    </w:pPr>
    <w:rPr>
      <w:snapToGrid w:val="0"/>
    </w:rPr>
  </w:style>
  <w:style w:type="paragraph" w:customStyle="1" w:styleId="HeadingMiddle">
    <w:name w:val="Heading Middle"/>
    <w:rsid w:val="00B30B8E"/>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B30B8E"/>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B30B8E"/>
    <w:rPr>
      <w:rFonts w:ascii="Courier New" w:eastAsia="方正兰亭黑简体" w:hAnsi="Courier New" w:cs="Courier New"/>
      <w:sz w:val="24"/>
      <w:szCs w:val="24"/>
    </w:rPr>
  </w:style>
  <w:style w:type="paragraph" w:styleId="ae">
    <w:name w:val="footnote text"/>
    <w:basedOn w:val="a1"/>
    <w:link w:val="Char4"/>
    <w:uiPriority w:val="99"/>
    <w:rsid w:val="00B30B8E"/>
    <w:rPr>
      <w:sz w:val="18"/>
      <w:szCs w:val="18"/>
    </w:rPr>
  </w:style>
  <w:style w:type="character" w:customStyle="1" w:styleId="Char4">
    <w:name w:val="脚注文本 Char"/>
    <w:basedOn w:val="a2"/>
    <w:link w:val="ae"/>
    <w:uiPriority w:val="99"/>
    <w:rsid w:val="00B30B8E"/>
    <w:rPr>
      <w:rFonts w:ascii="Huawei Sans" w:eastAsia="方正兰亭黑简体" w:hAnsi="Huawei Sans" w:cs="Times New Roman"/>
      <w:kern w:val="0"/>
      <w:sz w:val="18"/>
      <w:szCs w:val="18"/>
    </w:rPr>
  </w:style>
  <w:style w:type="character" w:styleId="af">
    <w:name w:val="footnote reference"/>
    <w:basedOn w:val="a2"/>
    <w:semiHidden/>
    <w:rsid w:val="00B30B8E"/>
    <w:rPr>
      <w:vertAlign w:val="superscript"/>
    </w:rPr>
  </w:style>
  <w:style w:type="paragraph" w:styleId="af0">
    <w:name w:val="Balloon Text"/>
    <w:basedOn w:val="a1"/>
    <w:link w:val="Char5"/>
    <w:semiHidden/>
    <w:rsid w:val="00B30B8E"/>
    <w:rPr>
      <w:sz w:val="18"/>
      <w:szCs w:val="18"/>
    </w:rPr>
  </w:style>
  <w:style w:type="character" w:customStyle="1" w:styleId="Char5">
    <w:name w:val="批注框文本 Char"/>
    <w:basedOn w:val="a2"/>
    <w:link w:val="af0"/>
    <w:semiHidden/>
    <w:rsid w:val="00B30B8E"/>
    <w:rPr>
      <w:rFonts w:ascii="Huawei Sans" w:eastAsia="方正兰亭黑简体" w:hAnsi="Huawei Sans" w:cs="Times New Roman"/>
      <w:kern w:val="0"/>
      <w:sz w:val="18"/>
      <w:szCs w:val="18"/>
    </w:rPr>
  </w:style>
  <w:style w:type="paragraph" w:styleId="af1">
    <w:name w:val="annotation text"/>
    <w:basedOn w:val="a1"/>
    <w:link w:val="Char6"/>
    <w:rsid w:val="00B30B8E"/>
  </w:style>
  <w:style w:type="character" w:customStyle="1" w:styleId="Char6">
    <w:name w:val="批注文字 Char"/>
    <w:basedOn w:val="a2"/>
    <w:link w:val="af1"/>
    <w:rsid w:val="00B30B8E"/>
    <w:rPr>
      <w:rFonts w:ascii="Huawei Sans" w:eastAsia="方正兰亭黑简体" w:hAnsi="Huawei Sans" w:cs="Times New Roman"/>
      <w:kern w:val="0"/>
      <w:szCs w:val="20"/>
    </w:rPr>
  </w:style>
  <w:style w:type="character" w:styleId="af2">
    <w:name w:val="annotation reference"/>
    <w:basedOn w:val="a2"/>
    <w:semiHidden/>
    <w:rsid w:val="00B30B8E"/>
    <w:rPr>
      <w:sz w:val="21"/>
      <w:szCs w:val="21"/>
    </w:rPr>
  </w:style>
  <w:style w:type="paragraph" w:styleId="af3">
    <w:name w:val="annotation subject"/>
    <w:basedOn w:val="af1"/>
    <w:next w:val="af1"/>
    <w:link w:val="Char7"/>
    <w:semiHidden/>
    <w:rsid w:val="00B30B8E"/>
    <w:rPr>
      <w:b/>
      <w:bCs/>
    </w:rPr>
  </w:style>
  <w:style w:type="character" w:customStyle="1" w:styleId="Char7">
    <w:name w:val="批注主题 Char"/>
    <w:basedOn w:val="Char6"/>
    <w:link w:val="af3"/>
    <w:semiHidden/>
    <w:rsid w:val="00B30B8E"/>
    <w:rPr>
      <w:rFonts w:ascii="Huawei Sans" w:eastAsia="方正兰亭黑简体" w:hAnsi="Huawei Sans" w:cs="Times New Roman"/>
      <w:b/>
      <w:bCs/>
      <w:kern w:val="0"/>
      <w:szCs w:val="20"/>
    </w:rPr>
  </w:style>
  <w:style w:type="paragraph" w:styleId="42">
    <w:name w:val="index 4"/>
    <w:basedOn w:val="a1"/>
    <w:next w:val="a1"/>
    <w:autoRedefine/>
    <w:semiHidden/>
    <w:rsid w:val="00B30B8E"/>
    <w:pPr>
      <w:ind w:left="1260"/>
    </w:pPr>
  </w:style>
  <w:style w:type="paragraph" w:styleId="af4">
    <w:name w:val="index heading"/>
    <w:basedOn w:val="a1"/>
    <w:next w:val="11"/>
    <w:semiHidden/>
    <w:rsid w:val="00B30B8E"/>
    <w:rPr>
      <w:b/>
      <w:bCs/>
    </w:rPr>
  </w:style>
  <w:style w:type="paragraph" w:styleId="af5">
    <w:name w:val="caption"/>
    <w:basedOn w:val="a1"/>
    <w:next w:val="a1"/>
    <w:semiHidden/>
    <w:qFormat/>
    <w:rsid w:val="00B30B8E"/>
    <w:pPr>
      <w:spacing w:before="152"/>
    </w:pPr>
    <w:rPr>
      <w:rFonts w:eastAsia="黑体"/>
    </w:rPr>
  </w:style>
  <w:style w:type="paragraph" w:styleId="af6">
    <w:name w:val="endnote text"/>
    <w:basedOn w:val="a1"/>
    <w:link w:val="Char8"/>
    <w:semiHidden/>
    <w:rsid w:val="00B30B8E"/>
  </w:style>
  <w:style w:type="character" w:customStyle="1" w:styleId="Char8">
    <w:name w:val="尾注文本 Char"/>
    <w:basedOn w:val="a2"/>
    <w:link w:val="af6"/>
    <w:semiHidden/>
    <w:rsid w:val="00B30B8E"/>
    <w:rPr>
      <w:rFonts w:ascii="Huawei Sans" w:eastAsia="方正兰亭黑简体" w:hAnsi="Huawei Sans" w:cs="Times New Roman"/>
      <w:kern w:val="0"/>
      <w:szCs w:val="20"/>
    </w:rPr>
  </w:style>
  <w:style w:type="character" w:styleId="af7">
    <w:name w:val="endnote reference"/>
    <w:basedOn w:val="a2"/>
    <w:semiHidden/>
    <w:rsid w:val="00B30B8E"/>
    <w:rPr>
      <w:vertAlign w:val="superscript"/>
    </w:rPr>
  </w:style>
  <w:style w:type="paragraph" w:styleId="af8">
    <w:name w:val="table of authorities"/>
    <w:basedOn w:val="a1"/>
    <w:next w:val="a1"/>
    <w:semiHidden/>
    <w:rsid w:val="00B30B8E"/>
    <w:pPr>
      <w:ind w:left="420"/>
    </w:pPr>
  </w:style>
  <w:style w:type="paragraph" w:styleId="af9">
    <w:name w:val="toa heading"/>
    <w:basedOn w:val="a1"/>
    <w:next w:val="a1"/>
    <w:semiHidden/>
    <w:rsid w:val="00B30B8E"/>
    <w:pPr>
      <w:spacing w:before="120"/>
    </w:pPr>
  </w:style>
  <w:style w:type="paragraph" w:customStyle="1" w:styleId="Contents">
    <w:name w:val="Contents"/>
    <w:basedOn w:val="Heading1NoNumber"/>
    <w:rsid w:val="00B30B8E"/>
    <w:pPr>
      <w:outlineLvl w:val="9"/>
    </w:pPr>
  </w:style>
  <w:style w:type="character" w:styleId="HTML">
    <w:name w:val="HTML Variable"/>
    <w:basedOn w:val="a2"/>
    <w:semiHidden/>
    <w:rsid w:val="00B30B8E"/>
    <w:rPr>
      <w:i/>
      <w:iCs/>
    </w:rPr>
  </w:style>
  <w:style w:type="character" w:styleId="HTML0">
    <w:name w:val="HTML Typewriter"/>
    <w:basedOn w:val="a2"/>
    <w:semiHidden/>
    <w:rsid w:val="00B30B8E"/>
    <w:rPr>
      <w:rFonts w:ascii="Courier New" w:hAnsi="Courier New" w:cs="Courier New"/>
      <w:sz w:val="20"/>
      <w:szCs w:val="20"/>
    </w:rPr>
  </w:style>
  <w:style w:type="character" w:styleId="HTML1">
    <w:name w:val="HTML Code"/>
    <w:basedOn w:val="a2"/>
    <w:semiHidden/>
    <w:rsid w:val="00B30B8E"/>
    <w:rPr>
      <w:rFonts w:ascii="Courier New" w:hAnsi="Courier New" w:cs="Courier New"/>
      <w:sz w:val="20"/>
      <w:szCs w:val="20"/>
    </w:rPr>
  </w:style>
  <w:style w:type="paragraph" w:styleId="HTML2">
    <w:name w:val="HTML Address"/>
    <w:basedOn w:val="a1"/>
    <w:link w:val="HTMLChar"/>
    <w:semiHidden/>
    <w:rsid w:val="00B30B8E"/>
    <w:rPr>
      <w:i/>
      <w:iCs/>
    </w:rPr>
  </w:style>
  <w:style w:type="character" w:customStyle="1" w:styleId="HTMLChar">
    <w:name w:val="HTML 地址 Char"/>
    <w:basedOn w:val="a2"/>
    <w:link w:val="HTML2"/>
    <w:semiHidden/>
    <w:rsid w:val="00B30B8E"/>
    <w:rPr>
      <w:rFonts w:ascii="Huawei Sans" w:eastAsia="方正兰亭黑简体" w:hAnsi="Huawei Sans" w:cs="Times New Roman"/>
      <w:i/>
      <w:iCs/>
      <w:kern w:val="0"/>
      <w:szCs w:val="20"/>
    </w:rPr>
  </w:style>
  <w:style w:type="character" w:styleId="HTML3">
    <w:name w:val="HTML Definition"/>
    <w:basedOn w:val="a2"/>
    <w:semiHidden/>
    <w:rsid w:val="00B30B8E"/>
    <w:rPr>
      <w:i/>
      <w:iCs/>
    </w:rPr>
  </w:style>
  <w:style w:type="character" w:styleId="HTML4">
    <w:name w:val="HTML Keyboard"/>
    <w:basedOn w:val="a2"/>
    <w:semiHidden/>
    <w:rsid w:val="00B30B8E"/>
    <w:rPr>
      <w:rFonts w:ascii="Courier New" w:hAnsi="Courier New" w:cs="Courier New"/>
      <w:sz w:val="20"/>
      <w:szCs w:val="20"/>
    </w:rPr>
  </w:style>
  <w:style w:type="character" w:styleId="HTML5">
    <w:name w:val="HTML Acronym"/>
    <w:basedOn w:val="a2"/>
    <w:semiHidden/>
    <w:rsid w:val="00B30B8E"/>
  </w:style>
  <w:style w:type="character" w:styleId="HTML6">
    <w:name w:val="HTML Sample"/>
    <w:basedOn w:val="a2"/>
    <w:semiHidden/>
    <w:rsid w:val="00B30B8E"/>
    <w:rPr>
      <w:rFonts w:ascii="Courier New" w:hAnsi="Courier New" w:cs="Courier New"/>
    </w:rPr>
  </w:style>
  <w:style w:type="character" w:styleId="HTML7">
    <w:name w:val="HTML Cite"/>
    <w:basedOn w:val="a2"/>
    <w:semiHidden/>
    <w:rsid w:val="00B30B8E"/>
    <w:rPr>
      <w:i/>
      <w:iCs/>
    </w:rPr>
  </w:style>
  <w:style w:type="paragraph" w:styleId="HTML8">
    <w:name w:val="HTML Preformatted"/>
    <w:basedOn w:val="a1"/>
    <w:link w:val="HTMLChar0"/>
    <w:semiHidden/>
    <w:rsid w:val="00B30B8E"/>
    <w:rPr>
      <w:rFonts w:ascii="Courier New" w:hAnsi="Courier New" w:cs="Courier New"/>
    </w:rPr>
  </w:style>
  <w:style w:type="character" w:customStyle="1" w:styleId="HTMLChar0">
    <w:name w:val="HTML 预设格式 Char"/>
    <w:basedOn w:val="a2"/>
    <w:link w:val="HTML8"/>
    <w:semiHidden/>
    <w:rsid w:val="00B30B8E"/>
    <w:rPr>
      <w:rFonts w:ascii="Courier New" w:eastAsia="方正兰亭黑简体" w:hAnsi="Courier New" w:cs="Courier New"/>
      <w:kern w:val="0"/>
      <w:szCs w:val="20"/>
    </w:rPr>
  </w:style>
  <w:style w:type="table" w:styleId="12">
    <w:name w:val="Table Web 1"/>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B30B8E"/>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B30B8E"/>
  </w:style>
  <w:style w:type="character" w:customStyle="1" w:styleId="Char9">
    <w:name w:val="称呼 Char"/>
    <w:basedOn w:val="a2"/>
    <w:link w:val="afb"/>
    <w:semiHidden/>
    <w:rsid w:val="00B30B8E"/>
    <w:rPr>
      <w:rFonts w:ascii="Huawei Sans" w:eastAsia="方正兰亭黑简体" w:hAnsi="Huawei Sans" w:cs="Times New Roman"/>
      <w:kern w:val="0"/>
      <w:szCs w:val="20"/>
    </w:rPr>
  </w:style>
  <w:style w:type="paragraph" w:styleId="afc">
    <w:name w:val="Plain Text"/>
    <w:basedOn w:val="a1"/>
    <w:link w:val="Chara"/>
    <w:semiHidden/>
    <w:rsid w:val="00B30B8E"/>
    <w:rPr>
      <w:rFonts w:ascii="宋体" w:hAnsi="Courier New" w:cs="Courier New"/>
    </w:rPr>
  </w:style>
  <w:style w:type="character" w:customStyle="1" w:styleId="Chara">
    <w:name w:val="纯文本 Char"/>
    <w:basedOn w:val="a2"/>
    <w:link w:val="afc"/>
    <w:semiHidden/>
    <w:rsid w:val="00B30B8E"/>
    <w:rPr>
      <w:rFonts w:ascii="宋体" w:eastAsia="方正兰亭黑简体" w:hAnsi="Courier New" w:cs="Courier New"/>
      <w:kern w:val="0"/>
      <w:szCs w:val="20"/>
    </w:rPr>
  </w:style>
  <w:style w:type="table" w:styleId="afd">
    <w:name w:val="Table Elegant"/>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B30B8E"/>
  </w:style>
  <w:style w:type="character" w:customStyle="1" w:styleId="Charb">
    <w:name w:val="电子邮件签名 Char"/>
    <w:basedOn w:val="a2"/>
    <w:link w:val="afe"/>
    <w:semiHidden/>
    <w:rsid w:val="00B30B8E"/>
    <w:rPr>
      <w:rFonts w:ascii="Huawei Sans" w:eastAsia="方正兰亭黑简体" w:hAnsi="Huawei Sans" w:cs="Times New Roman"/>
      <w:kern w:val="0"/>
      <w:szCs w:val="20"/>
    </w:rPr>
  </w:style>
  <w:style w:type="paragraph" w:styleId="aff">
    <w:name w:val="Subtitle"/>
    <w:basedOn w:val="a1"/>
    <w:link w:val="Charc"/>
    <w:qFormat/>
    <w:rsid w:val="00B30B8E"/>
    <w:pPr>
      <w:spacing w:before="240" w:after="60" w:line="312" w:lineRule="atLeast"/>
      <w:jc w:val="center"/>
      <w:outlineLvl w:val="1"/>
    </w:pPr>
    <w:rPr>
      <w:b/>
      <w:bCs/>
      <w:kern w:val="28"/>
      <w:sz w:val="32"/>
      <w:szCs w:val="32"/>
    </w:rPr>
  </w:style>
  <w:style w:type="character" w:customStyle="1" w:styleId="Charc">
    <w:name w:val="副标题 Char"/>
    <w:basedOn w:val="a2"/>
    <w:link w:val="aff"/>
    <w:rsid w:val="00B30B8E"/>
    <w:rPr>
      <w:rFonts w:ascii="Huawei Sans" w:eastAsia="方正兰亭黑简体" w:hAnsi="Huawei Sans" w:cs="Times New Roman"/>
      <w:b/>
      <w:bCs/>
      <w:kern w:val="28"/>
      <w:sz w:val="32"/>
      <w:szCs w:val="32"/>
    </w:rPr>
  </w:style>
  <w:style w:type="table" w:styleId="14">
    <w:name w:val="Table Classic 1"/>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B30B8E"/>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B30B8E"/>
  </w:style>
  <w:style w:type="table" w:styleId="15">
    <w:name w:val="Table Simple 1"/>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B30B8E"/>
    <w:pPr>
      <w:ind w:leftChars="2100" w:left="100"/>
    </w:pPr>
  </w:style>
  <w:style w:type="character" w:customStyle="1" w:styleId="Chard">
    <w:name w:val="结束语 Char"/>
    <w:basedOn w:val="a2"/>
    <w:link w:val="aff1"/>
    <w:semiHidden/>
    <w:rsid w:val="00B30B8E"/>
    <w:rPr>
      <w:rFonts w:ascii="Huawei Sans" w:eastAsia="方正兰亭黑简体" w:hAnsi="Huawei Sans" w:cs="Times New Roman"/>
      <w:kern w:val="0"/>
      <w:szCs w:val="20"/>
    </w:rPr>
  </w:style>
  <w:style w:type="table" w:styleId="16">
    <w:name w:val="Table Subtle 1"/>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B30B8E"/>
    <w:pPr>
      <w:ind w:left="200" w:hangingChars="200" w:hanging="200"/>
    </w:pPr>
  </w:style>
  <w:style w:type="paragraph" w:styleId="28">
    <w:name w:val="List 2"/>
    <w:basedOn w:val="a1"/>
    <w:semiHidden/>
    <w:rsid w:val="00B30B8E"/>
    <w:pPr>
      <w:ind w:leftChars="200" w:left="100" w:hangingChars="200" w:hanging="200"/>
    </w:pPr>
  </w:style>
  <w:style w:type="paragraph" w:styleId="37">
    <w:name w:val="List 3"/>
    <w:basedOn w:val="a1"/>
    <w:semiHidden/>
    <w:rsid w:val="00B30B8E"/>
    <w:pPr>
      <w:ind w:leftChars="400" w:left="100" w:hangingChars="200" w:hanging="200"/>
    </w:pPr>
  </w:style>
  <w:style w:type="paragraph" w:styleId="44">
    <w:name w:val="List 4"/>
    <w:basedOn w:val="a1"/>
    <w:semiHidden/>
    <w:rsid w:val="00B30B8E"/>
    <w:pPr>
      <w:ind w:leftChars="600" w:left="100" w:hangingChars="200" w:hanging="200"/>
    </w:pPr>
  </w:style>
  <w:style w:type="paragraph" w:styleId="53">
    <w:name w:val="List 5"/>
    <w:basedOn w:val="a1"/>
    <w:semiHidden/>
    <w:rsid w:val="00B30B8E"/>
    <w:pPr>
      <w:ind w:leftChars="800" w:left="100" w:hangingChars="200" w:hanging="200"/>
    </w:pPr>
  </w:style>
  <w:style w:type="paragraph" w:styleId="a0">
    <w:name w:val="List Number"/>
    <w:basedOn w:val="a1"/>
    <w:semiHidden/>
    <w:rsid w:val="00B30B8E"/>
    <w:pPr>
      <w:numPr>
        <w:numId w:val="1"/>
      </w:numPr>
    </w:pPr>
  </w:style>
  <w:style w:type="paragraph" w:styleId="29">
    <w:name w:val="List Number 2"/>
    <w:basedOn w:val="a1"/>
    <w:semiHidden/>
    <w:rsid w:val="00B30B8E"/>
    <w:pPr>
      <w:tabs>
        <w:tab w:val="num" w:pos="432"/>
      </w:tabs>
      <w:ind w:left="432" w:hanging="432"/>
    </w:pPr>
  </w:style>
  <w:style w:type="paragraph" w:styleId="38">
    <w:name w:val="List Number 3"/>
    <w:basedOn w:val="a1"/>
    <w:semiHidden/>
    <w:rsid w:val="00B30B8E"/>
    <w:pPr>
      <w:tabs>
        <w:tab w:val="num" w:pos="432"/>
      </w:tabs>
      <w:ind w:left="432" w:hanging="432"/>
    </w:pPr>
  </w:style>
  <w:style w:type="paragraph" w:styleId="4">
    <w:name w:val="List Number 4"/>
    <w:basedOn w:val="a1"/>
    <w:semiHidden/>
    <w:rsid w:val="00B30B8E"/>
    <w:pPr>
      <w:numPr>
        <w:numId w:val="2"/>
      </w:numPr>
    </w:pPr>
  </w:style>
  <w:style w:type="paragraph" w:styleId="54">
    <w:name w:val="List Number 5"/>
    <w:basedOn w:val="a1"/>
    <w:semiHidden/>
    <w:rsid w:val="00B30B8E"/>
    <w:pPr>
      <w:ind w:left="0"/>
    </w:pPr>
  </w:style>
  <w:style w:type="paragraph" w:styleId="aff3">
    <w:name w:val="List Continue"/>
    <w:basedOn w:val="a1"/>
    <w:semiHidden/>
    <w:rsid w:val="00B30B8E"/>
    <w:pPr>
      <w:spacing w:after="120"/>
      <w:ind w:leftChars="200" w:left="420"/>
    </w:pPr>
  </w:style>
  <w:style w:type="paragraph" w:styleId="2a">
    <w:name w:val="List Continue 2"/>
    <w:basedOn w:val="a1"/>
    <w:semiHidden/>
    <w:rsid w:val="00B30B8E"/>
    <w:pPr>
      <w:spacing w:after="120"/>
      <w:ind w:leftChars="400" w:left="840"/>
    </w:pPr>
  </w:style>
  <w:style w:type="paragraph" w:styleId="39">
    <w:name w:val="List Continue 3"/>
    <w:basedOn w:val="a1"/>
    <w:semiHidden/>
    <w:rsid w:val="00B30B8E"/>
    <w:pPr>
      <w:spacing w:after="120"/>
      <w:ind w:leftChars="600" w:left="1260"/>
    </w:pPr>
  </w:style>
  <w:style w:type="paragraph" w:styleId="45">
    <w:name w:val="List Continue 4"/>
    <w:basedOn w:val="a1"/>
    <w:semiHidden/>
    <w:rsid w:val="00B30B8E"/>
    <w:pPr>
      <w:spacing w:after="120"/>
      <w:ind w:leftChars="800" w:left="1680"/>
    </w:pPr>
  </w:style>
  <w:style w:type="paragraph" w:styleId="55">
    <w:name w:val="List Continue 5"/>
    <w:basedOn w:val="a1"/>
    <w:semiHidden/>
    <w:rsid w:val="00B30B8E"/>
    <w:pPr>
      <w:spacing w:after="120"/>
      <w:ind w:leftChars="1000" w:left="2100"/>
    </w:pPr>
  </w:style>
  <w:style w:type="paragraph" w:styleId="aff4">
    <w:name w:val="List Bullet"/>
    <w:basedOn w:val="a1"/>
    <w:autoRedefine/>
    <w:semiHidden/>
    <w:rsid w:val="00B30B8E"/>
    <w:pPr>
      <w:tabs>
        <w:tab w:val="num" w:pos="432"/>
      </w:tabs>
      <w:ind w:left="432" w:hanging="432"/>
    </w:pPr>
  </w:style>
  <w:style w:type="paragraph" w:styleId="2b">
    <w:name w:val="List Bullet 2"/>
    <w:basedOn w:val="a1"/>
    <w:autoRedefine/>
    <w:semiHidden/>
    <w:rsid w:val="00B30B8E"/>
    <w:pPr>
      <w:tabs>
        <w:tab w:val="num" w:pos="432"/>
      </w:tabs>
      <w:ind w:left="432" w:hanging="432"/>
    </w:pPr>
  </w:style>
  <w:style w:type="paragraph" w:styleId="3a">
    <w:name w:val="List Bullet 3"/>
    <w:basedOn w:val="a1"/>
    <w:autoRedefine/>
    <w:semiHidden/>
    <w:rsid w:val="00B30B8E"/>
    <w:pPr>
      <w:tabs>
        <w:tab w:val="num" w:pos="432"/>
      </w:tabs>
      <w:ind w:left="432" w:hanging="432"/>
    </w:pPr>
  </w:style>
  <w:style w:type="paragraph" w:styleId="46">
    <w:name w:val="List Bullet 4"/>
    <w:basedOn w:val="a1"/>
    <w:autoRedefine/>
    <w:semiHidden/>
    <w:rsid w:val="00B30B8E"/>
    <w:pPr>
      <w:tabs>
        <w:tab w:val="num" w:pos="432"/>
      </w:tabs>
      <w:ind w:left="432" w:hanging="432"/>
    </w:pPr>
  </w:style>
  <w:style w:type="paragraph" w:styleId="5">
    <w:name w:val="List Bullet 5"/>
    <w:basedOn w:val="a1"/>
    <w:autoRedefine/>
    <w:semiHidden/>
    <w:rsid w:val="00B30B8E"/>
    <w:pPr>
      <w:numPr>
        <w:numId w:val="3"/>
      </w:numPr>
    </w:pPr>
  </w:style>
  <w:style w:type="table" w:styleId="18">
    <w:name w:val="Table List 1"/>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B30B8E"/>
  </w:style>
  <w:style w:type="paragraph" w:styleId="aff7">
    <w:name w:val="Signature"/>
    <w:basedOn w:val="a1"/>
    <w:link w:val="Chare"/>
    <w:semiHidden/>
    <w:rsid w:val="00B30B8E"/>
    <w:pPr>
      <w:ind w:leftChars="2100" w:left="100"/>
    </w:pPr>
  </w:style>
  <w:style w:type="character" w:customStyle="1" w:styleId="Chare">
    <w:name w:val="签名 Char"/>
    <w:basedOn w:val="a2"/>
    <w:link w:val="aff7"/>
    <w:semiHidden/>
    <w:rsid w:val="00B30B8E"/>
    <w:rPr>
      <w:rFonts w:ascii="Huawei Sans" w:eastAsia="方正兰亭黑简体" w:hAnsi="Huawei Sans" w:cs="Times New Roman"/>
      <w:kern w:val="0"/>
      <w:szCs w:val="20"/>
    </w:rPr>
  </w:style>
  <w:style w:type="character" w:styleId="aff8">
    <w:name w:val="Emphasis"/>
    <w:basedOn w:val="a2"/>
    <w:qFormat/>
    <w:rsid w:val="00B30B8E"/>
    <w:rPr>
      <w:i/>
      <w:iCs/>
    </w:rPr>
  </w:style>
  <w:style w:type="paragraph" w:styleId="aff9">
    <w:name w:val="Date"/>
    <w:basedOn w:val="a1"/>
    <w:next w:val="a1"/>
    <w:link w:val="Charf"/>
    <w:semiHidden/>
    <w:rsid w:val="00B30B8E"/>
    <w:pPr>
      <w:ind w:leftChars="2500" w:left="100"/>
    </w:pPr>
  </w:style>
  <w:style w:type="character" w:customStyle="1" w:styleId="Charf">
    <w:name w:val="日期 Char"/>
    <w:basedOn w:val="a2"/>
    <w:link w:val="aff9"/>
    <w:semiHidden/>
    <w:rsid w:val="00B30B8E"/>
    <w:rPr>
      <w:rFonts w:ascii="Huawei Sans" w:eastAsia="方正兰亭黑简体" w:hAnsi="Huawei Sans" w:cs="Times New Roman"/>
      <w:kern w:val="0"/>
      <w:szCs w:val="20"/>
    </w:rPr>
  </w:style>
  <w:style w:type="table" w:styleId="19">
    <w:name w:val="Table Columns 1"/>
    <w:basedOn w:val="a3"/>
    <w:semiHidden/>
    <w:rsid w:val="00B30B8E"/>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B30B8E"/>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B30B8E"/>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B30B8E"/>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B30B8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B30B8E"/>
    <w:pPr>
      <w:spacing w:after="120"/>
      <w:ind w:leftChars="700" w:left="1440" w:rightChars="700" w:right="1440"/>
    </w:pPr>
  </w:style>
  <w:style w:type="numbering" w:styleId="a">
    <w:name w:val="Outline List 3"/>
    <w:basedOn w:val="a4"/>
    <w:semiHidden/>
    <w:rsid w:val="00B30B8E"/>
    <w:pPr>
      <w:numPr>
        <w:numId w:val="12"/>
      </w:numPr>
    </w:pPr>
  </w:style>
  <w:style w:type="paragraph" w:styleId="affb">
    <w:name w:val="envelope address"/>
    <w:basedOn w:val="a1"/>
    <w:semiHidden/>
    <w:rsid w:val="00B30B8E"/>
    <w:pPr>
      <w:framePr w:w="7920" w:h="1980" w:hRule="exact" w:hSpace="180" w:wrap="auto" w:hAnchor="page" w:xAlign="center" w:yAlign="bottom"/>
      <w:ind w:leftChars="1400" w:left="100"/>
    </w:pPr>
  </w:style>
  <w:style w:type="paragraph" w:styleId="affc">
    <w:name w:val="Message Header"/>
    <w:basedOn w:val="a1"/>
    <w:link w:val="Charf0"/>
    <w:semiHidden/>
    <w:rsid w:val="00B30B8E"/>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B30B8E"/>
    <w:rPr>
      <w:rFonts w:ascii="Huawei Sans" w:eastAsia="方正兰亭黑简体" w:hAnsi="Huawei Sans" w:cs="Times New Roman"/>
      <w:kern w:val="0"/>
      <w:szCs w:val="20"/>
      <w:shd w:val="pct20" w:color="auto" w:fill="auto"/>
    </w:rPr>
  </w:style>
  <w:style w:type="character" w:styleId="affd">
    <w:name w:val="line number"/>
    <w:basedOn w:val="a2"/>
    <w:semiHidden/>
    <w:rsid w:val="00B30B8E"/>
  </w:style>
  <w:style w:type="character" w:styleId="affe">
    <w:name w:val="Strong"/>
    <w:basedOn w:val="a2"/>
    <w:qFormat/>
    <w:rsid w:val="00B30B8E"/>
    <w:rPr>
      <w:b/>
      <w:bCs/>
    </w:rPr>
  </w:style>
  <w:style w:type="character" w:styleId="afff">
    <w:name w:val="page number"/>
    <w:basedOn w:val="a2"/>
    <w:semiHidden/>
    <w:rsid w:val="00B30B8E"/>
  </w:style>
  <w:style w:type="character" w:styleId="afff0">
    <w:name w:val="FollowedHyperlink"/>
    <w:semiHidden/>
    <w:rsid w:val="00B30B8E"/>
    <w:rPr>
      <w:color w:val="800080"/>
      <w:u w:val="none"/>
    </w:rPr>
  </w:style>
  <w:style w:type="paragraph" w:styleId="afff1">
    <w:name w:val="Body Text"/>
    <w:basedOn w:val="a1"/>
    <w:link w:val="Charf1"/>
    <w:semiHidden/>
    <w:rsid w:val="00B30B8E"/>
    <w:pPr>
      <w:spacing w:after="120"/>
    </w:pPr>
  </w:style>
  <w:style w:type="character" w:customStyle="1" w:styleId="Charf1">
    <w:name w:val="正文文本 Char"/>
    <w:basedOn w:val="a2"/>
    <w:link w:val="afff1"/>
    <w:semiHidden/>
    <w:rsid w:val="00B30B8E"/>
    <w:rPr>
      <w:rFonts w:ascii="Huawei Sans" w:eastAsia="方正兰亭黑简体" w:hAnsi="Huawei Sans" w:cs="Times New Roman"/>
      <w:kern w:val="0"/>
      <w:szCs w:val="20"/>
    </w:rPr>
  </w:style>
  <w:style w:type="paragraph" w:styleId="afff2">
    <w:name w:val="Body Text First Indent"/>
    <w:basedOn w:val="afff1"/>
    <w:link w:val="Charf2"/>
    <w:semiHidden/>
    <w:rsid w:val="00B30B8E"/>
    <w:pPr>
      <w:ind w:firstLineChars="100" w:firstLine="420"/>
    </w:pPr>
  </w:style>
  <w:style w:type="character" w:customStyle="1" w:styleId="Charf2">
    <w:name w:val="正文首行缩进 Char"/>
    <w:basedOn w:val="Charf1"/>
    <w:link w:val="afff2"/>
    <w:semiHidden/>
    <w:rsid w:val="00B30B8E"/>
    <w:rPr>
      <w:rFonts w:ascii="Huawei Sans" w:eastAsia="方正兰亭黑简体" w:hAnsi="Huawei Sans" w:cs="Times New Roman"/>
      <w:kern w:val="0"/>
      <w:szCs w:val="20"/>
    </w:rPr>
  </w:style>
  <w:style w:type="paragraph" w:styleId="afff3">
    <w:name w:val="Body Text Indent"/>
    <w:basedOn w:val="a1"/>
    <w:link w:val="Charf3"/>
    <w:semiHidden/>
    <w:rsid w:val="00B30B8E"/>
    <w:pPr>
      <w:spacing w:after="120"/>
      <w:ind w:leftChars="200" w:left="420"/>
    </w:pPr>
  </w:style>
  <w:style w:type="character" w:customStyle="1" w:styleId="Charf3">
    <w:name w:val="正文文本缩进 Char"/>
    <w:basedOn w:val="a2"/>
    <w:link w:val="afff3"/>
    <w:semiHidden/>
    <w:rsid w:val="00B30B8E"/>
    <w:rPr>
      <w:rFonts w:ascii="Huawei Sans" w:eastAsia="方正兰亭黑简体" w:hAnsi="Huawei Sans" w:cs="Times New Roman"/>
      <w:kern w:val="0"/>
      <w:szCs w:val="20"/>
    </w:rPr>
  </w:style>
  <w:style w:type="paragraph" w:styleId="2f">
    <w:name w:val="Body Text First Indent 2"/>
    <w:basedOn w:val="afff3"/>
    <w:link w:val="2Char0"/>
    <w:semiHidden/>
    <w:rsid w:val="00B30B8E"/>
    <w:pPr>
      <w:ind w:firstLineChars="200" w:firstLine="420"/>
    </w:pPr>
  </w:style>
  <w:style w:type="character" w:customStyle="1" w:styleId="2Char0">
    <w:name w:val="正文首行缩进 2 Char"/>
    <w:basedOn w:val="Charf3"/>
    <w:link w:val="2f"/>
    <w:semiHidden/>
    <w:rsid w:val="00B30B8E"/>
    <w:rPr>
      <w:rFonts w:ascii="Huawei Sans" w:eastAsia="方正兰亭黑简体" w:hAnsi="Huawei Sans" w:cs="Times New Roman"/>
      <w:kern w:val="0"/>
      <w:szCs w:val="20"/>
    </w:rPr>
  </w:style>
  <w:style w:type="paragraph" w:styleId="afff4">
    <w:name w:val="Normal Indent"/>
    <w:basedOn w:val="a1"/>
    <w:semiHidden/>
    <w:rsid w:val="00B30B8E"/>
    <w:pPr>
      <w:ind w:firstLineChars="200" w:firstLine="420"/>
    </w:pPr>
  </w:style>
  <w:style w:type="paragraph" w:styleId="2f0">
    <w:name w:val="Body Text 2"/>
    <w:basedOn w:val="a1"/>
    <w:link w:val="2Char1"/>
    <w:semiHidden/>
    <w:rsid w:val="00B30B8E"/>
    <w:pPr>
      <w:spacing w:after="120" w:line="480" w:lineRule="auto"/>
    </w:pPr>
  </w:style>
  <w:style w:type="character" w:customStyle="1" w:styleId="2Char1">
    <w:name w:val="正文文本 2 Char"/>
    <w:basedOn w:val="a2"/>
    <w:link w:val="2f0"/>
    <w:semiHidden/>
    <w:rsid w:val="00B30B8E"/>
    <w:rPr>
      <w:rFonts w:ascii="Huawei Sans" w:eastAsia="方正兰亭黑简体" w:hAnsi="Huawei Sans" w:cs="Times New Roman"/>
      <w:kern w:val="0"/>
      <w:szCs w:val="20"/>
    </w:rPr>
  </w:style>
  <w:style w:type="paragraph" w:styleId="3e">
    <w:name w:val="Body Text 3"/>
    <w:basedOn w:val="a1"/>
    <w:link w:val="3Char0"/>
    <w:semiHidden/>
    <w:rsid w:val="00B30B8E"/>
    <w:pPr>
      <w:spacing w:after="120"/>
    </w:pPr>
    <w:rPr>
      <w:sz w:val="16"/>
      <w:szCs w:val="16"/>
    </w:rPr>
  </w:style>
  <w:style w:type="character" w:customStyle="1" w:styleId="3Char0">
    <w:name w:val="正文文本 3 Char"/>
    <w:basedOn w:val="a2"/>
    <w:link w:val="3e"/>
    <w:semiHidden/>
    <w:rsid w:val="00B30B8E"/>
    <w:rPr>
      <w:rFonts w:ascii="Huawei Sans" w:eastAsia="方正兰亭黑简体" w:hAnsi="Huawei Sans" w:cs="Times New Roman"/>
      <w:kern w:val="0"/>
      <w:sz w:val="16"/>
      <w:szCs w:val="16"/>
    </w:rPr>
  </w:style>
  <w:style w:type="paragraph" w:styleId="2f1">
    <w:name w:val="Body Text Indent 2"/>
    <w:basedOn w:val="a1"/>
    <w:link w:val="2Char2"/>
    <w:semiHidden/>
    <w:rsid w:val="00B30B8E"/>
    <w:pPr>
      <w:spacing w:after="120" w:line="480" w:lineRule="auto"/>
      <w:ind w:leftChars="200" w:left="420"/>
    </w:pPr>
  </w:style>
  <w:style w:type="character" w:customStyle="1" w:styleId="2Char2">
    <w:name w:val="正文文本缩进 2 Char"/>
    <w:basedOn w:val="a2"/>
    <w:link w:val="2f1"/>
    <w:semiHidden/>
    <w:rsid w:val="00B30B8E"/>
    <w:rPr>
      <w:rFonts w:ascii="Huawei Sans" w:eastAsia="方正兰亭黑简体" w:hAnsi="Huawei Sans" w:cs="Times New Roman"/>
      <w:kern w:val="0"/>
      <w:szCs w:val="20"/>
    </w:rPr>
  </w:style>
  <w:style w:type="paragraph" w:styleId="3f">
    <w:name w:val="Body Text Indent 3"/>
    <w:basedOn w:val="a1"/>
    <w:link w:val="3Char1"/>
    <w:semiHidden/>
    <w:rsid w:val="00B30B8E"/>
    <w:pPr>
      <w:spacing w:after="120"/>
      <w:ind w:leftChars="200" w:left="420"/>
    </w:pPr>
    <w:rPr>
      <w:sz w:val="16"/>
      <w:szCs w:val="16"/>
    </w:rPr>
  </w:style>
  <w:style w:type="character" w:customStyle="1" w:styleId="3Char1">
    <w:name w:val="正文文本缩进 3 Char"/>
    <w:basedOn w:val="a2"/>
    <w:link w:val="3f"/>
    <w:semiHidden/>
    <w:rsid w:val="00B30B8E"/>
    <w:rPr>
      <w:rFonts w:ascii="Huawei Sans" w:eastAsia="方正兰亭黑简体" w:hAnsi="Huawei Sans" w:cs="Times New Roman"/>
      <w:kern w:val="0"/>
      <w:sz w:val="16"/>
      <w:szCs w:val="16"/>
    </w:rPr>
  </w:style>
  <w:style w:type="paragraph" w:styleId="afff5">
    <w:name w:val="Note Heading"/>
    <w:basedOn w:val="a1"/>
    <w:next w:val="a1"/>
    <w:link w:val="Charf4"/>
    <w:semiHidden/>
    <w:rsid w:val="00B30B8E"/>
    <w:pPr>
      <w:jc w:val="center"/>
    </w:pPr>
  </w:style>
  <w:style w:type="character" w:customStyle="1" w:styleId="Charf4">
    <w:name w:val="注释标题 Char"/>
    <w:basedOn w:val="a2"/>
    <w:link w:val="afff5"/>
    <w:semiHidden/>
    <w:rsid w:val="00B30B8E"/>
    <w:rPr>
      <w:rFonts w:ascii="Huawei Sans" w:eastAsia="方正兰亭黑简体" w:hAnsi="Huawei Sans" w:cs="Times New Roman"/>
      <w:kern w:val="0"/>
      <w:szCs w:val="20"/>
    </w:rPr>
  </w:style>
  <w:style w:type="paragraph" w:customStyle="1" w:styleId="ItemStepinTable">
    <w:name w:val="Item Step in Table"/>
    <w:rsid w:val="00B30B8E"/>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B30B8E"/>
    <w:pPr>
      <w:spacing w:after="400"/>
    </w:pPr>
    <w:rPr>
      <w:b/>
    </w:rPr>
  </w:style>
  <w:style w:type="paragraph" w:customStyle="1" w:styleId="1b">
    <w:name w:val="样式1"/>
    <w:basedOn w:val="End"/>
    <w:semiHidden/>
    <w:rsid w:val="00B30B8E"/>
    <w:rPr>
      <w:b w:val="0"/>
    </w:rPr>
  </w:style>
  <w:style w:type="paragraph" w:customStyle="1" w:styleId="NotesTextListinTable">
    <w:name w:val="Notes Text List in Table"/>
    <w:rsid w:val="00B30B8E"/>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B30B8E"/>
    <w:pPr>
      <w:pBdr>
        <w:top w:val="none" w:sz="0" w:space="0" w:color="auto"/>
      </w:pBdr>
      <w:spacing w:after="40"/>
    </w:pPr>
    <w:rPr>
      <w:position w:val="-6"/>
      <w:sz w:val="18"/>
      <w:szCs w:val="18"/>
    </w:rPr>
  </w:style>
  <w:style w:type="paragraph" w:customStyle="1" w:styleId="NotesText">
    <w:name w:val="Notes Text"/>
    <w:basedOn w:val="CAUTIONText"/>
    <w:rsid w:val="00B30B8E"/>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B30B8E"/>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B30B8E"/>
    <w:pPr>
      <w:keepNext/>
      <w:numPr>
        <w:ilvl w:val="7"/>
        <w:numId w:val="18"/>
      </w:numPr>
      <w:topLinePunct w:val="0"/>
      <w:spacing w:before="320" w:after="80"/>
      <w:outlineLvl w:val="7"/>
    </w:pPr>
  </w:style>
  <w:style w:type="paragraph" w:customStyle="1" w:styleId="Cover2">
    <w:name w:val="Cover 2"/>
    <w:rsid w:val="00B30B8E"/>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B30B8E"/>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B30B8E"/>
    <w:pPr>
      <w:widowControl w:val="0"/>
      <w:topLinePunct w:val="0"/>
      <w:spacing w:before="80" w:after="80"/>
      <w:ind w:left="0"/>
    </w:pPr>
    <w:rPr>
      <w:b/>
      <w:bCs/>
      <w:spacing w:val="-4"/>
      <w:sz w:val="22"/>
      <w:szCs w:val="22"/>
    </w:rPr>
  </w:style>
  <w:style w:type="paragraph" w:customStyle="1" w:styleId="TOC1">
    <w:name w:val="TOC 标题1"/>
    <w:next w:val="10"/>
    <w:semiHidden/>
    <w:rsid w:val="00B30B8E"/>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B30B8E"/>
    <w:pPr>
      <w:spacing w:before="160" w:after="160"/>
    </w:pPr>
    <w:rPr>
      <w:rFonts w:ascii="Huawei Sans" w:eastAsia="黑体" w:hAnsi="Huawei Sans" w:cs="Arial"/>
      <w:kern w:val="0"/>
    </w:rPr>
  </w:style>
  <w:style w:type="character" w:customStyle="1" w:styleId="commandparameter">
    <w:name w:val="command parameter"/>
    <w:semiHidden/>
    <w:rsid w:val="00B30B8E"/>
    <w:rPr>
      <w:rFonts w:ascii="Arial" w:eastAsia="宋体" w:hAnsi="Arial"/>
      <w:i/>
      <w:color w:val="auto"/>
      <w:sz w:val="21"/>
      <w:szCs w:val="21"/>
    </w:rPr>
  </w:style>
  <w:style w:type="character" w:customStyle="1" w:styleId="commandkeywords">
    <w:name w:val="command keywords"/>
    <w:semiHidden/>
    <w:rsid w:val="00B30B8E"/>
    <w:rPr>
      <w:rFonts w:ascii="Arial" w:eastAsia="宋体" w:hAnsi="Arial"/>
      <w:b/>
      <w:color w:val="auto"/>
      <w:sz w:val="21"/>
      <w:szCs w:val="21"/>
    </w:rPr>
  </w:style>
  <w:style w:type="table" w:customStyle="1" w:styleId="table0">
    <w:name w:val="table"/>
    <w:basedOn w:val="a8"/>
    <w:rsid w:val="00B30B8E"/>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B30B8E"/>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B30B8E"/>
    <w:pPr>
      <w:numPr>
        <w:numId w:val="18"/>
      </w:numPr>
    </w:pPr>
  </w:style>
  <w:style w:type="paragraph" w:customStyle="1" w:styleId="Code">
    <w:name w:val="Code"/>
    <w:basedOn w:val="a1"/>
    <w:rsid w:val="00B30B8E"/>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B30B8E"/>
    <w:pPr>
      <w:spacing w:before="80" w:after="80"/>
    </w:pPr>
    <w:rPr>
      <w:rFonts w:ascii="Huawei Sans" w:eastAsia="方正兰亭黑简体" w:hAnsi="Huawei Sans" w:cs="Times New Roman"/>
      <w:kern w:val="0"/>
      <w:sz w:val="36"/>
      <w:szCs w:val="20"/>
    </w:rPr>
  </w:style>
  <w:style w:type="paragraph" w:customStyle="1" w:styleId="Cover30">
    <w:name w:val="Cover3"/>
    <w:semiHidden/>
    <w:rsid w:val="00B30B8E"/>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B30B8E"/>
    <w:pPr>
      <w:topLinePunct w:val="0"/>
      <w:ind w:left="0"/>
    </w:pPr>
    <w:rPr>
      <w:rFonts w:eastAsia="Arial"/>
      <w:b/>
      <w:bCs/>
      <w:sz w:val="24"/>
      <w:szCs w:val="24"/>
    </w:rPr>
  </w:style>
  <w:style w:type="paragraph" w:customStyle="1" w:styleId="SubItemListTextTD">
    <w:name w:val="Sub Item List Text TD"/>
    <w:basedOn w:val="TerminalDisplay"/>
    <w:rsid w:val="00B30B8E"/>
    <w:pPr>
      <w:adjustRightInd w:val="0"/>
      <w:ind w:left="2410"/>
    </w:pPr>
  </w:style>
  <w:style w:type="paragraph" w:customStyle="1" w:styleId="ItemlistTextTD">
    <w:name w:val="Item list Text TD"/>
    <w:basedOn w:val="TerminalDisplay"/>
    <w:rsid w:val="00B30B8E"/>
    <w:pPr>
      <w:adjustRightInd w:val="0"/>
      <w:ind w:left="2126"/>
    </w:pPr>
  </w:style>
  <w:style w:type="paragraph" w:customStyle="1" w:styleId="ItemListTextinTable">
    <w:name w:val="Item List Text in Table"/>
    <w:basedOn w:val="TableText"/>
    <w:qFormat/>
    <w:rsid w:val="00B30B8E"/>
    <w:pPr>
      <w:ind w:left="284"/>
    </w:pPr>
  </w:style>
  <w:style w:type="paragraph" w:customStyle="1" w:styleId="Appendixheading1">
    <w:name w:val="Appendix heading 1"/>
    <w:basedOn w:val="1"/>
    <w:next w:val="2"/>
    <w:rsid w:val="00B30B8E"/>
    <w:pPr>
      <w:keepLines/>
      <w:numPr>
        <w:numId w:val="18"/>
      </w:numPr>
      <w:topLinePunct w:val="0"/>
    </w:pPr>
    <w:rPr>
      <w:rFonts w:hint="eastAsia"/>
      <w:bCs w:val="0"/>
    </w:rPr>
  </w:style>
  <w:style w:type="paragraph" w:customStyle="1" w:styleId="Appendixheading2">
    <w:name w:val="Appendix heading 2"/>
    <w:basedOn w:val="2"/>
    <w:next w:val="Appendixheading3"/>
    <w:rsid w:val="00B30B8E"/>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B30B8E"/>
    <w:pPr>
      <w:numPr>
        <w:numId w:val="18"/>
      </w:numPr>
      <w:topLinePunct w:val="0"/>
    </w:pPr>
    <w:rPr>
      <w:rFonts w:cs="Times New Roman" w:hint="eastAsia"/>
    </w:rPr>
  </w:style>
  <w:style w:type="paragraph" w:customStyle="1" w:styleId="Appendixheading4">
    <w:name w:val="Appendix heading 4"/>
    <w:basedOn w:val="40"/>
    <w:next w:val="Appendixheading5"/>
    <w:rsid w:val="00B30B8E"/>
    <w:pPr>
      <w:numPr>
        <w:numId w:val="18"/>
      </w:numPr>
      <w:topLinePunct w:val="0"/>
    </w:pPr>
    <w:rPr>
      <w:bCs/>
    </w:rPr>
  </w:style>
  <w:style w:type="paragraph" w:customStyle="1" w:styleId="Appendixheading5">
    <w:name w:val="Appendix heading 5"/>
    <w:basedOn w:val="50"/>
    <w:next w:val="BlockLabel"/>
    <w:rsid w:val="00B30B8E"/>
    <w:pPr>
      <w:numPr>
        <w:numId w:val="18"/>
      </w:numPr>
      <w:topLinePunct w:val="0"/>
    </w:pPr>
    <w:rPr>
      <w:rFonts w:cs="Times New Roman"/>
      <w:bCs/>
    </w:rPr>
  </w:style>
  <w:style w:type="character" w:styleId="afff6">
    <w:name w:val="Placeholder Text"/>
    <w:basedOn w:val="a2"/>
    <w:uiPriority w:val="99"/>
    <w:semiHidden/>
    <w:rsid w:val="00B30B8E"/>
    <w:rPr>
      <w:color w:val="808080"/>
    </w:rPr>
  </w:style>
  <w:style w:type="paragraph" w:customStyle="1" w:styleId="Cover20">
    <w:name w:val="Cover2"/>
    <w:semiHidden/>
    <w:rsid w:val="00B30B8E"/>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B30B8E"/>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B30B8E"/>
    <w:pPr>
      <w:widowControl w:val="0"/>
      <w:spacing w:before="80" w:after="80"/>
      <w:ind w:left="284"/>
    </w:pPr>
    <w:rPr>
      <w:snapToGrid w:val="0"/>
      <w:color w:val="000000"/>
    </w:rPr>
  </w:style>
  <w:style w:type="paragraph" w:customStyle="1" w:styleId="ItemListinTableText0">
    <w:name w:val="Item List in Table Text + 海绿"/>
    <w:basedOn w:val="ItemListinTableText"/>
    <w:rsid w:val="00B30B8E"/>
    <w:rPr>
      <w:color w:val="808080" w:themeColor="background1" w:themeShade="80"/>
    </w:rPr>
  </w:style>
  <w:style w:type="paragraph" w:customStyle="1" w:styleId="ItemStepinTable0">
    <w:name w:val="Item Step in Table + 海绿"/>
    <w:basedOn w:val="ItemStepinTable"/>
    <w:rsid w:val="00B30B8E"/>
    <w:rPr>
      <w:color w:val="808080" w:themeColor="background1" w:themeShade="80"/>
    </w:rPr>
  </w:style>
  <w:style w:type="paragraph" w:customStyle="1" w:styleId="ItemStep0">
    <w:name w:val="Item Step + 海绿"/>
    <w:basedOn w:val="ItemStep"/>
    <w:rsid w:val="00B30B8E"/>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B30B8E"/>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B30B8E"/>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B30B8E"/>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B30B8E"/>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B30B8E"/>
    <w:rPr>
      <w:color w:val="000000"/>
    </w:rPr>
  </w:style>
  <w:style w:type="character" w:customStyle="1" w:styleId="Arial">
    <w:name w:val="样式 Arial 小四 加粗"/>
    <w:basedOn w:val="a2"/>
    <w:rsid w:val="00B30B8E"/>
    <w:rPr>
      <w:rFonts w:ascii="Huawei Sans" w:eastAsia="方正兰亭黑简体" w:hAnsi="Huawei Sans"/>
      <w:b/>
      <w:bCs/>
      <w:sz w:val="24"/>
    </w:rPr>
  </w:style>
  <w:style w:type="character" w:customStyle="1" w:styleId="1c">
    <w:name w:val="样式 海绿1"/>
    <w:basedOn w:val="a2"/>
    <w:rsid w:val="00B30B8E"/>
    <w:rPr>
      <w:rFonts w:ascii="Huawei Sans" w:eastAsia="方正兰亭黑简体" w:hAnsi="Huawei Sans"/>
      <w:color w:val="339966"/>
    </w:rPr>
  </w:style>
  <w:style w:type="character" w:customStyle="1" w:styleId="afff9">
    <w:name w:val="样式 倾斜"/>
    <w:basedOn w:val="a2"/>
    <w:rsid w:val="00B30B8E"/>
    <w:rPr>
      <w:rFonts w:ascii="Huawei Sans" w:eastAsia="方正兰亭细黑简体" w:hAnsi="Huawei Sans"/>
      <w:i/>
      <w:iCs/>
    </w:rPr>
  </w:style>
  <w:style w:type="character" w:customStyle="1" w:styleId="afffa">
    <w:name w:val="样式 小四 加粗"/>
    <w:basedOn w:val="a2"/>
    <w:rsid w:val="00B30B8E"/>
    <w:rPr>
      <w:rFonts w:ascii="Huawei Sans" w:eastAsia="方正兰亭黑简体" w:hAnsi="Huawei Sans"/>
      <w:b/>
      <w:bCs/>
      <w:sz w:val="24"/>
    </w:rPr>
  </w:style>
  <w:style w:type="character" w:customStyle="1" w:styleId="afffb">
    <w:name w:val="样式 海绿"/>
    <w:basedOn w:val="a2"/>
    <w:rsid w:val="00B30B8E"/>
    <w:rPr>
      <w:rFonts w:ascii="Huawei Sans" w:eastAsia="方正兰亭黑简体" w:hAnsi="Huawei Sans"/>
      <w:color w:val="339966"/>
    </w:rPr>
  </w:style>
  <w:style w:type="paragraph" w:customStyle="1" w:styleId="Cover50">
    <w:name w:val="样式 Cover 5 +加粗"/>
    <w:basedOn w:val="Cover5"/>
    <w:rsid w:val="00B30B8E"/>
    <w:rPr>
      <w:b/>
      <w:bCs/>
    </w:rPr>
  </w:style>
  <w:style w:type="paragraph" w:customStyle="1" w:styleId="Arial000">
    <w:name w:val="样式 (西文) Arial (中文) 微软雅黑 小四 加粗 右 左侧:  0 厘米 段前: 0 磅 段后: 0 磅..."/>
    <w:basedOn w:val="a1"/>
    <w:rsid w:val="00B30B8E"/>
    <w:pPr>
      <w:spacing w:before="0" w:after="0" w:line="240" w:lineRule="auto"/>
      <w:ind w:left="0"/>
      <w:jc w:val="right"/>
    </w:pPr>
    <w:rPr>
      <w:rFonts w:cs="宋体"/>
      <w:b/>
      <w:bCs/>
      <w:sz w:val="24"/>
    </w:rPr>
  </w:style>
  <w:style w:type="character" w:customStyle="1" w:styleId="afffc">
    <w:name w:val="样式 倾斜 蓝色"/>
    <w:basedOn w:val="a2"/>
    <w:rsid w:val="00B30B8E"/>
    <w:rPr>
      <w:rFonts w:ascii="Huawei Sans" w:eastAsia="方正兰亭黑简体" w:hAnsi="Huawei Sans"/>
      <w:i/>
      <w:iCs/>
      <w:color w:val="0000FF"/>
    </w:rPr>
  </w:style>
  <w:style w:type="character" w:customStyle="1" w:styleId="1d">
    <w:name w:val="样式 样式 海绿1 + 方正兰亭黑简体"/>
    <w:basedOn w:val="1c"/>
    <w:rsid w:val="00B30B8E"/>
    <w:rPr>
      <w:rFonts w:ascii="Huawei Sans" w:eastAsia="方正兰亭黑简体" w:hAnsi="Huawei Sans"/>
      <w:color w:val="339966"/>
    </w:rPr>
  </w:style>
  <w:style w:type="paragraph" w:customStyle="1" w:styleId="3f0">
    <w:name w:val="3.步骤"/>
    <w:basedOn w:val="a1"/>
    <w:link w:val="3Char2"/>
    <w:autoRedefine/>
    <w:qFormat/>
    <w:locked/>
    <w:rsid w:val="00B30B8E"/>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B30B8E"/>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B30B8E"/>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B30B8E"/>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B30B8E"/>
    <w:rPr>
      <w:rFonts w:ascii="Huawei Sans" w:eastAsia="方正兰亭黑简体" w:hAnsi="Huawei Sans" w:cs="Times New Roman"/>
      <w:kern w:val="0"/>
      <w:szCs w:val="20"/>
    </w:rPr>
  </w:style>
  <w:style w:type="paragraph" w:customStyle="1" w:styleId="afffe">
    <w:name w:val="步骤"/>
    <w:basedOn w:val="Step"/>
    <w:link w:val="Charf5"/>
    <w:qFormat/>
    <w:rsid w:val="00B30B8E"/>
    <w:pPr>
      <w:outlineLvl w:val="3"/>
    </w:pPr>
  </w:style>
  <w:style w:type="paragraph" w:customStyle="1" w:styleId="1e">
    <w:name w:val="列表1"/>
    <w:basedOn w:val="ItemList"/>
    <w:link w:val="ListChar"/>
    <w:qFormat/>
    <w:rsid w:val="00B30B8E"/>
  </w:style>
  <w:style w:type="character" w:customStyle="1" w:styleId="StepChar">
    <w:name w:val="Step Char"/>
    <w:basedOn w:val="a2"/>
    <w:link w:val="Step"/>
    <w:rsid w:val="00B30B8E"/>
    <w:rPr>
      <w:rFonts w:ascii="Huawei Sans" w:eastAsia="方正兰亭黑简体" w:hAnsi="Huawei Sans" w:cs="Times New Roman"/>
      <w:snapToGrid w:val="0"/>
      <w:kern w:val="0"/>
      <w:szCs w:val="20"/>
    </w:rPr>
  </w:style>
  <w:style w:type="character" w:customStyle="1" w:styleId="Charf5">
    <w:name w:val="步骤 Char"/>
    <w:basedOn w:val="StepChar"/>
    <w:link w:val="afffe"/>
    <w:rsid w:val="00B30B8E"/>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B30B8E"/>
    <w:rPr>
      <w:rFonts w:ascii="Huawei Sans" w:eastAsia="方正兰亭黑简体" w:hAnsi="Huawei Sans" w:cs="Arial"/>
    </w:rPr>
  </w:style>
  <w:style w:type="character" w:customStyle="1" w:styleId="ListChar">
    <w:name w:val="List Char"/>
    <w:basedOn w:val="ItemListChar"/>
    <w:link w:val="1e"/>
    <w:rsid w:val="00B30B8E"/>
    <w:rPr>
      <w:rFonts w:ascii="Huawei Sans" w:eastAsia="方正兰亭黑简体" w:hAnsi="Huawei Sans" w:cs="Arial"/>
    </w:rPr>
  </w:style>
  <w:style w:type="paragraph" w:customStyle="1" w:styleId="2f2">
    <w:name w:val="2.命令"/>
    <w:basedOn w:val="a1"/>
    <w:link w:val="2f3"/>
    <w:qFormat/>
    <w:locked/>
    <w:rsid w:val="00B30B8E"/>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B30B8E"/>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B30B8E"/>
    <w:pPr>
      <w:outlineLvl w:val="9"/>
    </w:pPr>
    <w:rPr>
      <w:rFonts w:cs="Book Antiqua"/>
      <w:bCs/>
    </w:rPr>
  </w:style>
  <w:style w:type="character" w:customStyle="1" w:styleId="DiagramChar">
    <w:name w:val="Diagram Char"/>
    <w:basedOn w:val="a2"/>
    <w:link w:val="Diagram"/>
    <w:rsid w:val="00B30B8E"/>
    <w:rPr>
      <w:rFonts w:ascii="Huawei Sans" w:eastAsia="方正兰亭黑简体" w:hAnsi="Huawei Sans" w:cs="Book Antiqua"/>
      <w:bCs/>
      <w:spacing w:val="-4"/>
    </w:rPr>
  </w:style>
  <w:style w:type="paragraph" w:styleId="affff">
    <w:name w:val="List Paragraph"/>
    <w:basedOn w:val="a1"/>
    <w:uiPriority w:val="34"/>
    <w:qFormat/>
    <w:rsid w:val="00B30B8E"/>
    <w:pPr>
      <w:ind w:firstLineChars="200" w:firstLine="420"/>
    </w:pPr>
  </w:style>
  <w:style w:type="paragraph" w:customStyle="1" w:styleId="2f4">
    <w:name w:val="样式2"/>
    <w:basedOn w:val="TableDescription"/>
    <w:link w:val="2Char3"/>
    <w:qFormat/>
    <w:rsid w:val="00B30B8E"/>
    <w:pPr>
      <w:outlineLvl w:val="9"/>
    </w:pPr>
  </w:style>
  <w:style w:type="character" w:customStyle="1" w:styleId="TableDescriptionChar">
    <w:name w:val="Table Description Char"/>
    <w:basedOn w:val="a2"/>
    <w:link w:val="TableDescription"/>
    <w:rsid w:val="00B30B8E"/>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B30B8E"/>
    <w:rPr>
      <w:rFonts w:ascii="Huawei Sans" w:eastAsia="方正兰亭黑简体" w:hAnsi="Huawei Sans" w:cs="Times New Roman"/>
      <w:spacing w:val="-4"/>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e.huawei.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112DB-B8AE-4120-B3E3-F75420A45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130</TotalTime>
  <Pages>14</Pages>
  <Words>2877</Words>
  <Characters>16403</Characters>
  <Application>Microsoft Office Word</Application>
  <DocSecurity>0</DocSecurity>
  <Lines>136</Lines>
  <Paragraphs>38</Paragraphs>
  <ScaleCrop>false</ScaleCrop>
  <Company>Huawei Technologies Co.,Ltd.</Company>
  <LinksUpToDate>false</LinksUpToDate>
  <CharactersWithSpaces>19242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57</cp:revision>
  <dcterms:created xsi:type="dcterms:W3CDTF">2020-12-17T04:35:00Z</dcterms:created>
  <dcterms:modified xsi:type="dcterms:W3CDTF">2020-12-23T09:37:00Z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